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E5CF" w14:textId="77777777" w:rsidR="004233BB" w:rsidRDefault="00112EE4" w:rsidP="005A57F3">
      <w:pPr>
        <w:jc w:val="center"/>
        <w:rPr>
          <w:rFonts w:ascii="Arial" w:hAnsi="Arial" w:cs="Arial"/>
          <w:b/>
          <w:sz w:val="52"/>
          <w:szCs w:val="52"/>
        </w:rPr>
      </w:pPr>
      <w:bookmarkStart w:id="0" w:name="_Hlk482347085"/>
      <w:bookmarkEnd w:id="0"/>
      <w:r>
        <w:rPr>
          <w:rFonts w:ascii="Arial" w:hAnsi="Arial" w:cs="Arial"/>
          <w:b/>
          <w:sz w:val="52"/>
          <w:szCs w:val="52"/>
        </w:rPr>
        <w:t>Chapter 06-01</w:t>
      </w:r>
      <w:r w:rsidR="00EA0261" w:rsidRPr="00631765">
        <w:rPr>
          <w:rFonts w:ascii="Arial" w:hAnsi="Arial" w:cs="Arial"/>
          <w:b/>
          <w:sz w:val="52"/>
          <w:szCs w:val="52"/>
        </w:rPr>
        <w:t xml:space="preserve">: </w:t>
      </w:r>
      <w:r>
        <w:rPr>
          <w:rFonts w:ascii="Arial" w:hAnsi="Arial" w:cs="Arial"/>
          <w:b/>
          <w:sz w:val="52"/>
          <w:szCs w:val="52"/>
        </w:rPr>
        <w:t xml:space="preserve">Production </w:t>
      </w:r>
    </w:p>
    <w:p w14:paraId="06A334D5" w14:textId="71D9A9B1" w:rsidR="00EA0261" w:rsidRPr="00631765" w:rsidRDefault="00112EE4" w:rsidP="005A57F3">
      <w:pPr>
        <w:jc w:val="center"/>
        <w:rPr>
          <w:rFonts w:ascii="Arial" w:hAnsi="Arial" w:cs="Arial"/>
          <w:b/>
          <w:sz w:val="52"/>
          <w:szCs w:val="52"/>
        </w:rPr>
      </w:pPr>
      <w:r>
        <w:rPr>
          <w:rFonts w:ascii="Arial" w:hAnsi="Arial" w:cs="Arial"/>
          <w:b/>
          <w:sz w:val="52"/>
          <w:szCs w:val="52"/>
        </w:rPr>
        <w:t>Master Data</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BB6C37"/>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hAnsi="Arial" w:cs="Arial"/>
                <w:b/>
              </w:rPr>
            </w:pPr>
            <w:r w:rsidRPr="00FE15E3">
              <w:rPr>
                <w:rFonts w:ascii="Arial" w:hAnsi="Arial" w:cs="Arial"/>
                <w:b/>
                <w:sz w:val="28"/>
              </w:rPr>
              <w:t>MOTIVATION</w:t>
            </w:r>
          </w:p>
          <w:p w14:paraId="20D7F6E8" w14:textId="17AD3044" w:rsidR="00EA0261" w:rsidRPr="00FE15E3" w:rsidRDefault="00EA0261" w:rsidP="00112EE4">
            <w:pPr>
              <w:rPr>
                <w:rFonts w:ascii="Arial" w:hAnsi="Arial" w:cs="Arial"/>
              </w:rPr>
            </w:pPr>
            <w:r w:rsidRPr="00FE15E3">
              <w:rPr>
                <w:rFonts w:ascii="Arial" w:hAnsi="Arial" w:cs="Arial"/>
              </w:rPr>
              <w:t>In this exercise, you wil</w:t>
            </w:r>
            <w:r>
              <w:rPr>
                <w:rFonts w:ascii="Arial" w:hAnsi="Arial" w:cs="Arial"/>
              </w:rPr>
              <w:t>l do the following for</w:t>
            </w:r>
            <w:r w:rsidR="00112EE4">
              <w:rPr>
                <w:rFonts w:ascii="Arial" w:hAnsi="Arial" w:cs="Arial"/>
              </w:rPr>
              <w:t xml:space="preserve"> Production Master Data</w:t>
            </w:r>
            <w:r w:rsidRPr="00FE15E3">
              <w:rPr>
                <w:rFonts w:ascii="Arial" w:hAnsi="Arial" w:cs="Arial"/>
              </w:rPr>
              <w:t>:</w:t>
            </w:r>
          </w:p>
          <w:p w14:paraId="2A5C2D2B" w14:textId="3646444B" w:rsidR="0052522F" w:rsidRDefault="00112EE4" w:rsidP="00916F4D">
            <w:pPr>
              <w:numPr>
                <w:ilvl w:val="0"/>
                <w:numId w:val="3"/>
              </w:numPr>
              <w:rPr>
                <w:rFonts w:ascii="Arial" w:hAnsi="Arial" w:cs="Arial"/>
              </w:rPr>
            </w:pPr>
            <w:r>
              <w:rPr>
                <w:rFonts w:ascii="Arial" w:hAnsi="Arial" w:cs="Arial"/>
              </w:rPr>
              <w:t>Create Materials</w:t>
            </w:r>
          </w:p>
          <w:p w14:paraId="40B6D068" w14:textId="77777777" w:rsidR="005A29C5" w:rsidRPr="00112EE4" w:rsidRDefault="005A29C5" w:rsidP="005A29C5">
            <w:pPr>
              <w:rPr>
                <w:rFonts w:ascii="Arial" w:hAnsi="Arial" w:cs="Arial"/>
              </w:rPr>
            </w:pPr>
          </w:p>
          <w:p w14:paraId="1B6D40AD" w14:textId="602501DA" w:rsidR="00D87200" w:rsidRDefault="00552331" w:rsidP="00916F4D">
            <w:pPr>
              <w:numPr>
                <w:ilvl w:val="0"/>
                <w:numId w:val="3"/>
              </w:numPr>
              <w:rPr>
                <w:rFonts w:ascii="Arial" w:hAnsi="Arial" w:cs="Arial"/>
              </w:rPr>
            </w:pPr>
            <w:r>
              <w:rPr>
                <w:rFonts w:ascii="Arial" w:hAnsi="Arial" w:cs="Arial"/>
              </w:rPr>
              <w:t>View</w:t>
            </w:r>
            <w:r w:rsidR="00D87200">
              <w:rPr>
                <w:rFonts w:ascii="Arial" w:hAnsi="Arial" w:cs="Arial"/>
              </w:rPr>
              <w:t xml:space="preserve"> Inventory Balance</w:t>
            </w:r>
          </w:p>
          <w:p w14:paraId="06C4F30C" w14:textId="3166F60A" w:rsidR="005A29C5" w:rsidRDefault="005A29C5" w:rsidP="005A29C5">
            <w:pPr>
              <w:rPr>
                <w:rFonts w:ascii="Arial" w:hAnsi="Arial" w:cs="Arial"/>
              </w:rPr>
            </w:pPr>
          </w:p>
          <w:p w14:paraId="0158D9B9" w14:textId="61974B5F" w:rsidR="00D87200" w:rsidRDefault="00D87200" w:rsidP="00916F4D">
            <w:pPr>
              <w:numPr>
                <w:ilvl w:val="0"/>
                <w:numId w:val="3"/>
              </w:numPr>
              <w:rPr>
                <w:rFonts w:ascii="Arial" w:hAnsi="Arial" w:cs="Arial"/>
              </w:rPr>
            </w:pPr>
            <w:r>
              <w:rPr>
                <w:rFonts w:ascii="Arial" w:hAnsi="Arial" w:cs="Arial"/>
              </w:rPr>
              <w:t>View Material Inventory</w:t>
            </w:r>
          </w:p>
          <w:p w14:paraId="04336730" w14:textId="1ABFB565" w:rsidR="005A29C5" w:rsidRDefault="005A29C5" w:rsidP="005A29C5">
            <w:pPr>
              <w:rPr>
                <w:rFonts w:ascii="Arial" w:hAnsi="Arial" w:cs="Arial"/>
              </w:rPr>
            </w:pPr>
          </w:p>
          <w:p w14:paraId="304740C5" w14:textId="55588F60" w:rsidR="00D87200" w:rsidRDefault="00D87200" w:rsidP="00916F4D">
            <w:pPr>
              <w:numPr>
                <w:ilvl w:val="0"/>
                <w:numId w:val="3"/>
              </w:numPr>
              <w:rPr>
                <w:rFonts w:ascii="Arial" w:hAnsi="Arial" w:cs="Arial"/>
              </w:rPr>
            </w:pPr>
            <w:r>
              <w:rPr>
                <w:rFonts w:ascii="Arial" w:hAnsi="Arial" w:cs="Arial"/>
              </w:rPr>
              <w:t>Display Requirements List</w:t>
            </w:r>
          </w:p>
          <w:p w14:paraId="41812945" w14:textId="5A392EC2" w:rsidR="005A29C5" w:rsidRDefault="005A29C5" w:rsidP="005A29C5">
            <w:pPr>
              <w:rPr>
                <w:rFonts w:ascii="Arial" w:hAnsi="Arial" w:cs="Arial"/>
              </w:rPr>
            </w:pPr>
          </w:p>
          <w:p w14:paraId="49618D99" w14:textId="564249F2" w:rsidR="00D87200" w:rsidRDefault="00D87200" w:rsidP="00916F4D">
            <w:pPr>
              <w:numPr>
                <w:ilvl w:val="0"/>
                <w:numId w:val="3"/>
              </w:numPr>
              <w:rPr>
                <w:rFonts w:ascii="Arial" w:hAnsi="Arial" w:cs="Arial"/>
              </w:rPr>
            </w:pPr>
            <w:r>
              <w:rPr>
                <w:rFonts w:ascii="Arial" w:hAnsi="Arial" w:cs="Arial"/>
              </w:rPr>
              <w:t>Create Bills of Materials</w:t>
            </w:r>
          </w:p>
          <w:p w14:paraId="481BB2A3" w14:textId="5FFE843A" w:rsidR="005A29C5" w:rsidRDefault="005A29C5" w:rsidP="005A29C5">
            <w:pPr>
              <w:rPr>
                <w:rFonts w:ascii="Arial" w:hAnsi="Arial" w:cs="Arial"/>
              </w:rPr>
            </w:pPr>
          </w:p>
          <w:p w14:paraId="0D3AA12E" w14:textId="5A8DBAA4" w:rsidR="00D87200" w:rsidRDefault="00D87200" w:rsidP="00916F4D">
            <w:pPr>
              <w:numPr>
                <w:ilvl w:val="0"/>
                <w:numId w:val="3"/>
              </w:numPr>
              <w:rPr>
                <w:rFonts w:ascii="Arial" w:hAnsi="Arial" w:cs="Arial"/>
              </w:rPr>
            </w:pPr>
            <w:r>
              <w:rPr>
                <w:rFonts w:ascii="Arial" w:hAnsi="Arial" w:cs="Arial"/>
              </w:rPr>
              <w:t>Create Product Routings</w:t>
            </w:r>
          </w:p>
          <w:p w14:paraId="0A3E1334" w14:textId="3F2388E2" w:rsidR="005A29C5" w:rsidRDefault="005A29C5" w:rsidP="005A29C5">
            <w:pPr>
              <w:rPr>
                <w:rFonts w:ascii="Arial" w:hAnsi="Arial" w:cs="Arial"/>
              </w:rPr>
            </w:pPr>
          </w:p>
          <w:p w14:paraId="5C99813F" w14:textId="57912A1B" w:rsidR="0052522F" w:rsidRPr="005A29C5" w:rsidRDefault="00D87200" w:rsidP="00916F4D">
            <w:pPr>
              <w:numPr>
                <w:ilvl w:val="0"/>
                <w:numId w:val="3"/>
              </w:numPr>
              <w:rPr>
                <w:rFonts w:ascii="Arial" w:hAnsi="Arial" w:cs="Arial"/>
              </w:rPr>
            </w:pPr>
            <w:r>
              <w:rPr>
                <w:rFonts w:ascii="Arial" w:hAnsi="Arial" w:cs="Arial"/>
              </w:rPr>
              <w:t>Create Initial Inventory Balances</w:t>
            </w:r>
            <w:r w:rsidR="00066724">
              <w:rPr>
                <w:rFonts w:ascii="Arial" w:hAnsi="Arial" w:cs="Arial"/>
              </w:rPr>
              <w:t xml:space="preserve"> </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74447FE6" w14:textId="77777777" w:rsidTr="707281CC">
        <w:tc>
          <w:tcPr>
            <w:tcW w:w="2610" w:type="dxa"/>
          </w:tcPr>
          <w:p w14:paraId="56F0C226" w14:textId="77777777" w:rsidR="00EA0261" w:rsidRPr="00E400B6" w:rsidRDefault="00EA0261" w:rsidP="00B452A0">
            <w:pPr>
              <w:rPr>
                <w:rFonts w:ascii="Arial" w:hAnsi="Arial" w:cs="Arial"/>
                <w:b/>
              </w:rPr>
            </w:pPr>
            <w:r w:rsidRPr="00FE15E3">
              <w:rPr>
                <w:rFonts w:ascii="Arial" w:hAnsi="Arial" w:cs="Arial"/>
                <w:b/>
                <w:sz w:val="28"/>
              </w:rPr>
              <w:t>PRODUCT</w:t>
            </w:r>
          </w:p>
          <w:p w14:paraId="6D551646" w14:textId="737BE5B7" w:rsidR="00EA0261" w:rsidRPr="00E400B6" w:rsidRDefault="00EA0261" w:rsidP="00B452A0">
            <w:pPr>
              <w:rPr>
                <w:rFonts w:ascii="Arial" w:hAnsi="Arial" w:cs="Arial"/>
              </w:rPr>
            </w:pPr>
            <w:r w:rsidRPr="707281CC">
              <w:rPr>
                <w:rFonts w:ascii="Arial" w:hAnsi="Arial" w:cs="Arial"/>
              </w:rPr>
              <w:t xml:space="preserve">SAP </w:t>
            </w:r>
            <w:r w:rsidR="00545F40" w:rsidRPr="707281CC">
              <w:rPr>
                <w:rFonts w:ascii="Arial" w:hAnsi="Arial" w:cs="Arial"/>
              </w:rPr>
              <w:t xml:space="preserve">S/4 HANA </w:t>
            </w:r>
            <w:r w:rsidR="2EC4D453" w:rsidRPr="707281CC">
              <w:rPr>
                <w:rFonts w:ascii="Arial" w:hAnsi="Arial" w:cs="Arial"/>
              </w:rPr>
              <w:t>2020</w:t>
            </w:r>
          </w:p>
        </w:tc>
      </w:tr>
      <w:tr w:rsidR="00EA0261" w:rsidRPr="00E400B6" w14:paraId="246BCCEA" w14:textId="77777777" w:rsidTr="707281CC">
        <w:tc>
          <w:tcPr>
            <w:tcW w:w="2610" w:type="dxa"/>
          </w:tcPr>
          <w:p w14:paraId="02EBA028" w14:textId="77777777" w:rsidR="00EA0261" w:rsidRPr="00E400B6" w:rsidRDefault="00EA0261" w:rsidP="00B452A0">
            <w:pPr>
              <w:rPr>
                <w:rFonts w:ascii="Arial" w:hAnsi="Arial" w:cs="Arial"/>
              </w:rPr>
            </w:pPr>
          </w:p>
        </w:tc>
      </w:tr>
      <w:tr w:rsidR="00EA0261" w:rsidRPr="00E400B6" w14:paraId="1B2D1027" w14:textId="77777777" w:rsidTr="707281CC">
        <w:tc>
          <w:tcPr>
            <w:tcW w:w="2610" w:type="dxa"/>
          </w:tcPr>
          <w:p w14:paraId="56A0F132" w14:textId="77777777" w:rsidR="00EA0261" w:rsidRPr="00E400B6" w:rsidRDefault="00EA0261" w:rsidP="00B452A0">
            <w:pPr>
              <w:rPr>
                <w:rFonts w:ascii="Arial" w:hAnsi="Arial" w:cs="Arial"/>
                <w:b/>
              </w:rPr>
            </w:pPr>
            <w:r w:rsidRPr="00FE15E3">
              <w:rPr>
                <w:rFonts w:ascii="Arial" w:hAnsi="Arial" w:cs="Arial"/>
                <w:b/>
                <w:sz w:val="28"/>
              </w:rPr>
              <w:t>REVISED</w:t>
            </w:r>
          </w:p>
          <w:p w14:paraId="7751E0E1" w14:textId="3B3D1C90" w:rsidR="00EA0261" w:rsidRPr="00E400B6" w:rsidRDefault="00EC39B4" w:rsidP="00B452A0">
            <w:pPr>
              <w:rPr>
                <w:rFonts w:ascii="Arial" w:hAnsi="Arial" w:cs="Arial"/>
              </w:rPr>
            </w:pPr>
            <w:r>
              <w:rPr>
                <w:rFonts w:ascii="Arial" w:hAnsi="Arial" w:cs="Arial"/>
              </w:rPr>
              <w:t>12/09</w:t>
            </w:r>
            <w:r w:rsidR="195B9952" w:rsidRPr="707281CC">
              <w:rPr>
                <w:rFonts w:ascii="Arial" w:hAnsi="Arial" w:cs="Arial"/>
              </w:rPr>
              <w:t>/2021</w:t>
            </w:r>
          </w:p>
        </w:tc>
      </w:tr>
      <w:tr w:rsidR="00EA0261" w:rsidRPr="00E400B6" w14:paraId="3C202157" w14:textId="77777777" w:rsidTr="707281CC">
        <w:tc>
          <w:tcPr>
            <w:tcW w:w="2610" w:type="dxa"/>
          </w:tcPr>
          <w:p w14:paraId="2AD157C0" w14:textId="77777777" w:rsidR="00EA0261" w:rsidRPr="00E400B6" w:rsidRDefault="00EA0261" w:rsidP="00B452A0">
            <w:pPr>
              <w:rPr>
                <w:rFonts w:ascii="Arial" w:hAnsi="Arial" w:cs="Arial"/>
              </w:rPr>
            </w:pPr>
          </w:p>
        </w:tc>
      </w:tr>
      <w:tr w:rsidR="00EA0261" w:rsidRPr="00E400B6" w14:paraId="3ADB61A0" w14:textId="77777777" w:rsidTr="707281CC">
        <w:tc>
          <w:tcPr>
            <w:tcW w:w="2610" w:type="dxa"/>
          </w:tcPr>
          <w:p w14:paraId="37ABD01C" w14:textId="77777777" w:rsidR="00EA0261" w:rsidRPr="00FE15E3" w:rsidRDefault="00EA0261" w:rsidP="00B452A0">
            <w:pPr>
              <w:rPr>
                <w:rFonts w:ascii="Arial" w:hAnsi="Arial" w:cs="Arial"/>
                <w:b/>
                <w:sz w:val="28"/>
              </w:rPr>
            </w:pPr>
            <w:r w:rsidRPr="00FE15E3">
              <w:rPr>
                <w:rFonts w:ascii="Arial" w:hAnsi="Arial" w:cs="Arial"/>
                <w:b/>
                <w:sz w:val="28"/>
              </w:rPr>
              <w:t>FOCUS</w:t>
            </w:r>
          </w:p>
          <w:p w14:paraId="4BD968CA" w14:textId="7811E27A" w:rsidR="005A57F3" w:rsidRDefault="00112EE4" w:rsidP="005A57F3">
            <w:pPr>
              <w:rPr>
                <w:rFonts w:ascii="Arial" w:hAnsi="Arial" w:cs="Arial"/>
              </w:rPr>
            </w:pPr>
            <w:r>
              <w:rPr>
                <w:rFonts w:ascii="Arial" w:hAnsi="Arial" w:cs="Arial"/>
              </w:rPr>
              <w:t>Production</w:t>
            </w:r>
          </w:p>
          <w:p w14:paraId="3793C438" w14:textId="591235B7" w:rsidR="00580AE9" w:rsidRPr="00E400B6" w:rsidRDefault="00112EE4" w:rsidP="005A57F3">
            <w:pPr>
              <w:rPr>
                <w:rFonts w:ascii="Arial" w:hAnsi="Arial" w:cs="Arial"/>
              </w:rPr>
            </w:pPr>
            <w:r>
              <w:rPr>
                <w:rFonts w:ascii="Arial" w:hAnsi="Arial" w:cs="Arial"/>
              </w:rPr>
              <w:t>Master Data</w:t>
            </w:r>
          </w:p>
        </w:tc>
      </w:tr>
      <w:tr w:rsidR="00EA0261" w:rsidRPr="00E400B6" w14:paraId="78B57CF0" w14:textId="77777777" w:rsidTr="707281CC">
        <w:tc>
          <w:tcPr>
            <w:tcW w:w="2610" w:type="dxa"/>
          </w:tcPr>
          <w:p w14:paraId="0D3D0355" w14:textId="77777777" w:rsidR="00EA0261" w:rsidRPr="00E400B6" w:rsidRDefault="00EA0261" w:rsidP="00B452A0">
            <w:pPr>
              <w:rPr>
                <w:rFonts w:ascii="Arial" w:hAnsi="Arial" w:cs="Arial"/>
              </w:rPr>
            </w:pPr>
          </w:p>
        </w:tc>
      </w:tr>
      <w:tr w:rsidR="00EA0261" w:rsidRPr="00E400B6" w14:paraId="7C2AB207" w14:textId="77777777" w:rsidTr="707281CC">
        <w:tc>
          <w:tcPr>
            <w:tcW w:w="2610" w:type="dxa"/>
          </w:tcPr>
          <w:p w14:paraId="6586F1B4" w14:textId="77777777" w:rsidR="00EA0261" w:rsidRPr="00FE15E3" w:rsidRDefault="00EA0261" w:rsidP="00B452A0">
            <w:pPr>
              <w:rPr>
                <w:rFonts w:ascii="Arial" w:hAnsi="Arial" w:cs="Arial"/>
                <w:b/>
                <w:sz w:val="28"/>
              </w:rPr>
            </w:pPr>
            <w:r w:rsidRPr="00FE15E3">
              <w:rPr>
                <w:rFonts w:ascii="Arial" w:hAnsi="Arial" w:cs="Arial"/>
                <w:b/>
                <w:sz w:val="28"/>
              </w:rPr>
              <w:t>AUTHORS</w:t>
            </w:r>
          </w:p>
          <w:p w14:paraId="04F3839A" w14:textId="77777777" w:rsidR="00EA0261" w:rsidRPr="00FE15E3" w:rsidRDefault="00EA0261" w:rsidP="00B452A0">
            <w:pPr>
              <w:rPr>
                <w:rFonts w:ascii="Arial" w:hAnsi="Arial" w:cs="Arial"/>
              </w:rPr>
            </w:pPr>
            <w:r w:rsidRPr="00FE15E3">
              <w:rPr>
                <w:rFonts w:ascii="Arial" w:hAnsi="Arial" w:cs="Arial"/>
              </w:rPr>
              <w:t>Simha R. Magal</w:t>
            </w:r>
          </w:p>
          <w:p w14:paraId="0D0C4C11" w14:textId="223FD08E" w:rsidR="00EA0261" w:rsidRPr="00FE15E3" w:rsidRDefault="005A29C5" w:rsidP="00B452A0">
            <w:pPr>
              <w:rPr>
                <w:rFonts w:ascii="Arial" w:hAnsi="Arial" w:cs="Arial"/>
              </w:rPr>
            </w:pPr>
            <w:r>
              <w:rPr>
                <w:rFonts w:ascii="Arial" w:hAnsi="Arial" w:cs="Arial"/>
              </w:rPr>
              <w:t>Jeff Word</w:t>
            </w:r>
          </w:p>
          <w:p w14:paraId="3B711475" w14:textId="3B59746B" w:rsidR="00EA0261" w:rsidRPr="00E400B6" w:rsidRDefault="00EA0261" w:rsidP="0052522F">
            <w:pPr>
              <w:rPr>
                <w:rFonts w:ascii="Arial" w:hAnsi="Arial" w:cs="Arial"/>
              </w:rPr>
            </w:pPr>
          </w:p>
        </w:tc>
      </w:tr>
      <w:tr w:rsidR="00EA0261" w:rsidRPr="00E400B6" w14:paraId="2FB9FA49" w14:textId="77777777" w:rsidTr="707281CC">
        <w:tc>
          <w:tcPr>
            <w:tcW w:w="2610" w:type="dxa"/>
          </w:tcPr>
          <w:p w14:paraId="5205DAB1" w14:textId="77777777" w:rsidR="00EA0261" w:rsidRPr="00FE15E3" w:rsidRDefault="00EA0261" w:rsidP="00B452A0">
            <w:pPr>
              <w:rPr>
                <w:rFonts w:ascii="Arial" w:hAnsi="Arial" w:cs="Arial"/>
                <w:b/>
                <w:sz w:val="28"/>
              </w:rPr>
            </w:pPr>
            <w:r w:rsidRPr="00FE15E3">
              <w:rPr>
                <w:rFonts w:ascii="Arial" w:hAnsi="Arial" w:cs="Arial"/>
                <w:b/>
                <w:sz w:val="28"/>
              </w:rPr>
              <w:t>VERSION</w:t>
            </w:r>
          </w:p>
          <w:p w14:paraId="2F86B172" w14:textId="22E57B80" w:rsidR="00EA0261" w:rsidRDefault="00EC719C" w:rsidP="00B452A0">
            <w:pPr>
              <w:rPr>
                <w:rFonts w:ascii="Arial" w:hAnsi="Arial" w:cs="Arial"/>
              </w:rPr>
            </w:pPr>
            <w:r>
              <w:rPr>
                <w:rFonts w:ascii="Arial" w:hAnsi="Arial" w:cs="Arial"/>
              </w:rPr>
              <w:t>1.</w:t>
            </w:r>
            <w:r w:rsidR="00EC39B4">
              <w:rPr>
                <w:rFonts w:ascii="Arial" w:hAnsi="Arial" w:cs="Arial"/>
              </w:rPr>
              <w:t>6</w:t>
            </w:r>
            <w:r w:rsidR="001E7741">
              <w:rPr>
                <w:rFonts w:ascii="Arial" w:hAnsi="Arial" w:cs="Arial"/>
              </w:rPr>
              <w:t xml:space="preserve"> </w:t>
            </w:r>
            <w:r w:rsidR="00E273C4">
              <w:rPr>
                <w:rFonts w:ascii="Arial" w:hAnsi="Arial" w:cs="Arial"/>
              </w:rPr>
              <w:t>MCC</w:t>
            </w:r>
          </w:p>
          <w:p w14:paraId="09D8316B" w14:textId="77777777" w:rsidR="00E16ADB" w:rsidRDefault="00E16ADB" w:rsidP="00B452A0">
            <w:pPr>
              <w:rPr>
                <w:rFonts w:ascii="Arial" w:hAnsi="Arial" w:cs="Arial"/>
              </w:rPr>
            </w:pPr>
          </w:p>
          <w:p w14:paraId="622E0FDA" w14:textId="77777777" w:rsidR="00E16ADB" w:rsidRDefault="00E16ADB" w:rsidP="00E16ADB">
            <w:pPr>
              <w:rPr>
                <w:rFonts w:ascii="Arial" w:hAnsi="Arial" w:cs="Arial"/>
                <w:b/>
                <w:sz w:val="28"/>
              </w:rPr>
            </w:pPr>
            <w:r>
              <w:rPr>
                <w:rFonts w:ascii="Arial" w:hAnsi="Arial" w:cs="Arial"/>
                <w:b/>
                <w:sz w:val="28"/>
              </w:rPr>
              <w:t>TESTED</w:t>
            </w:r>
          </w:p>
          <w:p w14:paraId="1C23170F" w14:textId="12EF5FCB" w:rsidR="00E16ADB" w:rsidRDefault="00E16ADB" w:rsidP="707281CC">
            <w:pPr>
              <w:rPr>
                <w:rFonts w:ascii="Arial" w:hAnsi="Arial" w:cs="Arial"/>
              </w:rPr>
            </w:pPr>
            <w:r w:rsidRPr="707281CC">
              <w:rPr>
                <w:rFonts w:ascii="Arial" w:hAnsi="Arial" w:cs="Arial"/>
              </w:rPr>
              <w:t>Date:</w:t>
            </w:r>
            <w:r w:rsidR="00EC719C" w:rsidRPr="707281CC">
              <w:rPr>
                <w:rFonts w:ascii="Arial" w:hAnsi="Arial" w:cs="Arial"/>
              </w:rPr>
              <w:t xml:space="preserve"> </w:t>
            </w:r>
            <w:r w:rsidR="00EC39B4">
              <w:rPr>
                <w:rFonts w:ascii="Arial" w:hAnsi="Arial" w:cs="Arial"/>
              </w:rPr>
              <w:t>12</w:t>
            </w:r>
            <w:r w:rsidR="781B7F3C" w:rsidRPr="707281CC">
              <w:rPr>
                <w:rFonts w:ascii="Arial" w:hAnsi="Arial" w:cs="Arial"/>
              </w:rPr>
              <w:t>/</w:t>
            </w:r>
            <w:r w:rsidR="00EC39B4">
              <w:rPr>
                <w:rFonts w:ascii="Arial" w:hAnsi="Arial" w:cs="Arial"/>
              </w:rPr>
              <w:t>09</w:t>
            </w:r>
            <w:r w:rsidR="781B7F3C" w:rsidRPr="707281CC">
              <w:rPr>
                <w:rFonts w:ascii="Arial" w:hAnsi="Arial" w:cs="Arial"/>
              </w:rPr>
              <w:t>/2021</w:t>
            </w:r>
          </w:p>
          <w:p w14:paraId="09384D67" w14:textId="1546555F" w:rsidR="00E16ADB" w:rsidRDefault="00E16ADB" w:rsidP="00E16ADB">
            <w:pPr>
              <w:rPr>
                <w:rFonts w:ascii="Arial" w:hAnsi="Arial" w:cs="Arial"/>
              </w:rPr>
            </w:pPr>
            <w:r>
              <w:rPr>
                <w:rFonts w:ascii="Arial" w:hAnsi="Arial" w:cs="Arial"/>
              </w:rPr>
              <w:t>System:</w:t>
            </w:r>
            <w:r w:rsidR="005D5B8C">
              <w:rPr>
                <w:rFonts w:ascii="Arial" w:hAnsi="Arial" w:cs="Arial"/>
              </w:rPr>
              <w:t xml:space="preserve"> </w:t>
            </w:r>
            <w:r w:rsidR="0056282C">
              <w:rPr>
                <w:rFonts w:ascii="Arial" w:hAnsi="Arial" w:cs="Arial"/>
              </w:rPr>
              <w:t>MGL</w:t>
            </w:r>
          </w:p>
          <w:p w14:paraId="45A395E3" w14:textId="13DC69EC" w:rsidR="00E16ADB" w:rsidRPr="00E400B6" w:rsidRDefault="00E16ADB" w:rsidP="00B452A0">
            <w:pPr>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hAnsi="Arial" w:cs="Arial"/>
                <w:b/>
                <w:sz w:val="28"/>
              </w:rPr>
            </w:pPr>
            <w:r w:rsidRPr="00FE15E3">
              <w:rPr>
                <w:rFonts w:ascii="Arial" w:hAnsi="Arial" w:cs="Arial"/>
                <w:b/>
                <w:sz w:val="28"/>
              </w:rPr>
              <w:t>ACKNOWLEDGEMENT</w:t>
            </w:r>
          </w:p>
          <w:p w14:paraId="19BB1500" w14:textId="77777777" w:rsidR="00A75EBC" w:rsidRPr="00FE15E3" w:rsidRDefault="00A75EBC" w:rsidP="00A75EBC">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developed by Simha R. Magal</w:t>
            </w:r>
            <w:r>
              <w:rPr>
                <w:rFonts w:ascii="Arial" w:hAnsi="Arial" w:cs="Arial"/>
              </w:rPr>
              <w:t xml:space="preserve"> and Jeff Word</w:t>
            </w:r>
            <w:r w:rsidRPr="00FE15E3">
              <w:rPr>
                <w:rFonts w:ascii="Arial" w:hAnsi="Arial" w:cs="Arial"/>
              </w:rPr>
              <w:t xml:space="preserve">.  </w:t>
            </w:r>
          </w:p>
          <w:p w14:paraId="39215C6B" w14:textId="77777777" w:rsidR="00A75EBC" w:rsidRPr="00FE15E3" w:rsidRDefault="00A75EBC" w:rsidP="00A75EBC">
            <w:pPr>
              <w:rPr>
                <w:rFonts w:ascii="Arial" w:hAnsi="Arial" w:cs="Arial"/>
              </w:rPr>
            </w:pPr>
          </w:p>
          <w:p w14:paraId="68EA3E76" w14:textId="18F08142" w:rsidR="00EA0261" w:rsidRPr="00E400B6" w:rsidRDefault="00A75EBC" w:rsidP="00A75EBC">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(Epistemy Press, 201</w:t>
            </w:r>
            <w:r>
              <w:rPr>
                <w:rFonts w:ascii="Arial" w:hAnsi="Arial" w:cs="Arial"/>
              </w:rPr>
              <w:t>2</w:t>
            </w:r>
            <w:r w:rsidRPr="00FE15E3">
              <w:rPr>
                <w:rFonts w:ascii="Arial" w:hAnsi="Arial" w:cs="Arial"/>
              </w:rPr>
              <w:t>).</w:t>
            </w:r>
            <w:bookmarkEnd w:id="1"/>
          </w:p>
        </w:tc>
      </w:tr>
    </w:tbl>
    <w:p w14:paraId="1216E549" w14:textId="77777777" w:rsidR="00EA0261" w:rsidRPr="00E400B6" w:rsidRDefault="00EA0261" w:rsidP="00BB6C37"/>
    <w:p w14:paraId="1366ED46" w14:textId="77777777" w:rsidR="00EA0261" w:rsidRDefault="00EA0261" w:rsidP="00EA0261">
      <w:pPr>
        <w:jc w:val="right"/>
      </w:pPr>
    </w:p>
    <w:tbl>
      <w:tblPr>
        <w:tblpPr w:leftFromText="187" w:rightFromText="187" w:vertAnchor="page" w:horzAnchor="margin" w:tblpY="10669"/>
        <w:tblOverlap w:val="never"/>
        <w:tblW w:w="10366" w:type="dxa"/>
        <w:tblLook w:val="04A0" w:firstRow="1" w:lastRow="0" w:firstColumn="1" w:lastColumn="0" w:noHBand="0" w:noVBand="1"/>
      </w:tblPr>
      <w:tblGrid>
        <w:gridCol w:w="10366"/>
      </w:tblGrid>
      <w:tr w:rsidR="00EA0261" w:rsidRPr="00E400B6" w14:paraId="6C026086" w14:textId="77777777" w:rsidTr="001A4510">
        <w:trPr>
          <w:trHeight w:val="925"/>
        </w:trPr>
        <w:tc>
          <w:tcPr>
            <w:tcW w:w="10366" w:type="dxa"/>
          </w:tcPr>
          <w:p w14:paraId="6EA96268" w14:textId="0268A0F4" w:rsidR="00EA0261" w:rsidRPr="00E400B6" w:rsidRDefault="00EA0261" w:rsidP="001A4510">
            <w:pPr>
              <w:rPr>
                <w:rFonts w:ascii="Arial" w:hAnsi="Arial" w:cs="Arial"/>
                <w:b/>
              </w:rPr>
            </w:pPr>
            <w:r w:rsidRPr="00FE15E3">
              <w:rPr>
                <w:rFonts w:ascii="Arial" w:hAnsi="Arial" w:cs="Arial"/>
                <w:b/>
                <w:sz w:val="28"/>
              </w:rPr>
              <w:t>PREREQUISITES</w:t>
            </w:r>
          </w:p>
          <w:p w14:paraId="733110A9" w14:textId="1FC4FC07" w:rsidR="00EA0261" w:rsidRPr="00FE15E3" w:rsidRDefault="00EA0261" w:rsidP="00916F4D">
            <w:pPr>
              <w:numPr>
                <w:ilvl w:val="0"/>
                <w:numId w:val="4"/>
              </w:numPr>
              <w:rPr>
                <w:rFonts w:ascii="Arial" w:hAnsi="Arial" w:cs="Arial"/>
              </w:rPr>
            </w:pPr>
            <w:r w:rsidRPr="00FE15E3">
              <w:rPr>
                <w:rFonts w:ascii="Arial" w:hAnsi="Arial" w:cs="Arial"/>
              </w:rPr>
              <w:t>You should be fam</w:t>
            </w:r>
            <w:r w:rsidR="00EC719C">
              <w:rPr>
                <w:rFonts w:ascii="Arial" w:hAnsi="Arial" w:cs="Arial"/>
              </w:rPr>
              <w:t>iliar with navigation in SAP HANA</w:t>
            </w:r>
          </w:p>
          <w:p w14:paraId="3C591E5A" w14:textId="14764087" w:rsidR="00EA0261" w:rsidRPr="00FE15E3" w:rsidRDefault="00EA0261" w:rsidP="001A4510">
            <w:pPr>
              <w:ind w:left="446"/>
              <w:rPr>
                <w:rFonts w:ascii="Arial" w:hAnsi="Arial" w:cs="Arial"/>
              </w:rPr>
            </w:pPr>
          </w:p>
          <w:p w14:paraId="41EE3F62" w14:textId="4C74278F" w:rsidR="00EA0261" w:rsidRPr="00136AC1" w:rsidRDefault="00AD5919" w:rsidP="00916F4D">
            <w:pPr>
              <w:numPr>
                <w:ilvl w:val="0"/>
                <w:numId w:val="4"/>
              </w:numPr>
              <w:rPr>
                <w:rFonts w:ascii="Arial" w:hAnsi="Arial" w:cs="Arial"/>
              </w:rPr>
            </w:pPr>
            <w:r>
              <w:rPr>
                <w:rFonts w:ascii="Arial" w:hAnsi="Arial" w:cs="Arial"/>
              </w:rPr>
              <w:t>Completed Exercises Chs. 02-01 through 05-02</w:t>
            </w:r>
          </w:p>
        </w:tc>
      </w:tr>
    </w:tbl>
    <w:p w14:paraId="7CFF1D4B" w14:textId="77777777" w:rsidR="005A29C5" w:rsidRDefault="005A29C5" w:rsidP="00EA0261"/>
    <w:p w14:paraId="6E71660A" w14:textId="77777777" w:rsidR="005A29C5" w:rsidRDefault="005A29C5" w:rsidP="00EA0261"/>
    <w:p w14:paraId="7D474711" w14:textId="77777777" w:rsidR="005A29C5" w:rsidRDefault="005A29C5" w:rsidP="00EA0261"/>
    <w:p w14:paraId="0B0D59FD" w14:textId="212DC011" w:rsidR="003A23CD" w:rsidRDefault="003A23CD" w:rsidP="001A4510"/>
    <w:p w14:paraId="030EF739" w14:textId="77777777" w:rsidR="005A29C5" w:rsidRDefault="005A29C5" w:rsidP="00EA0261"/>
    <w:p w14:paraId="4FDC6272" w14:textId="167496EE" w:rsidR="005A29C5" w:rsidRDefault="005A29C5" w:rsidP="00EA0261"/>
    <w:p w14:paraId="323DF149" w14:textId="5F7D0646" w:rsidR="00EA0261" w:rsidRDefault="00EA0261" w:rsidP="00EA0261"/>
    <w:p w14:paraId="7CDF6977" w14:textId="23453F23" w:rsidR="00EA0261" w:rsidRDefault="00EA0261" w:rsidP="00EA0261"/>
    <w:p w14:paraId="72A6A896" w14:textId="13568FAF" w:rsidR="00BB6C37" w:rsidRDefault="00BB6C37" w:rsidP="00D87200"/>
    <w:p w14:paraId="6EA3992E" w14:textId="15386A42" w:rsidR="0056282C" w:rsidRDefault="0056282C" w:rsidP="00D87200"/>
    <w:p w14:paraId="305112DC" w14:textId="77777777" w:rsidR="0056282C" w:rsidRDefault="0056282C" w:rsidP="00D87200"/>
    <w:p w14:paraId="7125F9E8" w14:textId="12AD7B97" w:rsidR="00BB6C37" w:rsidRDefault="00BB6C37" w:rsidP="00D87200"/>
    <w:p w14:paraId="246B04FB" w14:textId="38E387E2" w:rsidR="00BB6C37" w:rsidRDefault="00BB6C37" w:rsidP="00D87200"/>
    <w:p w14:paraId="778EDEB8" w14:textId="2C9A2F36" w:rsidR="00BB6C37" w:rsidRDefault="00BB6C37" w:rsidP="00D87200"/>
    <w:p w14:paraId="10513230" w14:textId="0BE0AB91" w:rsidR="00BB6C37" w:rsidRDefault="00EC39B4" w:rsidP="00D87200">
      <w:r>
        <w:rPr>
          <w:noProof/>
        </w:rPr>
        <w:drawing>
          <wp:anchor distT="0" distB="0" distL="114300" distR="114300" simplePos="0" relativeHeight="251692032" behindDoc="0" locked="0" layoutInCell="1" allowOverlap="1" wp14:anchorId="0271183A" wp14:editId="45229193">
            <wp:simplePos x="0" y="0"/>
            <wp:positionH relativeFrom="margin">
              <wp:align>right</wp:align>
            </wp:positionH>
            <wp:positionV relativeFrom="paragraph">
              <wp:posOffset>861060</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7CB" w:rsidRPr="00AA5CEB">
        <w:rPr>
          <w:rFonts w:cs="Times New Roman"/>
          <w:noProof/>
        </w:rPr>
        <w:drawing>
          <wp:anchor distT="0" distB="0" distL="114300" distR="114300" simplePos="0" relativeHeight="251694080" behindDoc="0" locked="0" layoutInCell="1" allowOverlap="1" wp14:anchorId="165AC57C" wp14:editId="2D724E44">
            <wp:simplePos x="0" y="0"/>
            <wp:positionH relativeFrom="margin">
              <wp:posOffset>0</wp:posOffset>
            </wp:positionH>
            <wp:positionV relativeFrom="paragraph">
              <wp:posOffset>884555</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E4077A7" w14:textId="16FC5A20" w:rsidR="009D07CB" w:rsidRDefault="009D07CB" w:rsidP="00EA0261">
      <w:pPr>
        <w:jc w:val="right"/>
        <w:rPr>
          <w:rFonts w:cs="Times New Roman"/>
          <w:sz w:val="20"/>
        </w:rPr>
      </w:pPr>
    </w:p>
    <w:p w14:paraId="5A3B0C4C" w14:textId="255587D1" w:rsidR="009D07CB" w:rsidRDefault="009D07CB" w:rsidP="00EA0261">
      <w:pPr>
        <w:jc w:val="right"/>
        <w:rPr>
          <w:rFonts w:cs="Times New Roman"/>
          <w:sz w:val="20"/>
        </w:rPr>
      </w:pPr>
    </w:p>
    <w:p w14:paraId="26539627" w14:textId="77777777" w:rsidR="009D07CB" w:rsidRDefault="009D07CB" w:rsidP="00EA0261">
      <w:pPr>
        <w:jc w:val="right"/>
        <w:rPr>
          <w:rFonts w:cs="Times New Roman"/>
          <w:sz w:val="20"/>
        </w:rPr>
      </w:pPr>
    </w:p>
    <w:p w14:paraId="6FB42823" w14:textId="77777777" w:rsidR="009D07CB" w:rsidRDefault="009D07CB" w:rsidP="00EA0261">
      <w:pPr>
        <w:jc w:val="right"/>
        <w:rPr>
          <w:rFonts w:cs="Times New Roman"/>
          <w:sz w:val="20"/>
        </w:rPr>
      </w:pPr>
    </w:p>
    <w:p w14:paraId="6D74BBFA" w14:textId="77777777" w:rsidR="009D07CB" w:rsidRDefault="009D07CB" w:rsidP="00EA0261">
      <w:pPr>
        <w:jc w:val="right"/>
        <w:rPr>
          <w:rFonts w:cs="Times New Roman"/>
          <w:sz w:val="20"/>
        </w:rPr>
      </w:pPr>
    </w:p>
    <w:p w14:paraId="325C4A00" w14:textId="77777777" w:rsidR="009D07CB" w:rsidRDefault="009D07CB" w:rsidP="00EA0261">
      <w:pPr>
        <w:jc w:val="right"/>
        <w:rPr>
          <w:rFonts w:cs="Times New Roman"/>
          <w:sz w:val="20"/>
        </w:rPr>
      </w:pPr>
    </w:p>
    <w:p w14:paraId="198FB64C" w14:textId="77777777" w:rsidR="009D07CB" w:rsidRDefault="009D07CB" w:rsidP="00EA0261">
      <w:pPr>
        <w:jc w:val="right"/>
        <w:rPr>
          <w:rFonts w:cs="Times New Roman"/>
          <w:sz w:val="20"/>
        </w:rPr>
      </w:pPr>
    </w:p>
    <w:p w14:paraId="2F28C048" w14:textId="1D7E930C" w:rsidR="00EA0261" w:rsidRPr="007B3D66" w:rsidRDefault="00EA0261" w:rsidP="00EA0261">
      <w:pPr>
        <w:jc w:val="right"/>
        <w:rPr>
          <w:sz w:val="20"/>
        </w:rPr>
      </w:pPr>
      <w:r w:rsidRPr="007B3D66">
        <w:rPr>
          <w:rFonts w:cs="Times New Roman"/>
          <w:sz w:val="20"/>
        </w:rPr>
        <w:t>© 20</w:t>
      </w:r>
      <w:r w:rsidR="009D07CB">
        <w:rPr>
          <w:rFonts w:cs="Times New Roman"/>
          <w:sz w:val="20"/>
        </w:rPr>
        <w:t>2</w:t>
      </w:r>
      <w:r w:rsidR="00EC39B4">
        <w:rPr>
          <w:rFonts w:cs="Times New Roman"/>
          <w:sz w:val="20"/>
        </w:rPr>
        <w:t>2</w:t>
      </w:r>
      <w:r w:rsidRPr="007B3D66">
        <w:rPr>
          <w:rFonts w:cs="Times New Roman"/>
          <w:sz w:val="20"/>
        </w:rPr>
        <w:t xml:space="preserve"> </w:t>
      </w:r>
      <w:r w:rsidRPr="007B3D66">
        <w:rPr>
          <w:sz w:val="20"/>
        </w:rPr>
        <w:t>Epistemy Press, L</w:t>
      </w:r>
      <w:r>
        <w:rPr>
          <w:sz w:val="20"/>
        </w:rPr>
        <w:t>LC.</w:t>
      </w:r>
    </w:p>
    <w:p w14:paraId="496560C6" w14:textId="5FC5DF4F" w:rsidR="00EA0261" w:rsidRPr="005A29C5" w:rsidRDefault="00EA0261" w:rsidP="005A29C5">
      <w:pPr>
        <w:jc w:val="right"/>
        <w:rPr>
          <w:sz w:val="20"/>
        </w:rPr>
      </w:pPr>
      <w:r w:rsidRPr="007B3D66">
        <w:rPr>
          <w:sz w:val="20"/>
        </w:rPr>
        <w:t xml:space="preserve">Screenshots © </w:t>
      </w:r>
      <w:r w:rsidR="0056282C">
        <w:rPr>
          <w:sz w:val="20"/>
        </w:rPr>
        <w:t>20</w:t>
      </w:r>
      <w:r w:rsidR="009D07CB">
        <w:rPr>
          <w:sz w:val="20"/>
        </w:rPr>
        <w:t>2</w:t>
      </w:r>
      <w:r w:rsidR="00EC39B4">
        <w:rPr>
          <w:sz w:val="20"/>
        </w:rPr>
        <w:t>2</w:t>
      </w:r>
      <w:r w:rsidRPr="007B3D66">
        <w:rPr>
          <w:sz w:val="20"/>
        </w:rPr>
        <w:t>, SAP SE</w:t>
      </w:r>
      <w:r>
        <w:br w:type="page"/>
      </w:r>
    </w:p>
    <w:bookmarkStart w:id="2" w:name="_Toc460333091"/>
    <w:bookmarkStart w:id="3" w:name="_Toc472509404"/>
    <w:bookmarkStart w:id="4" w:name="_Toc481477670"/>
    <w:p w14:paraId="364A8D26" w14:textId="006564BB" w:rsidR="005C4327" w:rsidRDefault="005C4327" w:rsidP="00BB6C37">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8F68D"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" fillcolor="#365f91 [2404]" stroked="f">
                <w10:wrap type="through" anchorx="margin" anchory="page"/>
              </v:rect>
            </w:pict>
          </mc:Fallback>
        </mc:AlternateContent>
      </w:r>
      <w:bookmarkEnd w:id="2"/>
      <w:bookmarkEnd w:id="3"/>
      <w:bookmarkEnd w:id="4"/>
      <w:r w:rsidR="00AD5919">
        <w:rPr>
          <w:noProof/>
        </w:rPr>
        <w:t>Table of Contents</w:t>
      </w:r>
    </w:p>
    <w:p w14:paraId="6515B2CA" w14:textId="3133F931" w:rsidR="005C4327" w:rsidRPr="00446174" w:rsidRDefault="001B0BD7" w:rsidP="005C4327">
      <w:r w:rsidRPr="00AA5CEB">
        <w:rPr>
          <w:noProof/>
        </w:rPr>
        <w:drawing>
          <wp:inline distT="0" distB="0" distL="0" distR="0" wp14:anchorId="31EB9003" wp14:editId="13DD6857">
            <wp:extent cx="5943600" cy="929640"/>
            <wp:effectExtent l="57150" t="0" r="0" b="6096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D87200" w:rsidRPr="00AA5CEB">
        <w:rPr>
          <w:noProof/>
        </w:rPr>
        <w:drawing>
          <wp:inline distT="0" distB="0" distL="0" distR="0" wp14:anchorId="529EE58F" wp14:editId="0D8E3A7F">
            <wp:extent cx="5943600" cy="787400"/>
            <wp:effectExtent l="57150" t="0" r="57150" b="5080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4D0478" w14:textId="77777777" w:rsidR="0056282C" w:rsidRPr="00FE1FBE" w:rsidRDefault="0056282C" w:rsidP="0056282C">
      <w:pPr>
        <w:spacing w:line="360" w:lineRule="auto"/>
        <w:rPr>
          <w:rStyle w:val="GBITableofContentsHeader"/>
        </w:rPr>
      </w:pPr>
      <w:r w:rsidRPr="00FE1FBE">
        <w:rPr>
          <w:rStyle w:val="GBITableofContentsHeader"/>
        </w:rPr>
        <w:t>Table of Contents</w:t>
      </w:r>
    </w:p>
    <w:p w14:paraId="4C9BB470" w14:textId="5B772C32" w:rsidR="00EE193E" w:rsidRDefault="0056282C">
      <w:pPr>
        <w:pStyle w:val="TOC1"/>
        <w:rPr>
          <w:noProof/>
          <w:color w:val="auto"/>
        </w:rPr>
      </w:pPr>
      <w:r>
        <w:fldChar w:fldCharType="begin"/>
      </w:r>
      <w:r>
        <w:instrText xml:space="preserve"> TOC \h \z \t "GBI Section Header,1" </w:instrText>
      </w:r>
      <w:r>
        <w:fldChar w:fldCharType="separate"/>
      </w:r>
      <w:hyperlink w:anchor="_Toc31792621" w:history="1">
        <w:r w:rsidR="00EE193E" w:rsidRPr="00FB1710">
          <w:rPr>
            <w:rStyle w:val="Hyperlink"/>
            <w:noProof/>
            <w:lang w:bidi="en-US"/>
          </w:rPr>
          <w:t>Section 1.1: Create Materials</w:t>
        </w:r>
        <w:r w:rsidR="00EE193E">
          <w:rPr>
            <w:noProof/>
            <w:webHidden/>
          </w:rPr>
          <w:tab/>
        </w:r>
        <w:r w:rsidR="00EE193E">
          <w:rPr>
            <w:noProof/>
            <w:webHidden/>
          </w:rPr>
          <w:fldChar w:fldCharType="begin"/>
        </w:r>
        <w:r w:rsidR="00EE193E">
          <w:rPr>
            <w:noProof/>
            <w:webHidden/>
          </w:rPr>
          <w:instrText xml:space="preserve"> PAGEREF _Toc31792621 \h </w:instrText>
        </w:r>
        <w:r w:rsidR="00EE193E">
          <w:rPr>
            <w:noProof/>
            <w:webHidden/>
          </w:rPr>
        </w:r>
        <w:r w:rsidR="00EE193E">
          <w:rPr>
            <w:noProof/>
            <w:webHidden/>
          </w:rPr>
          <w:fldChar w:fldCharType="separate"/>
        </w:r>
        <w:r w:rsidR="00EE193E">
          <w:rPr>
            <w:noProof/>
            <w:webHidden/>
          </w:rPr>
          <w:t>3</w:t>
        </w:r>
        <w:r w:rsidR="00EE193E">
          <w:rPr>
            <w:noProof/>
            <w:webHidden/>
          </w:rPr>
          <w:fldChar w:fldCharType="end"/>
        </w:r>
      </w:hyperlink>
    </w:p>
    <w:p w14:paraId="0C65F7B2" w14:textId="20B1DA54" w:rsidR="00EE193E" w:rsidRDefault="001A0D2C">
      <w:pPr>
        <w:pStyle w:val="TOC1"/>
        <w:rPr>
          <w:noProof/>
          <w:color w:val="auto"/>
        </w:rPr>
      </w:pPr>
      <w:hyperlink w:anchor="_Toc31792622" w:history="1">
        <w:r w:rsidR="00EE193E" w:rsidRPr="00FB1710">
          <w:rPr>
            <w:rStyle w:val="Hyperlink"/>
            <w:noProof/>
            <w:lang w:bidi="en-US"/>
          </w:rPr>
          <w:t>Section 1.2: View Inventory Balance</w:t>
        </w:r>
        <w:r w:rsidR="00EE193E">
          <w:rPr>
            <w:noProof/>
            <w:webHidden/>
          </w:rPr>
          <w:tab/>
        </w:r>
        <w:r w:rsidR="00EE193E">
          <w:rPr>
            <w:noProof/>
            <w:webHidden/>
          </w:rPr>
          <w:fldChar w:fldCharType="begin"/>
        </w:r>
        <w:r w:rsidR="00EE193E">
          <w:rPr>
            <w:noProof/>
            <w:webHidden/>
          </w:rPr>
          <w:instrText xml:space="preserve"> PAGEREF _Toc31792622 \h </w:instrText>
        </w:r>
        <w:r w:rsidR="00EE193E">
          <w:rPr>
            <w:noProof/>
            <w:webHidden/>
          </w:rPr>
        </w:r>
        <w:r w:rsidR="00EE193E">
          <w:rPr>
            <w:noProof/>
            <w:webHidden/>
          </w:rPr>
          <w:fldChar w:fldCharType="separate"/>
        </w:r>
        <w:r w:rsidR="00EE193E">
          <w:rPr>
            <w:noProof/>
            <w:webHidden/>
          </w:rPr>
          <w:t>9</w:t>
        </w:r>
        <w:r w:rsidR="00EE193E">
          <w:rPr>
            <w:noProof/>
            <w:webHidden/>
          </w:rPr>
          <w:fldChar w:fldCharType="end"/>
        </w:r>
      </w:hyperlink>
    </w:p>
    <w:p w14:paraId="3EDC1452" w14:textId="1E543A42" w:rsidR="00EE193E" w:rsidRDefault="001A0D2C">
      <w:pPr>
        <w:pStyle w:val="TOC1"/>
        <w:rPr>
          <w:noProof/>
          <w:color w:val="auto"/>
        </w:rPr>
      </w:pPr>
      <w:hyperlink w:anchor="_Toc31792623" w:history="1">
        <w:r w:rsidR="00EE193E" w:rsidRPr="00FB1710">
          <w:rPr>
            <w:rStyle w:val="Hyperlink"/>
            <w:noProof/>
            <w:lang w:bidi="en-US"/>
          </w:rPr>
          <w:t>Section 1.3: View Material Inventory</w:t>
        </w:r>
        <w:r w:rsidR="00EE193E">
          <w:rPr>
            <w:noProof/>
            <w:webHidden/>
          </w:rPr>
          <w:tab/>
        </w:r>
        <w:r w:rsidR="00EE193E">
          <w:rPr>
            <w:noProof/>
            <w:webHidden/>
          </w:rPr>
          <w:fldChar w:fldCharType="begin"/>
        </w:r>
        <w:r w:rsidR="00EE193E">
          <w:rPr>
            <w:noProof/>
            <w:webHidden/>
          </w:rPr>
          <w:instrText xml:space="preserve"> PAGEREF _Toc31792623 \h </w:instrText>
        </w:r>
        <w:r w:rsidR="00EE193E">
          <w:rPr>
            <w:noProof/>
            <w:webHidden/>
          </w:rPr>
        </w:r>
        <w:r w:rsidR="00EE193E">
          <w:rPr>
            <w:noProof/>
            <w:webHidden/>
          </w:rPr>
          <w:fldChar w:fldCharType="separate"/>
        </w:r>
        <w:r w:rsidR="00EE193E">
          <w:rPr>
            <w:noProof/>
            <w:webHidden/>
          </w:rPr>
          <w:t>10</w:t>
        </w:r>
        <w:r w:rsidR="00EE193E">
          <w:rPr>
            <w:noProof/>
            <w:webHidden/>
          </w:rPr>
          <w:fldChar w:fldCharType="end"/>
        </w:r>
      </w:hyperlink>
    </w:p>
    <w:p w14:paraId="1C047185" w14:textId="25A7F9E7" w:rsidR="00EE193E" w:rsidRDefault="001A0D2C">
      <w:pPr>
        <w:pStyle w:val="TOC1"/>
        <w:rPr>
          <w:noProof/>
          <w:color w:val="auto"/>
        </w:rPr>
      </w:pPr>
      <w:hyperlink w:anchor="_Toc31792624" w:history="1">
        <w:r w:rsidR="00EE193E" w:rsidRPr="00FB1710">
          <w:rPr>
            <w:rStyle w:val="Hyperlink"/>
            <w:noProof/>
            <w:lang w:bidi="en-US"/>
          </w:rPr>
          <w:t>Section 1.4: Display Requirements List</w:t>
        </w:r>
        <w:r w:rsidR="00EE193E">
          <w:rPr>
            <w:noProof/>
            <w:webHidden/>
          </w:rPr>
          <w:tab/>
        </w:r>
        <w:r w:rsidR="00EE193E">
          <w:rPr>
            <w:noProof/>
            <w:webHidden/>
          </w:rPr>
          <w:fldChar w:fldCharType="begin"/>
        </w:r>
        <w:r w:rsidR="00EE193E">
          <w:rPr>
            <w:noProof/>
            <w:webHidden/>
          </w:rPr>
          <w:instrText xml:space="preserve"> PAGEREF _Toc31792624 \h </w:instrText>
        </w:r>
        <w:r w:rsidR="00EE193E">
          <w:rPr>
            <w:noProof/>
            <w:webHidden/>
          </w:rPr>
        </w:r>
        <w:r w:rsidR="00EE193E">
          <w:rPr>
            <w:noProof/>
            <w:webHidden/>
          </w:rPr>
          <w:fldChar w:fldCharType="separate"/>
        </w:r>
        <w:r w:rsidR="00EE193E">
          <w:rPr>
            <w:noProof/>
            <w:webHidden/>
          </w:rPr>
          <w:t>11</w:t>
        </w:r>
        <w:r w:rsidR="00EE193E">
          <w:rPr>
            <w:noProof/>
            <w:webHidden/>
          </w:rPr>
          <w:fldChar w:fldCharType="end"/>
        </w:r>
      </w:hyperlink>
    </w:p>
    <w:p w14:paraId="7183CC16" w14:textId="2646DB30" w:rsidR="00EE193E" w:rsidRDefault="001A0D2C">
      <w:pPr>
        <w:pStyle w:val="TOC1"/>
        <w:rPr>
          <w:noProof/>
          <w:color w:val="auto"/>
        </w:rPr>
      </w:pPr>
      <w:hyperlink w:anchor="_Toc31792625" w:history="1">
        <w:r w:rsidR="00EE193E" w:rsidRPr="00FB1710">
          <w:rPr>
            <w:rStyle w:val="Hyperlink"/>
            <w:noProof/>
            <w:lang w:bidi="en-US"/>
          </w:rPr>
          <w:t>Section 1.5: Create Bills of Materials</w:t>
        </w:r>
        <w:r w:rsidR="00EE193E">
          <w:rPr>
            <w:noProof/>
            <w:webHidden/>
          </w:rPr>
          <w:tab/>
        </w:r>
        <w:r w:rsidR="00EE193E">
          <w:rPr>
            <w:noProof/>
            <w:webHidden/>
          </w:rPr>
          <w:fldChar w:fldCharType="begin"/>
        </w:r>
        <w:r w:rsidR="00EE193E">
          <w:rPr>
            <w:noProof/>
            <w:webHidden/>
          </w:rPr>
          <w:instrText xml:space="preserve"> PAGEREF _Toc31792625 \h </w:instrText>
        </w:r>
        <w:r w:rsidR="00EE193E">
          <w:rPr>
            <w:noProof/>
            <w:webHidden/>
          </w:rPr>
        </w:r>
        <w:r w:rsidR="00EE193E">
          <w:rPr>
            <w:noProof/>
            <w:webHidden/>
          </w:rPr>
          <w:fldChar w:fldCharType="separate"/>
        </w:r>
        <w:r w:rsidR="00EE193E">
          <w:rPr>
            <w:noProof/>
            <w:webHidden/>
          </w:rPr>
          <w:t>13</w:t>
        </w:r>
        <w:r w:rsidR="00EE193E">
          <w:rPr>
            <w:noProof/>
            <w:webHidden/>
          </w:rPr>
          <w:fldChar w:fldCharType="end"/>
        </w:r>
      </w:hyperlink>
    </w:p>
    <w:p w14:paraId="683960D9" w14:textId="418227ED" w:rsidR="00EE193E" w:rsidRDefault="001A0D2C">
      <w:pPr>
        <w:pStyle w:val="TOC1"/>
        <w:rPr>
          <w:noProof/>
          <w:color w:val="auto"/>
        </w:rPr>
      </w:pPr>
      <w:hyperlink w:anchor="_Toc31792626" w:history="1">
        <w:r w:rsidR="00EE193E" w:rsidRPr="00FB1710">
          <w:rPr>
            <w:rStyle w:val="Hyperlink"/>
            <w:noProof/>
            <w:lang w:bidi="en-US"/>
          </w:rPr>
          <w:t>Section 1.6: Create Product Routings</w:t>
        </w:r>
        <w:r w:rsidR="00EE193E">
          <w:rPr>
            <w:noProof/>
            <w:webHidden/>
          </w:rPr>
          <w:tab/>
        </w:r>
        <w:r w:rsidR="00EE193E">
          <w:rPr>
            <w:noProof/>
            <w:webHidden/>
          </w:rPr>
          <w:fldChar w:fldCharType="begin"/>
        </w:r>
        <w:r w:rsidR="00EE193E">
          <w:rPr>
            <w:noProof/>
            <w:webHidden/>
          </w:rPr>
          <w:instrText xml:space="preserve"> PAGEREF _Toc31792626 \h </w:instrText>
        </w:r>
        <w:r w:rsidR="00EE193E">
          <w:rPr>
            <w:noProof/>
            <w:webHidden/>
          </w:rPr>
        </w:r>
        <w:r w:rsidR="00EE193E">
          <w:rPr>
            <w:noProof/>
            <w:webHidden/>
          </w:rPr>
          <w:fldChar w:fldCharType="separate"/>
        </w:r>
        <w:r w:rsidR="00EE193E">
          <w:rPr>
            <w:noProof/>
            <w:webHidden/>
          </w:rPr>
          <w:t>16</w:t>
        </w:r>
        <w:r w:rsidR="00EE193E">
          <w:rPr>
            <w:noProof/>
            <w:webHidden/>
          </w:rPr>
          <w:fldChar w:fldCharType="end"/>
        </w:r>
      </w:hyperlink>
    </w:p>
    <w:p w14:paraId="7C456495" w14:textId="4D72C38E" w:rsidR="00EE193E" w:rsidRDefault="001A0D2C">
      <w:pPr>
        <w:pStyle w:val="TOC1"/>
        <w:rPr>
          <w:noProof/>
          <w:color w:val="auto"/>
        </w:rPr>
      </w:pPr>
      <w:hyperlink w:anchor="_Toc31792627" w:history="1">
        <w:r w:rsidR="00EE193E" w:rsidRPr="00FB1710">
          <w:rPr>
            <w:rStyle w:val="Hyperlink"/>
            <w:noProof/>
            <w:lang w:bidi="en-US"/>
          </w:rPr>
          <w:t>Section 1.7: Create Production Versions</w:t>
        </w:r>
        <w:r w:rsidR="00EE193E">
          <w:rPr>
            <w:noProof/>
            <w:webHidden/>
          </w:rPr>
          <w:tab/>
        </w:r>
        <w:r w:rsidR="00EE193E">
          <w:rPr>
            <w:noProof/>
            <w:webHidden/>
          </w:rPr>
          <w:fldChar w:fldCharType="begin"/>
        </w:r>
        <w:r w:rsidR="00EE193E">
          <w:rPr>
            <w:noProof/>
            <w:webHidden/>
          </w:rPr>
          <w:instrText xml:space="preserve"> PAGEREF _Toc31792627 \h </w:instrText>
        </w:r>
        <w:r w:rsidR="00EE193E">
          <w:rPr>
            <w:noProof/>
            <w:webHidden/>
          </w:rPr>
        </w:r>
        <w:r w:rsidR="00EE193E">
          <w:rPr>
            <w:noProof/>
            <w:webHidden/>
          </w:rPr>
          <w:fldChar w:fldCharType="separate"/>
        </w:r>
        <w:r w:rsidR="00EE193E">
          <w:rPr>
            <w:noProof/>
            <w:webHidden/>
          </w:rPr>
          <w:t>19</w:t>
        </w:r>
        <w:r w:rsidR="00EE193E">
          <w:rPr>
            <w:noProof/>
            <w:webHidden/>
          </w:rPr>
          <w:fldChar w:fldCharType="end"/>
        </w:r>
      </w:hyperlink>
    </w:p>
    <w:p w14:paraId="0D309CB9" w14:textId="7FB5EB8B" w:rsidR="00EE193E" w:rsidRDefault="001A0D2C">
      <w:pPr>
        <w:pStyle w:val="TOC1"/>
        <w:rPr>
          <w:noProof/>
          <w:color w:val="auto"/>
        </w:rPr>
      </w:pPr>
      <w:hyperlink w:anchor="_Toc31792628" w:history="1">
        <w:r w:rsidR="00EE193E" w:rsidRPr="00FB1710">
          <w:rPr>
            <w:rStyle w:val="Hyperlink"/>
            <w:noProof/>
            <w:lang w:bidi="en-US"/>
          </w:rPr>
          <w:t>Section 1.8: Create Initial Inventory Balance</w:t>
        </w:r>
        <w:r w:rsidR="00EE193E">
          <w:rPr>
            <w:noProof/>
            <w:webHidden/>
          </w:rPr>
          <w:tab/>
        </w:r>
        <w:r w:rsidR="00EE193E">
          <w:rPr>
            <w:noProof/>
            <w:webHidden/>
          </w:rPr>
          <w:fldChar w:fldCharType="begin"/>
        </w:r>
        <w:r w:rsidR="00EE193E">
          <w:rPr>
            <w:noProof/>
            <w:webHidden/>
          </w:rPr>
          <w:instrText xml:space="preserve"> PAGEREF _Toc31792628 \h </w:instrText>
        </w:r>
        <w:r w:rsidR="00EE193E">
          <w:rPr>
            <w:noProof/>
            <w:webHidden/>
          </w:rPr>
        </w:r>
        <w:r w:rsidR="00EE193E">
          <w:rPr>
            <w:noProof/>
            <w:webHidden/>
          </w:rPr>
          <w:fldChar w:fldCharType="separate"/>
        </w:r>
        <w:r w:rsidR="00EE193E">
          <w:rPr>
            <w:noProof/>
            <w:webHidden/>
          </w:rPr>
          <w:t>23</w:t>
        </w:r>
        <w:r w:rsidR="00EE193E">
          <w:rPr>
            <w:noProof/>
            <w:webHidden/>
          </w:rPr>
          <w:fldChar w:fldCharType="end"/>
        </w:r>
      </w:hyperlink>
    </w:p>
    <w:p w14:paraId="48A32F56" w14:textId="42518658" w:rsidR="00551D9C" w:rsidRDefault="0056282C" w:rsidP="0056282C">
      <w:pPr>
        <w:spacing w:after="200"/>
        <w:contextualSpacing/>
      </w:pPr>
      <w:r>
        <w:fldChar w:fldCharType="end"/>
      </w:r>
    </w:p>
    <w:p w14:paraId="04641034" w14:textId="77777777" w:rsidR="00551D9C" w:rsidRDefault="00551D9C" w:rsidP="002E5479">
      <w:pPr>
        <w:spacing w:after="200"/>
        <w:contextualSpacing/>
      </w:pPr>
    </w:p>
    <w:p w14:paraId="459E9266" w14:textId="722B3787" w:rsidR="002C4306" w:rsidRDefault="002E5479" w:rsidP="002E5479">
      <w:r>
        <w:br w:type="page"/>
      </w:r>
    </w:p>
    <w:p w14:paraId="26A7C71C" w14:textId="1AC71AC3" w:rsidR="00A6673E" w:rsidRPr="008308B6" w:rsidRDefault="00F655F6" w:rsidP="00BB6C37">
      <w:pPr>
        <w:pStyle w:val="GBISectionHeader"/>
        <w:framePr w:wrap="around"/>
      </w:pPr>
      <w:bookmarkStart w:id="5" w:name="_Toc481481214"/>
      <w:bookmarkStart w:id="6" w:name="_Toc31792621"/>
      <w:r>
        <w:lastRenderedPageBreak/>
        <w:t>Create Materials</w:t>
      </w:r>
      <w:bookmarkEnd w:id="5"/>
      <w:bookmarkEnd w:id="6"/>
    </w:p>
    <w:p w14:paraId="6F632CE4" w14:textId="144748A4" w:rsidR="00874E07" w:rsidRDefault="00874E07" w:rsidP="00205058"/>
    <w:p w14:paraId="0C5A452B" w14:textId="51D19211" w:rsidR="004233BB" w:rsidRDefault="001B0BD7" w:rsidP="00205058">
      <w:r w:rsidRPr="00AA5CEB">
        <w:rPr>
          <w:noProof/>
        </w:rPr>
        <w:drawing>
          <wp:inline distT="0" distB="0" distL="0" distR="0" wp14:anchorId="25838F36" wp14:editId="2464E230">
            <wp:extent cx="5943600" cy="914400"/>
            <wp:effectExtent l="19050" t="0" r="38100" b="5715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FDD782E" w14:textId="5A6AD082" w:rsidR="00D90E11" w:rsidRDefault="00D90E11" w:rsidP="00205058">
      <w:r w:rsidRPr="00AA5CEB">
        <w:rPr>
          <w:noProof/>
        </w:rPr>
        <w:drawing>
          <wp:inline distT="0" distB="0" distL="0" distR="0" wp14:anchorId="4ECDF45A" wp14:editId="5861C7DA">
            <wp:extent cx="5943600" cy="787400"/>
            <wp:effectExtent l="57150" t="0" r="57150" b="5080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9C761DC" w14:textId="77777777" w:rsidR="004233BB" w:rsidRDefault="004233BB" w:rsidP="00205058"/>
    <w:p w14:paraId="599F8B41" w14:textId="4CE55FC0" w:rsidR="00F03DD0" w:rsidRDefault="00AD5919" w:rsidP="00205058">
      <w:r>
        <w:t>In this section</w:t>
      </w:r>
      <w:r w:rsidR="00F655F6">
        <w:t>, you will be creating your own version of all the below raw materials, semi-finished goods, and finished goods necessary for the production process within the material master. The following table consists of five columns: the original material description, the original material number, your material number, the material type, and your storage location where it is.</w:t>
      </w:r>
    </w:p>
    <w:p w14:paraId="494AC30E" w14:textId="327B6FD9" w:rsidR="00F655F6" w:rsidRDefault="00F655F6" w:rsidP="00205058"/>
    <w:tbl>
      <w:tblPr>
        <w:tblW w:w="9630" w:type="dxa"/>
        <w:tblInd w:w="-5" w:type="dxa"/>
        <w:tblLayout w:type="fixed"/>
        <w:tblLook w:val="04A0" w:firstRow="1" w:lastRow="0" w:firstColumn="1" w:lastColumn="0" w:noHBand="0" w:noVBand="1"/>
      </w:tblPr>
      <w:tblGrid>
        <w:gridCol w:w="3870"/>
        <w:gridCol w:w="1530"/>
        <w:gridCol w:w="1980"/>
        <w:gridCol w:w="900"/>
        <w:gridCol w:w="1350"/>
      </w:tblGrid>
      <w:tr w:rsidR="00F655F6" w:rsidRPr="00197B95" w14:paraId="1E3692DE"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3292E7E" w14:textId="77777777" w:rsidR="00F655F6" w:rsidRPr="00197B95" w:rsidRDefault="00F655F6" w:rsidP="00205058">
            <w:pPr>
              <w:rPr>
                <w:b/>
              </w:rPr>
            </w:pPr>
            <w:r w:rsidRPr="00197B95">
              <w:rPr>
                <w:b/>
              </w:rPr>
              <w:t>Description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DE94ADF" w14:textId="77777777" w:rsidR="00F655F6" w:rsidRPr="00197B95" w:rsidRDefault="00F655F6" w:rsidP="00205058">
            <w:pPr>
              <w:rPr>
                <w:b/>
              </w:rPr>
            </w:pPr>
            <w:r w:rsidRPr="00197B95">
              <w:rPr>
                <w:b/>
              </w:rPr>
              <w:t>Number</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9EA4891" w14:textId="77777777" w:rsidR="00F655F6" w:rsidRPr="00197B95" w:rsidRDefault="00F655F6" w:rsidP="00205058">
            <w:pPr>
              <w:rPr>
                <w:b/>
              </w:rPr>
            </w:pPr>
            <w:r w:rsidRPr="00197B95">
              <w:rPr>
                <w:b/>
              </w:rPr>
              <w:t>Your Number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BEED0BF" w14:textId="77777777" w:rsidR="00F655F6" w:rsidRPr="00197B95" w:rsidRDefault="00F655F6" w:rsidP="00205058">
            <w:pPr>
              <w:rPr>
                <w:b/>
              </w:rPr>
            </w:pPr>
            <w:r w:rsidRPr="00197B95">
              <w:rPr>
                <w:b/>
              </w:rPr>
              <w:t>Type</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3CB02C9" w14:textId="77777777" w:rsidR="00F655F6" w:rsidRPr="00197B95" w:rsidRDefault="00F655F6" w:rsidP="00205058">
            <w:pPr>
              <w:rPr>
                <w:b/>
              </w:rPr>
            </w:pPr>
            <w:r w:rsidRPr="00197B95">
              <w:rPr>
                <w:b/>
              </w:rPr>
              <w:t>Your S.L.</w:t>
            </w:r>
          </w:p>
        </w:tc>
      </w:tr>
      <w:tr w:rsidR="0085471E" w:rsidRPr="00197B95" w14:paraId="596B8E1D" w14:textId="77777777" w:rsidTr="0085471E">
        <w:tc>
          <w:tcPr>
            <w:tcW w:w="963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49B6B2F" w14:textId="70FA704D" w:rsidR="0085471E" w:rsidRPr="00197B95" w:rsidRDefault="0085471E" w:rsidP="0085471E">
            <w:pPr>
              <w:jc w:val="center"/>
              <w:rPr>
                <w:b/>
              </w:rPr>
            </w:pPr>
            <w:r>
              <w:rPr>
                <w:b/>
              </w:rPr>
              <w:t>Raw Materials</w:t>
            </w:r>
          </w:p>
        </w:tc>
      </w:tr>
      <w:tr w:rsidR="00F655F6" w:rsidRPr="00894761" w14:paraId="012CBDC8"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AD0AD1" w14:textId="77777777" w:rsidR="00F655F6" w:rsidRPr="00C37145" w:rsidRDefault="00F655F6" w:rsidP="00205058">
            <w:r w:rsidRPr="00C37145">
              <w:t>Brake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84C84C" w14:textId="77777777" w:rsidR="00F655F6" w:rsidRPr="00C37145" w:rsidRDefault="00F655F6" w:rsidP="00205058">
            <w:r w:rsidRPr="00C37145">
              <w:t>BRKT1000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04D350" w14:textId="64951FA9" w:rsidR="00F655F6" w:rsidRPr="00157DD7" w:rsidRDefault="00153A3F" w:rsidP="00205058">
            <w:r>
              <w:fldChar w:fldCharType="begin">
                <w:ffData>
                  <w:name w:val="Table1"/>
                  <w:enabled/>
                  <w:calcOnExit/>
                  <w:textInput/>
                </w:ffData>
              </w:fldChar>
            </w:r>
            <w:bookmarkStart w:id="7" w:name="Table1"/>
            <w:r>
              <w:instrText xml:space="preserve"> FORMTEXT </w:instrText>
            </w:r>
            <w:r>
              <w:fldChar w:fldCharType="separate"/>
            </w:r>
            <w:r w:rsidR="00B42DE7">
              <w:rPr>
                <w:noProof/>
              </w:rPr>
              <w:t>BRKT1029</w:t>
            </w:r>
            <w:r>
              <w:fldChar w:fldCharType="end"/>
            </w:r>
            <w:bookmarkEnd w:id="7"/>
            <w:r w:rsidR="00F655F6" w:rsidRPr="00311453">
              <w:t xml:space="preserve"> </w:t>
            </w:r>
            <w:r w:rsidR="00F655F6" w:rsidRPr="00181FA9">
              <w:t>BRKT10##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2B9DBF"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F81A1" w14:textId="2DDE3C07" w:rsidR="00F655F6" w:rsidRPr="00157DD7" w:rsidRDefault="00153A3F" w:rsidP="00205058">
            <w:r>
              <w:fldChar w:fldCharType="begin">
                <w:ffData>
                  <w:name w:val="Table18"/>
                  <w:enabled/>
                  <w:calcOnExit/>
                  <w:textInput/>
                </w:ffData>
              </w:fldChar>
            </w:r>
            <w:bookmarkStart w:id="8" w:name="Table18"/>
            <w:r>
              <w:instrText xml:space="preserve"> FORMTEXT </w:instrText>
            </w:r>
            <w:r>
              <w:fldChar w:fldCharType="separate"/>
            </w:r>
            <w:r w:rsidR="00B42DE7">
              <w:rPr>
                <w:noProof/>
              </w:rPr>
              <w:t>RM29</w:t>
            </w:r>
            <w:r>
              <w:fldChar w:fldCharType="end"/>
            </w:r>
            <w:bookmarkEnd w:id="8"/>
            <w:r w:rsidR="00F655F6" w:rsidRPr="00311453">
              <w:t xml:space="preserve"> </w:t>
            </w:r>
            <w:r w:rsidR="00F655F6" w:rsidRPr="00181FA9">
              <w:t>RM##</w:t>
            </w:r>
          </w:p>
        </w:tc>
      </w:tr>
      <w:tr w:rsidR="00F655F6" w14:paraId="058DA6DA"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94F4A" w14:textId="77777777" w:rsidR="00F655F6" w:rsidRPr="00C37145" w:rsidRDefault="00F655F6" w:rsidP="00205058">
            <w:r w:rsidRPr="00C37145">
              <w:t>Chain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3951D" w14:textId="77777777" w:rsidR="00F655F6" w:rsidRPr="00C37145" w:rsidRDefault="00F655F6" w:rsidP="00205058">
            <w:r w:rsidRPr="00C37145">
              <w:t>CHAN1000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DC4699" w14:textId="59E33B0D" w:rsidR="00F655F6" w:rsidRPr="00157DD7" w:rsidRDefault="008965D6" w:rsidP="00205058">
            <w:r>
              <w:fldChar w:fldCharType="begin">
                <w:ffData>
                  <w:name w:val="Table02"/>
                  <w:enabled/>
                  <w:calcOnExit/>
                  <w:textInput/>
                </w:ffData>
              </w:fldChar>
            </w:r>
            <w:bookmarkStart w:id="9" w:name="Table02"/>
            <w:r>
              <w:instrText xml:space="preserve"> FORMTEXT </w:instrText>
            </w:r>
            <w:r>
              <w:fldChar w:fldCharType="separate"/>
            </w:r>
            <w:r w:rsidR="00B42DE7">
              <w:rPr>
                <w:noProof/>
              </w:rPr>
              <w:t>CHAN1029</w:t>
            </w:r>
            <w:r>
              <w:fldChar w:fldCharType="end"/>
            </w:r>
            <w:bookmarkEnd w:id="9"/>
            <w:r w:rsidR="00F655F6" w:rsidRPr="00311453">
              <w:t xml:space="preserve"> </w:t>
            </w:r>
            <w:r w:rsidR="00F655F6" w:rsidRPr="00181FA9">
              <w:t>CHAN10##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D41A2"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1BCCD4" w14:textId="38B2B9F7" w:rsidR="00F655F6" w:rsidRPr="00157DD7" w:rsidRDefault="00F655F6" w:rsidP="00205058">
            <w:r>
              <w:fldChar w:fldCharType="begin">
                <w:ffData>
                  <w:name w:val="Table19"/>
                  <w:enabled/>
                  <w:calcOnExit/>
                  <w:textInput/>
                </w:ffData>
              </w:fldChar>
            </w:r>
            <w:bookmarkStart w:id="10" w:name="Table19"/>
            <w:r>
              <w:instrText xml:space="preserve"> FORMTEXT </w:instrText>
            </w:r>
            <w:r>
              <w:fldChar w:fldCharType="separate"/>
            </w:r>
            <w:r w:rsidR="00B42DE7">
              <w:rPr>
                <w:noProof/>
              </w:rPr>
              <w:t>RM29</w:t>
            </w:r>
            <w:r>
              <w:fldChar w:fldCharType="end"/>
            </w:r>
            <w:bookmarkEnd w:id="10"/>
            <w:r w:rsidRPr="00311453">
              <w:t xml:space="preserve"> </w:t>
            </w:r>
            <w:r w:rsidRPr="00181FA9">
              <w:t>RM##</w:t>
            </w:r>
          </w:p>
        </w:tc>
      </w:tr>
      <w:tr w:rsidR="00F655F6" w:rsidRPr="00837F34" w14:paraId="1B1118B4"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46B7C3" w14:textId="77777777" w:rsidR="00F655F6" w:rsidRPr="00C37145" w:rsidRDefault="00F655F6" w:rsidP="00205058">
            <w:r w:rsidRPr="00C37145">
              <w:t>Derailleur Gear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048105" w14:textId="77777777" w:rsidR="00F655F6" w:rsidRPr="00C37145" w:rsidRDefault="00F655F6" w:rsidP="00205058">
            <w:r w:rsidRPr="00C37145">
              <w:t>DGAM1000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653BE" w14:textId="4099705F" w:rsidR="00F655F6" w:rsidRPr="00157DD7" w:rsidRDefault="008965D6" w:rsidP="00205058">
            <w:r>
              <w:fldChar w:fldCharType="begin">
                <w:ffData>
                  <w:name w:val="Table03"/>
                  <w:enabled/>
                  <w:calcOnExit/>
                  <w:textInput/>
                </w:ffData>
              </w:fldChar>
            </w:r>
            <w:bookmarkStart w:id="11" w:name="Table03"/>
            <w:r>
              <w:instrText xml:space="preserve"> FORMTEXT </w:instrText>
            </w:r>
            <w:r>
              <w:fldChar w:fldCharType="separate"/>
            </w:r>
            <w:r w:rsidR="00B42DE7">
              <w:rPr>
                <w:noProof/>
              </w:rPr>
              <w:t>DGAM1029</w:t>
            </w:r>
            <w:r>
              <w:fldChar w:fldCharType="end"/>
            </w:r>
            <w:bookmarkEnd w:id="11"/>
            <w:r w:rsidR="00F655F6" w:rsidRPr="00311453">
              <w:t xml:space="preserve"> </w:t>
            </w:r>
            <w:r w:rsidR="00F655F6" w:rsidRPr="00181FA9">
              <w:t>DGAM10##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758F9"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FD14BB" w14:textId="2DEFEAD1" w:rsidR="00F655F6" w:rsidRPr="00157DD7" w:rsidRDefault="0045444F" w:rsidP="00205058">
            <w:r>
              <w:fldChar w:fldCharType="begin">
                <w:ffData>
                  <w:name w:val="Table20"/>
                  <w:enabled/>
                  <w:calcOnExit/>
                  <w:textInput/>
                </w:ffData>
              </w:fldChar>
            </w:r>
            <w:bookmarkStart w:id="12" w:name="Table20"/>
            <w:r>
              <w:instrText xml:space="preserve"> FORMTEXT </w:instrText>
            </w:r>
            <w:r>
              <w:fldChar w:fldCharType="separate"/>
            </w:r>
            <w:r w:rsidR="00B42DE7">
              <w:rPr>
                <w:noProof/>
              </w:rPr>
              <w:t>RM29</w:t>
            </w:r>
            <w:r>
              <w:fldChar w:fldCharType="end"/>
            </w:r>
            <w:bookmarkEnd w:id="12"/>
            <w:r w:rsidR="00F655F6" w:rsidRPr="00311453">
              <w:t xml:space="preserve"> </w:t>
            </w:r>
            <w:r w:rsidR="00F655F6" w:rsidRPr="00181FA9">
              <w:t>RM##</w:t>
            </w:r>
          </w:p>
        </w:tc>
      </w:tr>
      <w:tr w:rsidR="00F655F6" w:rsidRPr="00837F34" w14:paraId="401AEF09"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ED7FB0" w14:textId="77777777" w:rsidR="00F655F6" w:rsidRPr="00C37145" w:rsidRDefault="00F655F6" w:rsidP="00205058">
            <w:r w:rsidRPr="00C37145">
              <w:t>Hex Nut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487C06" w14:textId="77777777" w:rsidR="00F655F6" w:rsidRPr="00C37145" w:rsidRDefault="00F655F6" w:rsidP="00205058">
            <w:r w:rsidRPr="00C37145">
              <w:t>HXNT1000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CABA0A" w14:textId="6B78A7E3" w:rsidR="00F655F6" w:rsidRPr="00157DD7" w:rsidRDefault="008965D6" w:rsidP="00205058">
            <w:r>
              <w:fldChar w:fldCharType="begin">
                <w:ffData>
                  <w:name w:val="Table04"/>
                  <w:enabled/>
                  <w:calcOnExit/>
                  <w:textInput/>
                </w:ffData>
              </w:fldChar>
            </w:r>
            <w:bookmarkStart w:id="13" w:name="Table04"/>
            <w:r>
              <w:instrText xml:space="preserve"> FORMTEXT </w:instrText>
            </w:r>
            <w:r>
              <w:fldChar w:fldCharType="separate"/>
            </w:r>
            <w:r w:rsidR="00B42DE7">
              <w:rPr>
                <w:noProof/>
              </w:rPr>
              <w:t>HXNT1029</w:t>
            </w:r>
            <w:r>
              <w:fldChar w:fldCharType="end"/>
            </w:r>
            <w:bookmarkEnd w:id="13"/>
            <w:r w:rsidR="00F655F6" w:rsidRPr="00311453">
              <w:t xml:space="preserve"> </w:t>
            </w:r>
            <w:r w:rsidR="00F655F6" w:rsidRPr="00181FA9">
              <w:t>HXNT10##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4FCC87"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66280A" w14:textId="2D1FCF1D" w:rsidR="00F655F6" w:rsidRPr="00157DD7" w:rsidRDefault="0045444F" w:rsidP="00205058">
            <w:r>
              <w:fldChar w:fldCharType="begin">
                <w:ffData>
                  <w:name w:val="Table21"/>
                  <w:enabled/>
                  <w:calcOnExit/>
                  <w:textInput/>
                </w:ffData>
              </w:fldChar>
            </w:r>
            <w:bookmarkStart w:id="14" w:name="Table21"/>
            <w:r>
              <w:instrText xml:space="preserve"> FORMTEXT </w:instrText>
            </w:r>
            <w:r>
              <w:fldChar w:fldCharType="separate"/>
            </w:r>
            <w:r w:rsidR="00B42DE7">
              <w:rPr>
                <w:noProof/>
              </w:rPr>
              <w:t>RM29</w:t>
            </w:r>
            <w:r>
              <w:fldChar w:fldCharType="end"/>
            </w:r>
            <w:bookmarkEnd w:id="14"/>
            <w:r w:rsidR="00F655F6" w:rsidRPr="00311453">
              <w:t xml:space="preserve"> </w:t>
            </w:r>
            <w:r w:rsidR="00F655F6" w:rsidRPr="00181FA9">
              <w:t>RM##</w:t>
            </w:r>
          </w:p>
        </w:tc>
      </w:tr>
      <w:tr w:rsidR="00F655F6" w:rsidRPr="00837F34" w14:paraId="5B2E3904"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50F938" w14:textId="77777777" w:rsidR="00F655F6" w:rsidRPr="00C37145" w:rsidRDefault="00F655F6" w:rsidP="00205058">
            <w:r w:rsidRPr="00C37145">
              <w:t>Lock Washer 5 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75C817" w14:textId="77777777" w:rsidR="00F655F6" w:rsidRPr="00C37145" w:rsidRDefault="00F655F6" w:rsidP="00205058">
            <w:r w:rsidRPr="00C37145">
              <w:t>LWSH1000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9DFA9" w14:textId="74569608" w:rsidR="00F655F6" w:rsidRPr="00157DD7" w:rsidRDefault="008965D6" w:rsidP="00205058">
            <w:r>
              <w:fldChar w:fldCharType="begin">
                <w:ffData>
                  <w:name w:val="Table05"/>
                  <w:enabled/>
                  <w:calcOnExit/>
                  <w:textInput/>
                </w:ffData>
              </w:fldChar>
            </w:r>
            <w:bookmarkStart w:id="15" w:name="Table05"/>
            <w:r>
              <w:instrText xml:space="preserve"> FORMTEXT </w:instrText>
            </w:r>
            <w:r>
              <w:fldChar w:fldCharType="separate"/>
            </w:r>
            <w:r w:rsidR="00B42DE7">
              <w:rPr>
                <w:noProof/>
              </w:rPr>
              <w:t>LWSH1029</w:t>
            </w:r>
            <w:r>
              <w:fldChar w:fldCharType="end"/>
            </w:r>
            <w:bookmarkEnd w:id="15"/>
            <w:r w:rsidR="00F655F6" w:rsidRPr="00311453">
              <w:t xml:space="preserve"> </w:t>
            </w:r>
            <w:r w:rsidR="00F655F6" w:rsidRPr="00181FA9">
              <w:t>LWSH10##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565746"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5EDC18" w14:textId="4F67BD72" w:rsidR="00F655F6" w:rsidRPr="00157DD7" w:rsidRDefault="0045444F" w:rsidP="00205058">
            <w:r>
              <w:fldChar w:fldCharType="begin">
                <w:ffData>
                  <w:name w:val="Table22"/>
                  <w:enabled/>
                  <w:calcOnExit/>
                  <w:textInput/>
                </w:ffData>
              </w:fldChar>
            </w:r>
            <w:bookmarkStart w:id="16" w:name="Table22"/>
            <w:r>
              <w:instrText xml:space="preserve"> FORMTEXT </w:instrText>
            </w:r>
            <w:r>
              <w:fldChar w:fldCharType="separate"/>
            </w:r>
            <w:r w:rsidR="00B42DE7">
              <w:rPr>
                <w:noProof/>
              </w:rPr>
              <w:t>RM29</w:t>
            </w:r>
            <w:r>
              <w:fldChar w:fldCharType="end"/>
            </w:r>
            <w:bookmarkEnd w:id="16"/>
            <w:r w:rsidR="00F655F6" w:rsidRPr="00311453">
              <w:t xml:space="preserve"> </w:t>
            </w:r>
            <w:r w:rsidR="00F655F6" w:rsidRPr="00181FA9">
              <w:t>RM##</w:t>
            </w:r>
          </w:p>
        </w:tc>
      </w:tr>
      <w:tr w:rsidR="00F655F6" w:rsidRPr="00837F34" w14:paraId="74DD66D3"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4E466B" w14:textId="77777777" w:rsidR="00F655F6" w:rsidRPr="00C37145" w:rsidRDefault="00F655F6" w:rsidP="00205058">
            <w:r w:rsidRPr="00C37145">
              <w:t>Packaging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F022EE" w14:textId="77777777" w:rsidR="00F655F6" w:rsidRPr="00C37145" w:rsidRDefault="00F655F6" w:rsidP="00205058">
            <w:r w:rsidRPr="00C37145">
              <w:t>PCKG1000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78D6D0" w14:textId="7CA33EEA" w:rsidR="00F655F6" w:rsidRPr="00157DD7" w:rsidRDefault="008965D6" w:rsidP="00205058">
            <w:r>
              <w:fldChar w:fldCharType="begin">
                <w:ffData>
                  <w:name w:val="Table06"/>
                  <w:enabled/>
                  <w:calcOnExit/>
                  <w:textInput/>
                </w:ffData>
              </w:fldChar>
            </w:r>
            <w:bookmarkStart w:id="17" w:name="Table06"/>
            <w:r>
              <w:instrText xml:space="preserve"> FORMTEXT </w:instrText>
            </w:r>
            <w:r>
              <w:fldChar w:fldCharType="separate"/>
            </w:r>
            <w:r w:rsidR="00B42DE7">
              <w:rPr>
                <w:noProof/>
              </w:rPr>
              <w:t>PCKG1029</w:t>
            </w:r>
            <w:r>
              <w:fldChar w:fldCharType="end"/>
            </w:r>
            <w:bookmarkEnd w:id="17"/>
            <w:r w:rsidR="00F655F6" w:rsidRPr="00311453">
              <w:t xml:space="preserve"> </w:t>
            </w:r>
            <w:r w:rsidR="00F655F6" w:rsidRPr="00181FA9">
              <w:t>PCKG10##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D58E94"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CB9344" w14:textId="76EFF2D4" w:rsidR="00F655F6" w:rsidRPr="00157DD7" w:rsidRDefault="0045444F" w:rsidP="00205058">
            <w:r>
              <w:fldChar w:fldCharType="begin">
                <w:ffData>
                  <w:name w:val="Table23"/>
                  <w:enabled/>
                  <w:calcOnExit/>
                  <w:textInput/>
                </w:ffData>
              </w:fldChar>
            </w:r>
            <w:bookmarkStart w:id="18" w:name="Table23"/>
            <w:r>
              <w:instrText xml:space="preserve"> FORMTEXT </w:instrText>
            </w:r>
            <w:r>
              <w:fldChar w:fldCharType="separate"/>
            </w:r>
            <w:r w:rsidR="00B42DE7">
              <w:rPr>
                <w:noProof/>
              </w:rPr>
              <w:t>RM29</w:t>
            </w:r>
            <w:r>
              <w:fldChar w:fldCharType="end"/>
            </w:r>
            <w:bookmarkEnd w:id="18"/>
            <w:r w:rsidR="00F655F6" w:rsidRPr="00311453">
              <w:t xml:space="preserve"> </w:t>
            </w:r>
            <w:r w:rsidR="00F655F6" w:rsidRPr="00181FA9">
              <w:t>RM##</w:t>
            </w:r>
          </w:p>
        </w:tc>
      </w:tr>
      <w:tr w:rsidR="00F655F6" w:rsidRPr="00837F34" w14:paraId="0C40E04F"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BEA5A9" w14:textId="77777777" w:rsidR="00F655F6" w:rsidRPr="00C37145" w:rsidRDefault="00F655F6" w:rsidP="00205058">
            <w:r w:rsidRPr="00C37145">
              <w:t>Pedal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E62BB8" w14:textId="77777777" w:rsidR="00F655F6" w:rsidRPr="00C37145" w:rsidRDefault="00F655F6" w:rsidP="00205058">
            <w:r w:rsidRPr="00C37145">
              <w:t>PEDL1000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281E43" w14:textId="64519B07" w:rsidR="00F655F6" w:rsidRPr="00157DD7" w:rsidRDefault="008965D6" w:rsidP="00205058">
            <w:r>
              <w:fldChar w:fldCharType="begin">
                <w:ffData>
                  <w:name w:val="Table07"/>
                  <w:enabled/>
                  <w:calcOnExit/>
                  <w:textInput/>
                </w:ffData>
              </w:fldChar>
            </w:r>
            <w:bookmarkStart w:id="19" w:name="Table07"/>
            <w:r>
              <w:instrText xml:space="preserve"> FORMTEXT </w:instrText>
            </w:r>
            <w:r>
              <w:fldChar w:fldCharType="separate"/>
            </w:r>
            <w:r w:rsidR="00B42DE7">
              <w:rPr>
                <w:noProof/>
              </w:rPr>
              <w:t>PEDL1029</w:t>
            </w:r>
            <w:r>
              <w:fldChar w:fldCharType="end"/>
            </w:r>
            <w:bookmarkEnd w:id="19"/>
            <w:r w:rsidR="00F655F6" w:rsidRPr="00311453">
              <w:t xml:space="preserve"> </w:t>
            </w:r>
            <w:r w:rsidR="00F655F6" w:rsidRPr="00181FA9">
              <w:t>PEDL10##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1DEA2C"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D812A" w14:textId="511E928E" w:rsidR="00F655F6" w:rsidRPr="00157DD7" w:rsidRDefault="0045444F" w:rsidP="00205058">
            <w:r>
              <w:fldChar w:fldCharType="begin">
                <w:ffData>
                  <w:name w:val="Table24"/>
                  <w:enabled/>
                  <w:calcOnExit/>
                  <w:textInput/>
                </w:ffData>
              </w:fldChar>
            </w:r>
            <w:bookmarkStart w:id="20" w:name="Table24"/>
            <w:r>
              <w:instrText xml:space="preserve"> FORMTEXT </w:instrText>
            </w:r>
            <w:r>
              <w:fldChar w:fldCharType="separate"/>
            </w:r>
            <w:r w:rsidR="00B42DE7">
              <w:rPr>
                <w:noProof/>
              </w:rPr>
              <w:t>RM29</w:t>
            </w:r>
            <w:r>
              <w:fldChar w:fldCharType="end"/>
            </w:r>
            <w:bookmarkEnd w:id="20"/>
            <w:r w:rsidR="00F655F6" w:rsidRPr="00311453">
              <w:t xml:space="preserve"> </w:t>
            </w:r>
            <w:r w:rsidR="00F655F6" w:rsidRPr="00181FA9">
              <w:t>RM##</w:t>
            </w:r>
          </w:p>
        </w:tc>
      </w:tr>
      <w:tr w:rsidR="00F655F6" w:rsidRPr="00837F34" w14:paraId="5D4F0706"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E9E515" w14:textId="77777777" w:rsidR="00F655F6" w:rsidRPr="00C37145" w:rsidRDefault="00F655F6" w:rsidP="00205058">
            <w:r w:rsidRPr="00C37145">
              <w:t>Socket Head Bolt 5x20mm</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061AD0" w14:textId="77777777" w:rsidR="00F655F6" w:rsidRPr="00C37145" w:rsidRDefault="00F655F6" w:rsidP="00205058">
            <w:r w:rsidRPr="00C37145">
              <w:t>BOLT1000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F82A3" w14:textId="26E7D867" w:rsidR="00F655F6" w:rsidRPr="00157DD7" w:rsidRDefault="008965D6" w:rsidP="00205058">
            <w:r>
              <w:fldChar w:fldCharType="begin">
                <w:ffData>
                  <w:name w:val="Table08"/>
                  <w:enabled/>
                  <w:calcOnExit/>
                  <w:textInput/>
                </w:ffData>
              </w:fldChar>
            </w:r>
            <w:bookmarkStart w:id="21" w:name="Table08"/>
            <w:r>
              <w:instrText xml:space="preserve"> FORMTEXT </w:instrText>
            </w:r>
            <w:r>
              <w:fldChar w:fldCharType="separate"/>
            </w:r>
            <w:r w:rsidR="00B42DE7">
              <w:rPr>
                <w:noProof/>
              </w:rPr>
              <w:t>BOLT1029</w:t>
            </w:r>
            <w:r>
              <w:fldChar w:fldCharType="end"/>
            </w:r>
            <w:bookmarkEnd w:id="21"/>
            <w:r w:rsidR="00F655F6" w:rsidRPr="00311453">
              <w:t xml:space="preserve"> </w:t>
            </w:r>
            <w:r w:rsidR="00F655F6" w:rsidRPr="00181FA9">
              <w:t>BOLT10##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83A8B1"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EB6359" w14:textId="62E71CE1" w:rsidR="00F655F6" w:rsidRPr="00157DD7" w:rsidRDefault="0045444F" w:rsidP="00205058">
            <w:r>
              <w:fldChar w:fldCharType="begin">
                <w:ffData>
                  <w:name w:val="Table25"/>
                  <w:enabled/>
                  <w:calcOnExit/>
                  <w:textInput/>
                </w:ffData>
              </w:fldChar>
            </w:r>
            <w:bookmarkStart w:id="22" w:name="Table25"/>
            <w:r>
              <w:instrText xml:space="preserve"> FORMTEXT </w:instrText>
            </w:r>
            <w:r>
              <w:fldChar w:fldCharType="separate"/>
            </w:r>
            <w:r w:rsidR="00B42DE7">
              <w:rPr>
                <w:noProof/>
              </w:rPr>
              <w:t>RM29</w:t>
            </w:r>
            <w:r>
              <w:fldChar w:fldCharType="end"/>
            </w:r>
            <w:bookmarkEnd w:id="22"/>
            <w:r w:rsidR="00F655F6" w:rsidRPr="00311453">
              <w:t xml:space="preserve"> </w:t>
            </w:r>
            <w:r w:rsidR="00F655F6" w:rsidRPr="00181FA9">
              <w:t>RM##</w:t>
            </w:r>
          </w:p>
        </w:tc>
      </w:tr>
      <w:tr w:rsidR="00F655F6" w:rsidRPr="00837F34" w14:paraId="40779948"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CD6C23" w14:textId="77777777" w:rsidR="00F655F6" w:rsidRPr="00C37145" w:rsidRDefault="00F655F6" w:rsidP="00205058">
            <w:r w:rsidRPr="00C37145">
              <w:t>Touring Aluminum Wheel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BA5753" w14:textId="77777777" w:rsidR="00F655F6" w:rsidRPr="00C37145" w:rsidRDefault="00F655F6" w:rsidP="00205058">
            <w:r w:rsidRPr="00C37145">
              <w:t>TRWH1000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B4F879" w14:textId="6C0B7630" w:rsidR="00F655F6" w:rsidRPr="00157DD7" w:rsidRDefault="008965D6" w:rsidP="00205058">
            <w:r>
              <w:fldChar w:fldCharType="begin">
                <w:ffData>
                  <w:name w:val="Table09"/>
                  <w:enabled/>
                  <w:calcOnExit/>
                  <w:textInput/>
                </w:ffData>
              </w:fldChar>
            </w:r>
            <w:bookmarkStart w:id="23" w:name="Table09"/>
            <w:r>
              <w:instrText xml:space="preserve"> FORMTEXT </w:instrText>
            </w:r>
            <w:r>
              <w:fldChar w:fldCharType="separate"/>
            </w:r>
            <w:r w:rsidR="00B42DE7">
              <w:rPr>
                <w:noProof/>
              </w:rPr>
              <w:t>TRWH1029</w:t>
            </w:r>
            <w:r>
              <w:fldChar w:fldCharType="end"/>
            </w:r>
            <w:bookmarkEnd w:id="23"/>
            <w:r w:rsidR="00F655F6" w:rsidRPr="00311453">
              <w:t xml:space="preserve"> </w:t>
            </w:r>
            <w:r w:rsidR="00F655F6" w:rsidRPr="00181FA9">
              <w:t>TRWH10##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AD1453"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F169E0" w14:textId="6B2D9EF7" w:rsidR="00F655F6" w:rsidRPr="00157DD7" w:rsidRDefault="0045444F" w:rsidP="00205058">
            <w:r>
              <w:fldChar w:fldCharType="begin">
                <w:ffData>
                  <w:name w:val="Table26"/>
                  <w:enabled/>
                  <w:calcOnExit/>
                  <w:textInput/>
                </w:ffData>
              </w:fldChar>
            </w:r>
            <w:bookmarkStart w:id="24" w:name="Table26"/>
            <w:r>
              <w:instrText xml:space="preserve"> FORMTEXT </w:instrText>
            </w:r>
            <w:r>
              <w:fldChar w:fldCharType="separate"/>
            </w:r>
            <w:r w:rsidR="00B42DE7">
              <w:rPr>
                <w:noProof/>
              </w:rPr>
              <w:t>RM29</w:t>
            </w:r>
            <w:r>
              <w:fldChar w:fldCharType="end"/>
            </w:r>
            <w:bookmarkEnd w:id="24"/>
            <w:r w:rsidR="00F655F6" w:rsidRPr="00311453">
              <w:t xml:space="preserve"> </w:t>
            </w:r>
            <w:r w:rsidR="00F655F6" w:rsidRPr="00181FA9">
              <w:t>RM##</w:t>
            </w:r>
          </w:p>
        </w:tc>
      </w:tr>
      <w:tr w:rsidR="00F655F6" w:rsidRPr="00837F34" w14:paraId="0A0EABC6"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403001" w14:textId="77777777" w:rsidR="00F655F6" w:rsidRPr="00C37145" w:rsidRDefault="00F655F6" w:rsidP="00205058">
            <w:r w:rsidRPr="00C37145">
              <w:t>Touring Frame-Red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7E6FD5" w14:textId="77777777" w:rsidR="00F655F6" w:rsidRPr="00C37145" w:rsidRDefault="00F655F6" w:rsidP="00205058">
            <w:r w:rsidRPr="00C37145">
              <w:t>TRFR3000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4ED37" w14:textId="57FCA1CA" w:rsidR="00F655F6" w:rsidRPr="00157DD7" w:rsidRDefault="008965D6" w:rsidP="00205058">
            <w:r>
              <w:fldChar w:fldCharType="begin">
                <w:ffData>
                  <w:name w:val="Table10"/>
                  <w:enabled/>
                  <w:calcOnExit/>
                  <w:textInput/>
                </w:ffData>
              </w:fldChar>
            </w:r>
            <w:bookmarkStart w:id="25" w:name="Table10"/>
            <w:r>
              <w:instrText xml:space="preserve"> FORMTEXT </w:instrText>
            </w:r>
            <w:r>
              <w:fldChar w:fldCharType="separate"/>
            </w:r>
            <w:r w:rsidR="00B42DE7">
              <w:rPr>
                <w:noProof/>
              </w:rPr>
              <w:t>TRFR3029</w:t>
            </w:r>
            <w:r>
              <w:fldChar w:fldCharType="end"/>
            </w:r>
            <w:bookmarkEnd w:id="25"/>
            <w:r w:rsidR="00F655F6" w:rsidRPr="00311453">
              <w:t xml:space="preserve"> </w:t>
            </w:r>
            <w:r w:rsidR="00F655F6" w:rsidRPr="00181FA9">
              <w:t>TRFR30##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5CF840"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AC7B9B" w14:textId="2E476C68" w:rsidR="00F655F6" w:rsidRPr="00157DD7" w:rsidRDefault="0045444F" w:rsidP="00205058">
            <w:r>
              <w:fldChar w:fldCharType="begin">
                <w:ffData>
                  <w:name w:val="Table27"/>
                  <w:enabled/>
                  <w:calcOnExit/>
                  <w:textInput/>
                </w:ffData>
              </w:fldChar>
            </w:r>
            <w:bookmarkStart w:id="26" w:name="Table27"/>
            <w:r>
              <w:instrText xml:space="preserve"> FORMTEXT </w:instrText>
            </w:r>
            <w:r>
              <w:fldChar w:fldCharType="separate"/>
            </w:r>
            <w:r w:rsidR="00B42DE7">
              <w:rPr>
                <w:noProof/>
              </w:rPr>
              <w:t>RM29</w:t>
            </w:r>
            <w:r>
              <w:fldChar w:fldCharType="end"/>
            </w:r>
            <w:bookmarkEnd w:id="26"/>
            <w:r w:rsidR="00F655F6" w:rsidRPr="00311453">
              <w:t xml:space="preserve"> </w:t>
            </w:r>
            <w:r w:rsidR="00F655F6" w:rsidRPr="00181FA9">
              <w:t>RM##</w:t>
            </w:r>
          </w:p>
        </w:tc>
      </w:tr>
      <w:tr w:rsidR="00F655F6" w:rsidRPr="00837F34" w14:paraId="529316F8"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E082D3" w14:textId="77777777" w:rsidR="00F655F6" w:rsidRPr="00C37145" w:rsidRDefault="00F655F6" w:rsidP="00205058">
            <w:r w:rsidRPr="00C37145">
              <w:t>Touring Handle Bar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07C5D3" w14:textId="77777777" w:rsidR="00F655F6" w:rsidRPr="00C37145" w:rsidRDefault="00F655F6" w:rsidP="00205058">
            <w:r w:rsidRPr="00C37145">
              <w:t>TRHB1000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3CFC28" w14:textId="0AA3BE1F" w:rsidR="00F655F6" w:rsidRPr="00157DD7" w:rsidRDefault="0045444F" w:rsidP="00205058">
            <w:r>
              <w:fldChar w:fldCharType="begin">
                <w:ffData>
                  <w:name w:val="Table11"/>
                  <w:enabled/>
                  <w:calcOnExit/>
                  <w:textInput/>
                </w:ffData>
              </w:fldChar>
            </w:r>
            <w:bookmarkStart w:id="27" w:name="Table11"/>
            <w:r>
              <w:instrText xml:space="preserve"> FORMTEXT </w:instrText>
            </w:r>
            <w:r>
              <w:fldChar w:fldCharType="separate"/>
            </w:r>
            <w:r w:rsidR="00B42DE7">
              <w:rPr>
                <w:noProof/>
              </w:rPr>
              <w:t>TRHB1029</w:t>
            </w:r>
            <w:r>
              <w:fldChar w:fldCharType="end"/>
            </w:r>
            <w:bookmarkEnd w:id="27"/>
            <w:r w:rsidR="00F655F6" w:rsidRPr="00311453">
              <w:t xml:space="preserve"> </w:t>
            </w:r>
            <w:r w:rsidR="00F655F6" w:rsidRPr="00181FA9">
              <w:t>TRHB10##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A24F77"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CF6643" w14:textId="07F48C91" w:rsidR="00F655F6" w:rsidRPr="00157DD7" w:rsidRDefault="0045444F" w:rsidP="00205058">
            <w:r>
              <w:fldChar w:fldCharType="begin">
                <w:ffData>
                  <w:name w:val="Table28"/>
                  <w:enabled/>
                  <w:calcOnExit/>
                  <w:textInput/>
                </w:ffData>
              </w:fldChar>
            </w:r>
            <w:bookmarkStart w:id="28" w:name="Table28"/>
            <w:r>
              <w:instrText xml:space="preserve"> FORMTEXT </w:instrText>
            </w:r>
            <w:r>
              <w:fldChar w:fldCharType="separate"/>
            </w:r>
            <w:r w:rsidR="00B42DE7">
              <w:rPr>
                <w:noProof/>
              </w:rPr>
              <w:t>RM29</w:t>
            </w:r>
            <w:r>
              <w:fldChar w:fldCharType="end"/>
            </w:r>
            <w:bookmarkEnd w:id="28"/>
            <w:r w:rsidR="00F655F6" w:rsidRPr="00311453">
              <w:t xml:space="preserve"> </w:t>
            </w:r>
            <w:r w:rsidR="00F655F6" w:rsidRPr="00181FA9">
              <w:t>RM##</w:t>
            </w:r>
          </w:p>
        </w:tc>
      </w:tr>
      <w:tr w:rsidR="00F655F6" w:rsidRPr="00837F34" w14:paraId="4309C0CB"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E50108" w14:textId="77777777" w:rsidR="00F655F6" w:rsidRPr="00C37145" w:rsidRDefault="00F655F6" w:rsidP="00205058">
            <w:r w:rsidRPr="00C37145">
              <w:t>Touring Seat Kit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65810C" w14:textId="77777777" w:rsidR="00F655F6" w:rsidRPr="00C37145" w:rsidRDefault="00F655F6" w:rsidP="00205058">
            <w:r w:rsidRPr="00C37145">
              <w:t>TRSK1000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148DFD" w14:textId="1E356376" w:rsidR="00F655F6" w:rsidRPr="00157DD7" w:rsidRDefault="00B26C8C" w:rsidP="00205058">
            <w:r>
              <w:fldChar w:fldCharType="begin">
                <w:ffData>
                  <w:name w:val="Table12"/>
                  <w:enabled/>
                  <w:calcOnExit/>
                  <w:textInput/>
                </w:ffData>
              </w:fldChar>
            </w:r>
            <w:bookmarkStart w:id="29" w:name="Table12"/>
            <w:r>
              <w:instrText xml:space="preserve"> FORMTEXT </w:instrText>
            </w:r>
            <w:r>
              <w:fldChar w:fldCharType="separate"/>
            </w:r>
            <w:r w:rsidR="00B42DE7">
              <w:rPr>
                <w:noProof/>
              </w:rPr>
              <w:t>TRSK1029</w:t>
            </w:r>
            <w:r>
              <w:fldChar w:fldCharType="end"/>
            </w:r>
            <w:bookmarkEnd w:id="29"/>
            <w:r w:rsidR="00F655F6" w:rsidRPr="00311453">
              <w:t xml:space="preserve"> </w:t>
            </w:r>
            <w:r w:rsidR="00F655F6" w:rsidRPr="00181FA9">
              <w:t>TRSK10##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97FA94"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74C72C" w14:textId="465CA962" w:rsidR="00F655F6" w:rsidRPr="00157DD7" w:rsidRDefault="0045444F" w:rsidP="00205058">
            <w:r>
              <w:fldChar w:fldCharType="begin">
                <w:ffData>
                  <w:name w:val="Table29"/>
                  <w:enabled/>
                  <w:calcOnExit/>
                  <w:textInput/>
                </w:ffData>
              </w:fldChar>
            </w:r>
            <w:bookmarkStart w:id="30" w:name="Table29"/>
            <w:r>
              <w:instrText xml:space="preserve"> FORMTEXT </w:instrText>
            </w:r>
            <w:r>
              <w:fldChar w:fldCharType="separate"/>
            </w:r>
            <w:r w:rsidR="00B42DE7">
              <w:rPr>
                <w:noProof/>
              </w:rPr>
              <w:t>RM29</w:t>
            </w:r>
            <w:r>
              <w:fldChar w:fldCharType="end"/>
            </w:r>
            <w:bookmarkEnd w:id="30"/>
            <w:r w:rsidR="00F655F6" w:rsidRPr="00311453">
              <w:t xml:space="preserve"> </w:t>
            </w:r>
            <w:r w:rsidR="00F655F6" w:rsidRPr="00181FA9">
              <w:t>RM##</w:t>
            </w:r>
          </w:p>
        </w:tc>
      </w:tr>
      <w:tr w:rsidR="00F655F6" w:rsidRPr="00837F34" w14:paraId="4865FAE0"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361578" w14:textId="77777777" w:rsidR="00F655F6" w:rsidRPr="00C37145" w:rsidRDefault="00F655F6" w:rsidP="00205058">
            <w:r w:rsidRPr="00C37145">
              <w:t>Touring Tire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E281BE" w14:textId="77777777" w:rsidR="00F655F6" w:rsidRPr="00C37145" w:rsidRDefault="00F655F6" w:rsidP="00205058">
            <w:r w:rsidRPr="00C37145">
              <w:t>TRTR1000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85E77" w14:textId="714D2C0A" w:rsidR="00F655F6" w:rsidRPr="00157DD7" w:rsidRDefault="00B26C8C" w:rsidP="00205058">
            <w:r>
              <w:fldChar w:fldCharType="begin">
                <w:ffData>
                  <w:name w:val="Table13"/>
                  <w:enabled/>
                  <w:calcOnExit/>
                  <w:textInput/>
                </w:ffData>
              </w:fldChar>
            </w:r>
            <w:bookmarkStart w:id="31" w:name="Table13"/>
            <w:r>
              <w:instrText xml:space="preserve"> FORMTEXT </w:instrText>
            </w:r>
            <w:r>
              <w:fldChar w:fldCharType="separate"/>
            </w:r>
            <w:r w:rsidR="00B42DE7">
              <w:rPr>
                <w:noProof/>
              </w:rPr>
              <w:t>TRTR1029</w:t>
            </w:r>
            <w:r>
              <w:fldChar w:fldCharType="end"/>
            </w:r>
            <w:bookmarkEnd w:id="31"/>
            <w:r w:rsidR="00F655F6" w:rsidRPr="00311453">
              <w:t xml:space="preserve"> </w:t>
            </w:r>
            <w:r w:rsidR="00F655F6" w:rsidRPr="00181FA9">
              <w:t>TRTR10##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CF297"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A37254" w14:textId="536F27A9" w:rsidR="00F655F6" w:rsidRPr="00157DD7" w:rsidRDefault="0045444F" w:rsidP="00205058">
            <w:r>
              <w:fldChar w:fldCharType="begin">
                <w:ffData>
                  <w:name w:val="Table30"/>
                  <w:enabled/>
                  <w:calcOnExit/>
                  <w:textInput/>
                </w:ffData>
              </w:fldChar>
            </w:r>
            <w:bookmarkStart w:id="32" w:name="Table30"/>
            <w:r>
              <w:instrText xml:space="preserve"> FORMTEXT </w:instrText>
            </w:r>
            <w:r>
              <w:fldChar w:fldCharType="separate"/>
            </w:r>
            <w:r w:rsidR="00B42DE7">
              <w:rPr>
                <w:noProof/>
              </w:rPr>
              <w:t>RM29</w:t>
            </w:r>
            <w:r>
              <w:fldChar w:fldCharType="end"/>
            </w:r>
            <w:bookmarkEnd w:id="32"/>
            <w:r w:rsidR="00F655F6" w:rsidRPr="00311453">
              <w:t xml:space="preserve"> </w:t>
            </w:r>
            <w:r w:rsidR="00F655F6" w:rsidRPr="00181FA9">
              <w:t>RM##</w:t>
            </w:r>
          </w:p>
        </w:tc>
      </w:tr>
      <w:tr w:rsidR="00F655F6" w:rsidRPr="00837F34" w14:paraId="660A5125"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62EAE" w14:textId="77777777" w:rsidR="00F655F6" w:rsidRPr="00C37145" w:rsidRDefault="00F655F6" w:rsidP="00205058">
            <w:r w:rsidRPr="00C37145">
              <w:lastRenderedPageBreak/>
              <w:t>Touring Tube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4991BF" w14:textId="77777777" w:rsidR="00F655F6" w:rsidRPr="00C37145" w:rsidRDefault="00F655F6" w:rsidP="00205058">
            <w:r w:rsidRPr="00C37145">
              <w:t>TRTB1000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68F946" w14:textId="6C769738" w:rsidR="00F655F6" w:rsidRPr="00157DD7" w:rsidRDefault="00B26C8C" w:rsidP="00205058">
            <w:r>
              <w:fldChar w:fldCharType="begin">
                <w:ffData>
                  <w:name w:val="Table14"/>
                  <w:enabled/>
                  <w:calcOnExit/>
                  <w:textInput/>
                </w:ffData>
              </w:fldChar>
            </w:r>
            <w:bookmarkStart w:id="33" w:name="Table14"/>
            <w:r>
              <w:instrText xml:space="preserve"> FORMTEXT </w:instrText>
            </w:r>
            <w:r>
              <w:fldChar w:fldCharType="separate"/>
            </w:r>
            <w:r w:rsidR="00B42DE7">
              <w:rPr>
                <w:noProof/>
              </w:rPr>
              <w:t>TRTB1029</w:t>
            </w:r>
            <w:r>
              <w:fldChar w:fldCharType="end"/>
            </w:r>
            <w:bookmarkEnd w:id="33"/>
            <w:r w:rsidR="00F655F6" w:rsidRPr="00311453">
              <w:t xml:space="preserve"> </w:t>
            </w:r>
            <w:r w:rsidR="00F655F6" w:rsidRPr="00181FA9">
              <w:t>TRTB10##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2F9E56"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DA3403" w14:textId="52C0B144" w:rsidR="00F655F6" w:rsidRPr="00157DD7" w:rsidRDefault="0045444F" w:rsidP="00205058">
            <w:r>
              <w:fldChar w:fldCharType="begin">
                <w:ffData>
                  <w:name w:val="Table31"/>
                  <w:enabled/>
                  <w:calcOnExit/>
                  <w:textInput/>
                </w:ffData>
              </w:fldChar>
            </w:r>
            <w:bookmarkStart w:id="34" w:name="Table31"/>
            <w:r>
              <w:instrText xml:space="preserve"> FORMTEXT </w:instrText>
            </w:r>
            <w:r>
              <w:fldChar w:fldCharType="separate"/>
            </w:r>
            <w:r w:rsidR="00B42DE7">
              <w:rPr>
                <w:noProof/>
              </w:rPr>
              <w:t>RM29</w:t>
            </w:r>
            <w:r>
              <w:fldChar w:fldCharType="end"/>
            </w:r>
            <w:bookmarkEnd w:id="34"/>
            <w:r w:rsidR="00F655F6" w:rsidRPr="00311453">
              <w:t xml:space="preserve"> </w:t>
            </w:r>
            <w:r w:rsidR="00F655F6" w:rsidRPr="00181FA9">
              <w:t>RM##</w:t>
            </w:r>
          </w:p>
        </w:tc>
      </w:tr>
      <w:tr w:rsidR="00F655F6" w:rsidRPr="00837F34" w14:paraId="037A34D1"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D7F499" w14:textId="77777777" w:rsidR="00F655F6" w:rsidRPr="00C37145" w:rsidRDefault="00F655F6" w:rsidP="00205058">
            <w:r w:rsidRPr="00C37145">
              <w:t>Warranty Document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CF6A98" w14:textId="77777777" w:rsidR="00F655F6" w:rsidRPr="00C37145" w:rsidRDefault="00F655F6" w:rsidP="00205058">
            <w:r w:rsidRPr="00C37145">
              <w:t>WDOC1000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94154" w14:textId="48665443" w:rsidR="00F655F6" w:rsidRPr="00157DD7" w:rsidRDefault="00B26C8C" w:rsidP="00205058">
            <w:r>
              <w:fldChar w:fldCharType="begin">
                <w:ffData>
                  <w:name w:val="Table15"/>
                  <w:enabled/>
                  <w:calcOnExit/>
                  <w:textInput/>
                </w:ffData>
              </w:fldChar>
            </w:r>
            <w:bookmarkStart w:id="35" w:name="Table15"/>
            <w:r>
              <w:instrText xml:space="preserve"> FORMTEXT </w:instrText>
            </w:r>
            <w:r>
              <w:fldChar w:fldCharType="separate"/>
            </w:r>
            <w:r w:rsidR="00B42DE7">
              <w:rPr>
                <w:noProof/>
              </w:rPr>
              <w:t>WDOC1029</w:t>
            </w:r>
            <w:r>
              <w:fldChar w:fldCharType="end"/>
            </w:r>
            <w:bookmarkEnd w:id="35"/>
            <w:r w:rsidR="00F655F6" w:rsidRPr="00311453">
              <w:t xml:space="preserve"> </w:t>
            </w:r>
            <w:r w:rsidR="00F655F6" w:rsidRPr="00181FA9">
              <w:t>WDOC10##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C13E0" w14:textId="77777777" w:rsidR="00F655F6" w:rsidRPr="00157DD7" w:rsidRDefault="00F655F6" w:rsidP="00205058">
            <w:r w:rsidRPr="00157DD7">
              <w:t>Raw</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E3427B" w14:textId="01214B84" w:rsidR="00F655F6" w:rsidRPr="00157DD7" w:rsidRDefault="0045444F" w:rsidP="00205058">
            <w:r>
              <w:fldChar w:fldCharType="begin">
                <w:ffData>
                  <w:name w:val="Table32"/>
                  <w:enabled/>
                  <w:calcOnExit/>
                  <w:textInput/>
                </w:ffData>
              </w:fldChar>
            </w:r>
            <w:bookmarkStart w:id="36" w:name="Table32"/>
            <w:r>
              <w:instrText xml:space="preserve"> FORMTEXT </w:instrText>
            </w:r>
            <w:r>
              <w:fldChar w:fldCharType="separate"/>
            </w:r>
            <w:r w:rsidR="00B42DE7">
              <w:rPr>
                <w:noProof/>
              </w:rPr>
              <w:t>RM29</w:t>
            </w:r>
            <w:r>
              <w:fldChar w:fldCharType="end"/>
            </w:r>
            <w:bookmarkEnd w:id="36"/>
            <w:r w:rsidR="00F655F6" w:rsidRPr="00311453">
              <w:t xml:space="preserve"> </w:t>
            </w:r>
            <w:r w:rsidR="00F655F6" w:rsidRPr="00181FA9">
              <w:t>RM##</w:t>
            </w:r>
          </w:p>
        </w:tc>
      </w:tr>
      <w:tr w:rsidR="0085471E" w:rsidRPr="0085471E" w14:paraId="00DC923B" w14:textId="77777777" w:rsidTr="0085471E">
        <w:tc>
          <w:tcPr>
            <w:tcW w:w="963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78ABF5F" w14:textId="3AD3059A" w:rsidR="0085471E" w:rsidRPr="0085471E" w:rsidRDefault="00B712E3" w:rsidP="0085471E">
            <w:pPr>
              <w:jc w:val="center"/>
              <w:rPr>
                <w:b/>
              </w:rPr>
            </w:pPr>
            <w:r>
              <w:rPr>
                <w:b/>
              </w:rPr>
              <w:t>Semi-Finished</w:t>
            </w:r>
            <w:r w:rsidR="0085471E">
              <w:rPr>
                <w:b/>
              </w:rPr>
              <w:t xml:space="preserve"> Materials</w:t>
            </w:r>
          </w:p>
        </w:tc>
      </w:tr>
      <w:tr w:rsidR="00F655F6" w:rsidRPr="00837F34" w14:paraId="730A077F"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48D806" w14:textId="77777777" w:rsidR="00F655F6" w:rsidRPr="00C37145" w:rsidRDefault="00F655F6" w:rsidP="00205058">
            <w:r w:rsidRPr="00C37145">
              <w:t>Touring Aluminum Wheel Assembly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940418" w14:textId="77777777" w:rsidR="00F655F6" w:rsidRPr="00C37145" w:rsidRDefault="00F655F6" w:rsidP="00205058">
            <w:r w:rsidRPr="00C37145">
              <w:t>TRWA1000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6DE31D" w14:textId="6B15BF18" w:rsidR="00F655F6" w:rsidRPr="00157DD7" w:rsidRDefault="00B26C8C" w:rsidP="00205058">
            <w:r>
              <w:fldChar w:fldCharType="begin">
                <w:ffData>
                  <w:name w:val="Table16"/>
                  <w:enabled/>
                  <w:calcOnExit/>
                  <w:textInput/>
                </w:ffData>
              </w:fldChar>
            </w:r>
            <w:bookmarkStart w:id="37" w:name="Table16"/>
            <w:r>
              <w:instrText xml:space="preserve"> FORMTEXT </w:instrText>
            </w:r>
            <w:r>
              <w:fldChar w:fldCharType="separate"/>
            </w:r>
            <w:r w:rsidR="00B42DE7">
              <w:rPr>
                <w:noProof/>
              </w:rPr>
              <w:t>TRWA1029</w:t>
            </w:r>
            <w:r>
              <w:fldChar w:fldCharType="end"/>
            </w:r>
            <w:bookmarkEnd w:id="37"/>
            <w:r w:rsidR="00F655F6" w:rsidRPr="00311453">
              <w:t xml:space="preserve"> </w:t>
            </w:r>
            <w:r w:rsidR="00F655F6" w:rsidRPr="00181FA9">
              <w:t>TRWA10##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AEAA94" w14:textId="77777777" w:rsidR="00F655F6" w:rsidRPr="00157DD7" w:rsidRDefault="00F655F6" w:rsidP="00205058">
            <w:r w:rsidRPr="00157DD7">
              <w:t>Semi.</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D2977A" w14:textId="7B80093F" w:rsidR="00F655F6" w:rsidRPr="00157DD7" w:rsidRDefault="0045444F" w:rsidP="00205058">
            <w:r>
              <w:fldChar w:fldCharType="begin">
                <w:ffData>
                  <w:name w:val="Table33"/>
                  <w:enabled/>
                  <w:calcOnExit/>
                  <w:textInput/>
                </w:ffData>
              </w:fldChar>
            </w:r>
            <w:bookmarkStart w:id="38" w:name="Table33"/>
            <w:r>
              <w:instrText xml:space="preserve"> FORMTEXT </w:instrText>
            </w:r>
            <w:r>
              <w:fldChar w:fldCharType="separate"/>
            </w:r>
            <w:r w:rsidR="00B42DE7">
              <w:rPr>
                <w:noProof/>
              </w:rPr>
              <w:t>SF29</w:t>
            </w:r>
            <w:r>
              <w:fldChar w:fldCharType="end"/>
            </w:r>
            <w:bookmarkEnd w:id="38"/>
            <w:r w:rsidR="00F655F6" w:rsidRPr="00311453">
              <w:t xml:space="preserve"> </w:t>
            </w:r>
            <w:r w:rsidR="00F655F6" w:rsidRPr="00181FA9">
              <w:t>SF##</w:t>
            </w:r>
          </w:p>
        </w:tc>
      </w:tr>
      <w:tr w:rsidR="0085471E" w:rsidRPr="0085471E" w14:paraId="2516432E" w14:textId="77777777" w:rsidTr="0085471E">
        <w:tc>
          <w:tcPr>
            <w:tcW w:w="963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43C36FC" w14:textId="1A417E0A" w:rsidR="0085471E" w:rsidRPr="0085471E" w:rsidRDefault="00B712E3" w:rsidP="0085471E">
            <w:pPr>
              <w:jc w:val="center"/>
              <w:rPr>
                <w:b/>
              </w:rPr>
            </w:pPr>
            <w:r>
              <w:rPr>
                <w:b/>
              </w:rPr>
              <w:t>Finished</w:t>
            </w:r>
            <w:r w:rsidR="0085471E">
              <w:rPr>
                <w:b/>
              </w:rPr>
              <w:t xml:space="preserve"> Materials</w:t>
            </w:r>
          </w:p>
        </w:tc>
      </w:tr>
      <w:tr w:rsidR="00F655F6" w:rsidRPr="00837F34" w14:paraId="10FAA691" w14:textId="77777777" w:rsidTr="00AD5919">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E8DB8" w14:textId="77777777" w:rsidR="00F655F6" w:rsidRPr="00C37145" w:rsidRDefault="00F655F6" w:rsidP="00205058">
            <w:r w:rsidRPr="00C37145">
              <w:t>Deluxe Touring Bike (red)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1FABFA" w14:textId="77777777" w:rsidR="00F655F6" w:rsidRPr="00C37145" w:rsidRDefault="00F655F6" w:rsidP="00205058">
            <w:r w:rsidRPr="00C37145">
              <w:t>DXTR3000</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157162" w14:textId="496C4A3B" w:rsidR="00F655F6" w:rsidRPr="00157DD7" w:rsidRDefault="00B26C8C" w:rsidP="00205058">
            <w:r>
              <w:fldChar w:fldCharType="begin">
                <w:ffData>
                  <w:name w:val="Table17"/>
                  <w:enabled/>
                  <w:calcOnExit/>
                  <w:textInput/>
                </w:ffData>
              </w:fldChar>
            </w:r>
            <w:bookmarkStart w:id="39" w:name="Table17"/>
            <w:r>
              <w:instrText xml:space="preserve"> FORMTEXT </w:instrText>
            </w:r>
            <w:r>
              <w:fldChar w:fldCharType="separate"/>
            </w:r>
            <w:r w:rsidR="00B42DE7">
              <w:rPr>
                <w:noProof/>
              </w:rPr>
              <w:t>DXTR3029</w:t>
            </w:r>
            <w:r>
              <w:fldChar w:fldCharType="end"/>
            </w:r>
            <w:bookmarkEnd w:id="39"/>
            <w:r w:rsidR="00F655F6" w:rsidRPr="00311453">
              <w:t xml:space="preserve"> </w:t>
            </w:r>
            <w:r w:rsidR="00F655F6" w:rsidRPr="00181FA9">
              <w:t>DXTR30##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B9518" w14:textId="77777777" w:rsidR="00F655F6" w:rsidRPr="00157DD7" w:rsidRDefault="00F655F6" w:rsidP="00205058">
            <w:r w:rsidRPr="00157DD7">
              <w:t>Fin.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83810D" w14:textId="6A23D04F" w:rsidR="00F655F6" w:rsidRPr="00157DD7" w:rsidRDefault="0045444F" w:rsidP="00205058">
            <w:r>
              <w:fldChar w:fldCharType="begin">
                <w:ffData>
                  <w:name w:val="Table34"/>
                  <w:enabled/>
                  <w:calcOnExit/>
                  <w:textInput/>
                </w:ffData>
              </w:fldChar>
            </w:r>
            <w:bookmarkStart w:id="40" w:name="Table34"/>
            <w:r>
              <w:instrText xml:space="preserve"> FORMTEXT </w:instrText>
            </w:r>
            <w:r>
              <w:fldChar w:fldCharType="separate"/>
            </w:r>
            <w:r w:rsidR="00B42DE7">
              <w:rPr>
                <w:noProof/>
              </w:rPr>
              <w:t>FG29</w:t>
            </w:r>
            <w:r>
              <w:fldChar w:fldCharType="end"/>
            </w:r>
            <w:bookmarkEnd w:id="40"/>
            <w:r w:rsidR="00F655F6" w:rsidRPr="00311453">
              <w:t xml:space="preserve"> </w:t>
            </w:r>
            <w:r w:rsidR="00F655F6" w:rsidRPr="00181FA9">
              <w:t>FG##</w:t>
            </w:r>
          </w:p>
        </w:tc>
      </w:tr>
    </w:tbl>
    <w:p w14:paraId="4F684618" w14:textId="4721A102" w:rsidR="00205058" w:rsidRDefault="00205058" w:rsidP="00205058"/>
    <w:p w14:paraId="247C1440" w14:textId="7A12391D" w:rsidR="00F655F6" w:rsidRPr="00205058" w:rsidRDefault="00205058" w:rsidP="00205058">
      <w:pPr>
        <w:ind w:left="446" w:hanging="360"/>
        <w:rPr>
          <w:rFonts w:eastAsiaTheme="minorEastAsia" w:cs="Times New Roman"/>
          <w:iCs/>
          <w:szCs w:val="24"/>
          <w:lang w:val="en-GB" w:bidi="en-US"/>
        </w:rPr>
      </w:pPr>
      <w:r>
        <w:br w:type="page"/>
      </w:r>
    </w:p>
    <w:p w14:paraId="0DF777B6" w14:textId="163E9B0B" w:rsidR="00286588" w:rsidRDefault="00286588" w:rsidP="00286588">
      <w:pPr>
        <w:pStyle w:val="GBISubHeading"/>
      </w:pPr>
      <w:r>
        <w:lastRenderedPageBreak/>
        <w:t>Raw Materials</w:t>
      </w:r>
    </w:p>
    <w:p w14:paraId="7ACEBEB9" w14:textId="77777777" w:rsidR="00286588" w:rsidRDefault="00286588" w:rsidP="00286588"/>
    <w:p w14:paraId="00691129" w14:textId="7C957D5E" w:rsidR="00C478FB" w:rsidRDefault="00C478FB" w:rsidP="00197B95">
      <w:pPr>
        <w:pStyle w:val="GBIStepHeader"/>
      </w:pPr>
      <w:r w:rsidRPr="002F4695">
        <w:t>In the</w:t>
      </w:r>
      <w:r>
        <w:t xml:space="preserve"> </w:t>
      </w:r>
      <w:r w:rsidRPr="00BB6C37">
        <w:rPr>
          <w:b w:val="0"/>
          <w:i/>
        </w:rPr>
        <w:t>“SAP Easy Access”</w:t>
      </w:r>
      <w:r>
        <w:t xml:space="preserve"> </w:t>
      </w:r>
      <w:r w:rsidRPr="009A1655">
        <w:t>screen</w:t>
      </w:r>
      <w:r>
        <w:t>, f</w:t>
      </w:r>
      <w:r w:rsidRPr="00AA5CEB">
        <w:t>ollow the navigation path below:</w:t>
      </w:r>
    </w:p>
    <w:p w14:paraId="59C3FD20" w14:textId="77777777" w:rsidR="00C478FB" w:rsidRPr="00AA5CEB" w:rsidRDefault="00C478FB" w:rsidP="00BB6C37">
      <w:pPr>
        <w:pStyle w:val="GBINavigationHeader"/>
      </w:pPr>
      <w:r w:rsidRPr="00D23DF0">
        <w:t>Navigation</w:t>
      </w:r>
    </w:p>
    <w:p w14:paraId="4ED2AD69" w14:textId="7302A006" w:rsidR="00D5032A" w:rsidRPr="00F655F6" w:rsidRDefault="003E4CFF" w:rsidP="00BB6C37">
      <w:pPr>
        <w:pStyle w:val="GBINavigationPath"/>
      </w:pPr>
      <w:r>
        <w:t>SAP Easy Access Menu</w:t>
      </w:r>
      <w:r w:rsidR="009F04C9" w:rsidRPr="00AA5CEB">
        <w:t xml:space="preserve"> </w:t>
      </w:r>
      <w:r w:rsidR="00C478FB" w:rsidRPr="00AA5CEB">
        <w:rPr>
          <w:rFonts w:ascii="Wingdings" w:eastAsia="Wingdings" w:hAnsi="Wingdings" w:cs="Wingdings"/>
        </w:rPr>
        <w:t>à</w:t>
      </w:r>
      <w:r w:rsidR="00C478FB">
        <w:t xml:space="preserve"> </w:t>
      </w:r>
      <w:r w:rsidR="00F655F6">
        <w:t>Logistics</w:t>
      </w:r>
      <w:r w:rsidR="00F655F6" w:rsidRPr="00AA5CEB">
        <w:t xml:space="preserve"> </w:t>
      </w:r>
      <w:r w:rsidR="00F655F6" w:rsidRPr="00AA5CEB">
        <w:rPr>
          <w:rFonts w:ascii="Wingdings" w:eastAsia="Wingdings" w:hAnsi="Wingdings" w:cs="Wingdings"/>
        </w:rPr>
        <w:t>à</w:t>
      </w:r>
      <w:r w:rsidR="00F655F6" w:rsidRPr="00AA5CEB">
        <w:t xml:space="preserve"> </w:t>
      </w:r>
      <w:r w:rsidR="00F655F6">
        <w:t xml:space="preserve">Materials Management </w:t>
      </w:r>
      <w:r w:rsidR="00F655F6" w:rsidRPr="00AA5CEB">
        <w:rPr>
          <w:rFonts w:ascii="Wingdings" w:eastAsia="Wingdings" w:hAnsi="Wingdings" w:cs="Wingdings"/>
        </w:rPr>
        <w:t>à</w:t>
      </w:r>
      <w:r w:rsidR="00F655F6">
        <w:t xml:space="preserve"> Material Master </w:t>
      </w:r>
      <w:r w:rsidR="00F655F6" w:rsidRPr="00AA5CEB">
        <w:rPr>
          <w:rFonts w:ascii="Wingdings" w:eastAsia="Wingdings" w:hAnsi="Wingdings" w:cs="Wingdings"/>
        </w:rPr>
        <w:t>à</w:t>
      </w:r>
      <w:r w:rsidR="00F655F6">
        <w:t xml:space="preserve"> Material </w:t>
      </w:r>
      <w:r w:rsidR="00F655F6" w:rsidRPr="00AA5CEB">
        <w:rPr>
          <w:rFonts w:ascii="Wingdings" w:eastAsia="Wingdings" w:hAnsi="Wingdings" w:cs="Wingdings"/>
        </w:rPr>
        <w:t>à</w:t>
      </w:r>
      <w:r w:rsidR="00F655F6">
        <w:t xml:space="preserve"> Create (General) </w:t>
      </w:r>
      <w:r w:rsidR="00F655F6" w:rsidRPr="00AA5CEB">
        <w:rPr>
          <w:rFonts w:ascii="Wingdings" w:eastAsia="Wingdings" w:hAnsi="Wingdings" w:cs="Wingdings"/>
        </w:rPr>
        <w:t>à</w:t>
      </w:r>
      <w:r w:rsidR="00F655F6">
        <w:t xml:space="preserve"> Immediately</w:t>
      </w:r>
    </w:p>
    <w:p w14:paraId="1CD8A906" w14:textId="5805FC60" w:rsidR="00626A00" w:rsidRDefault="00626A00" w:rsidP="00626A00"/>
    <w:p w14:paraId="09AEDA58" w14:textId="0C0F4173" w:rsidR="00EA3F28" w:rsidRDefault="004513A8" w:rsidP="00BB6C37">
      <w:pPr>
        <w:pStyle w:val="GBIQuestion"/>
      </w:pPr>
      <w:bookmarkStart w:id="41" w:name="_Hlk483377517"/>
      <w:r>
        <w:t>What is the Transaction C</w:t>
      </w:r>
      <w:r w:rsidR="00EA3F28">
        <w:t>ode to create a general material immediately?</w:t>
      </w:r>
      <w:bookmarkEnd w:id="41"/>
      <w:r w:rsidR="00712E40">
        <w:br/>
      </w:r>
      <w:r w:rsidR="00EA3F28" w:rsidRPr="00455BBD">
        <w:t xml:space="preserve"> </w:t>
      </w:r>
      <w:r w:rsidR="00CB6DAD">
        <w:fldChar w:fldCharType="begin">
          <w:ffData>
            <w:name w:val="Question01"/>
            <w:enabled/>
            <w:calcOnExit/>
            <w:textInput/>
          </w:ffData>
        </w:fldChar>
      </w:r>
      <w:bookmarkStart w:id="42" w:name="Question01"/>
      <w:r w:rsidR="00CB6DAD">
        <w:instrText xml:space="preserve"> FORMTEXT </w:instrText>
      </w:r>
      <w:r w:rsidR="00CB6DAD">
        <w:fldChar w:fldCharType="separate"/>
      </w:r>
      <w:r w:rsidR="00E24EA8">
        <w:rPr>
          <w:noProof/>
        </w:rPr>
        <w:t>MM01</w:t>
      </w:r>
      <w:r w:rsidR="00CB6DAD">
        <w:fldChar w:fldCharType="end"/>
      </w:r>
      <w:bookmarkEnd w:id="42"/>
      <w:r w:rsidR="00EA3F28" w:rsidRPr="00311453">
        <w:t xml:space="preserve"> </w:t>
      </w:r>
      <w:r w:rsidR="00EA3F28" w:rsidRPr="00E10B26">
        <w:rPr>
          <w:rFonts w:ascii="Wingdings" w:eastAsia="Wingdings" w:hAnsi="Wingdings" w:cs="Wingdings"/>
        </w:rPr>
        <w:t>!</w:t>
      </w:r>
    </w:p>
    <w:p w14:paraId="13FB1C7E" w14:textId="29F44F10" w:rsidR="00EA3F28" w:rsidRDefault="004513A8" w:rsidP="00BB6C37">
      <w:pPr>
        <w:pStyle w:val="GBIQuestion"/>
      </w:pPr>
      <w:bookmarkStart w:id="43" w:name="_Hlk483377525"/>
      <w:r>
        <w:t>What is the Transaction C</w:t>
      </w:r>
      <w:r w:rsidR="00EA3F28">
        <w:t>ode to change a material immediately?</w:t>
      </w:r>
      <w:bookmarkEnd w:id="43"/>
      <w:r w:rsidR="00712E40">
        <w:br/>
      </w:r>
      <w:r w:rsidR="00EA3F28" w:rsidRPr="00455BBD">
        <w:t xml:space="preserve"> </w:t>
      </w:r>
      <w:r w:rsidR="001E3494">
        <w:fldChar w:fldCharType="begin">
          <w:ffData>
            <w:name w:val="Question02"/>
            <w:enabled/>
            <w:calcOnExit/>
            <w:textInput/>
          </w:ffData>
        </w:fldChar>
      </w:r>
      <w:bookmarkStart w:id="44" w:name="Question02"/>
      <w:r w:rsidR="001E3494">
        <w:instrText xml:space="preserve"> FORMTEXT </w:instrText>
      </w:r>
      <w:r w:rsidR="001E3494">
        <w:fldChar w:fldCharType="separate"/>
      </w:r>
      <w:r w:rsidR="00E24EA8">
        <w:rPr>
          <w:noProof/>
        </w:rPr>
        <w:t>MM02</w:t>
      </w:r>
      <w:r w:rsidR="001E3494">
        <w:fldChar w:fldCharType="end"/>
      </w:r>
      <w:bookmarkEnd w:id="44"/>
      <w:r w:rsidR="00EA3F28" w:rsidRPr="00311453">
        <w:t xml:space="preserve"> </w:t>
      </w:r>
      <w:r w:rsidR="00EA3F28" w:rsidRPr="00E10B26">
        <w:rPr>
          <w:rFonts w:ascii="Wingdings" w:eastAsia="Wingdings" w:hAnsi="Wingdings" w:cs="Wingdings"/>
        </w:rPr>
        <w:t>!</w:t>
      </w:r>
    </w:p>
    <w:p w14:paraId="2380BBEE" w14:textId="6A56D0DF" w:rsidR="00EA3F28" w:rsidRPr="002A0F2F" w:rsidRDefault="004513A8" w:rsidP="00BB6C37">
      <w:pPr>
        <w:pStyle w:val="GBIQuestion"/>
      </w:pPr>
      <w:bookmarkStart w:id="45" w:name="_Hlk483377538"/>
      <w:r>
        <w:t>What is the Transaction C</w:t>
      </w:r>
      <w:r w:rsidR="00EA3F28">
        <w:t>ode to display a current material?</w:t>
      </w:r>
      <w:bookmarkEnd w:id="45"/>
      <w:r w:rsidR="00712E40">
        <w:br/>
      </w:r>
      <w:r w:rsidR="00EA3F28" w:rsidRPr="00455BBD">
        <w:t xml:space="preserve"> </w:t>
      </w:r>
      <w:r w:rsidR="001E3494">
        <w:fldChar w:fldCharType="begin">
          <w:ffData>
            <w:name w:val="Question03"/>
            <w:enabled/>
            <w:calcOnExit/>
            <w:textInput/>
          </w:ffData>
        </w:fldChar>
      </w:r>
      <w:bookmarkStart w:id="46" w:name="Question03"/>
      <w:r w:rsidR="001E3494">
        <w:instrText xml:space="preserve"> FORMTEXT </w:instrText>
      </w:r>
      <w:r w:rsidR="001E3494">
        <w:fldChar w:fldCharType="separate"/>
      </w:r>
      <w:r w:rsidR="00E24EA8">
        <w:rPr>
          <w:noProof/>
        </w:rPr>
        <w:t>MM03</w:t>
      </w:r>
      <w:r w:rsidR="001E3494">
        <w:fldChar w:fldCharType="end"/>
      </w:r>
      <w:bookmarkEnd w:id="46"/>
      <w:r w:rsidR="00EA3F28" w:rsidRPr="00311453">
        <w:t xml:space="preserve"> </w:t>
      </w:r>
      <w:r w:rsidR="00EA3F28" w:rsidRPr="00E10B26">
        <w:rPr>
          <w:rFonts w:ascii="Wingdings" w:eastAsia="Wingdings" w:hAnsi="Wingdings" w:cs="Wingdings"/>
        </w:rPr>
        <w:t>!</w:t>
      </w:r>
    </w:p>
    <w:p w14:paraId="33DDFF52" w14:textId="26C88FD6" w:rsidR="00551D9C" w:rsidRDefault="00551D9C" w:rsidP="00205058"/>
    <w:p w14:paraId="4837809A" w14:textId="0CA57B81" w:rsidR="00EA3F28" w:rsidRDefault="00AD5919" w:rsidP="00BB6C37">
      <w:pPr>
        <w:pStyle w:val="GBIStepHeader"/>
      </w:pPr>
      <w:r>
        <w:t>I</w:t>
      </w:r>
      <w:r w:rsidR="00EA3F28">
        <w:t xml:space="preserve">n the </w:t>
      </w:r>
      <w:r w:rsidR="00EA3F28" w:rsidRPr="00BB6C37">
        <w:rPr>
          <w:b w:val="0"/>
          <w:i/>
        </w:rPr>
        <w:t>“Create Material (Initial Screen)”</w:t>
      </w:r>
      <w:r>
        <w:t xml:space="preserve"> screen, e</w:t>
      </w:r>
      <w:r w:rsidR="00EA3F28">
        <w:t>nter the following information:</w:t>
      </w:r>
    </w:p>
    <w:p w14:paraId="117BB003" w14:textId="002C2C65" w:rsidR="00EA3F28" w:rsidRDefault="00EA3F28" w:rsidP="00EA3F28"/>
    <w:tbl>
      <w:tblPr>
        <w:tblStyle w:val="TableGrid"/>
        <w:tblW w:w="0" w:type="auto"/>
        <w:tblLook w:val="04A0" w:firstRow="1" w:lastRow="0" w:firstColumn="1" w:lastColumn="0" w:noHBand="0" w:noVBand="1"/>
      </w:tblPr>
      <w:tblGrid>
        <w:gridCol w:w="2065"/>
        <w:gridCol w:w="5490"/>
        <w:gridCol w:w="1795"/>
      </w:tblGrid>
      <w:tr w:rsidR="00AD5919" w:rsidRPr="00BB6C37" w14:paraId="418A9662" w14:textId="77777777" w:rsidTr="0022571F">
        <w:tc>
          <w:tcPr>
            <w:tcW w:w="2065" w:type="dxa"/>
            <w:shd w:val="clear" w:color="auto" w:fill="BFBFBF" w:themeFill="background1" w:themeFillShade="BF"/>
          </w:tcPr>
          <w:p w14:paraId="24048BCE" w14:textId="0C31C04D" w:rsidR="00AD5919" w:rsidRPr="00BB6C37" w:rsidRDefault="00AD5919" w:rsidP="00EA3F28">
            <w:pPr>
              <w:rPr>
                <w:b/>
              </w:rPr>
            </w:pPr>
            <w:r w:rsidRPr="00BB6C37">
              <w:rPr>
                <w:b/>
              </w:rPr>
              <w:t>Attribute</w:t>
            </w:r>
          </w:p>
        </w:tc>
        <w:tc>
          <w:tcPr>
            <w:tcW w:w="5490" w:type="dxa"/>
            <w:shd w:val="clear" w:color="auto" w:fill="BFBFBF" w:themeFill="background1" w:themeFillShade="BF"/>
          </w:tcPr>
          <w:p w14:paraId="5D742098" w14:textId="544578C9" w:rsidR="00AD5919" w:rsidRPr="00BB6C37" w:rsidRDefault="00AD5919" w:rsidP="00EA3F28">
            <w:pPr>
              <w:rPr>
                <w:b/>
              </w:rPr>
            </w:pPr>
            <w:r w:rsidRPr="00BB6C37">
              <w:rPr>
                <w:b/>
              </w:rPr>
              <w:t>Description</w:t>
            </w:r>
          </w:p>
        </w:tc>
        <w:tc>
          <w:tcPr>
            <w:tcW w:w="1795" w:type="dxa"/>
            <w:shd w:val="clear" w:color="auto" w:fill="BFBFBF" w:themeFill="background1" w:themeFillShade="BF"/>
          </w:tcPr>
          <w:p w14:paraId="4B13615A" w14:textId="723B423D" w:rsidR="00AD5919" w:rsidRPr="00BB6C37" w:rsidRDefault="00AD5919" w:rsidP="00EA3F28">
            <w:pPr>
              <w:rPr>
                <w:b/>
              </w:rPr>
            </w:pPr>
            <w:r w:rsidRPr="00BB6C37">
              <w:rPr>
                <w:b/>
              </w:rPr>
              <w:t>Data Value</w:t>
            </w:r>
          </w:p>
        </w:tc>
      </w:tr>
      <w:tr w:rsidR="00AD5919" w14:paraId="6D55B86F" w14:textId="77777777" w:rsidTr="0022571F">
        <w:tc>
          <w:tcPr>
            <w:tcW w:w="2065" w:type="dxa"/>
          </w:tcPr>
          <w:p w14:paraId="7CB7FB86" w14:textId="4A39CD89" w:rsidR="00AD5919" w:rsidRPr="00AD5919" w:rsidRDefault="00AD5919" w:rsidP="00EA3F28">
            <w:pPr>
              <w:rPr>
                <w:b/>
              </w:rPr>
            </w:pPr>
            <w:r w:rsidRPr="00AD5919">
              <w:t>Material</w:t>
            </w:r>
          </w:p>
        </w:tc>
        <w:tc>
          <w:tcPr>
            <w:tcW w:w="5490" w:type="dxa"/>
          </w:tcPr>
          <w:p w14:paraId="39394049" w14:textId="269EAC13" w:rsidR="00AD5919" w:rsidRPr="00AD5919" w:rsidRDefault="00AD5919" w:rsidP="00EA3F28">
            <w:pPr>
              <w:rPr>
                <w:b/>
              </w:rPr>
            </w:pPr>
            <w:r>
              <w:t>Key uniquely identifying the material</w:t>
            </w:r>
          </w:p>
        </w:tc>
        <w:tc>
          <w:tcPr>
            <w:tcW w:w="1795" w:type="dxa"/>
          </w:tcPr>
          <w:p w14:paraId="64640D0E" w14:textId="0B2850EB" w:rsidR="00AD5919" w:rsidRPr="00972BA7" w:rsidRDefault="00F906F6" w:rsidP="00EA3F28">
            <w:r>
              <w:rPr>
                <w:i/>
              </w:rPr>
              <w:t>Your Br</w:t>
            </w:r>
            <w:r w:rsidR="00AD5919" w:rsidRPr="00AD5919">
              <w:rPr>
                <w:i/>
              </w:rPr>
              <w:t>ak</w:t>
            </w:r>
            <w:r>
              <w:rPr>
                <w:i/>
              </w:rPr>
              <w:t>e</w:t>
            </w:r>
            <w:r w:rsidR="00AD5919" w:rsidRPr="00AD5919">
              <w:rPr>
                <w:i/>
              </w:rPr>
              <w:t xml:space="preserve"> Kit</w:t>
            </w:r>
            <w:r w:rsidR="00972BA7">
              <w:t xml:space="preserve"> </w:t>
            </w:r>
          </w:p>
        </w:tc>
      </w:tr>
      <w:tr w:rsidR="00AD5919" w14:paraId="48C4EEB3" w14:textId="77777777" w:rsidTr="0022571F">
        <w:tc>
          <w:tcPr>
            <w:tcW w:w="2065" w:type="dxa"/>
          </w:tcPr>
          <w:p w14:paraId="0C917F2D" w14:textId="18C88460" w:rsidR="00AD5919" w:rsidRPr="00AD5919" w:rsidRDefault="00AD5919" w:rsidP="00EA3F28">
            <w:pPr>
              <w:rPr>
                <w:b/>
              </w:rPr>
            </w:pPr>
            <w:r w:rsidRPr="00AD5919">
              <w:t>Industry Sector</w:t>
            </w:r>
          </w:p>
        </w:tc>
        <w:tc>
          <w:tcPr>
            <w:tcW w:w="5490" w:type="dxa"/>
          </w:tcPr>
          <w:p w14:paraId="44C896C6" w14:textId="6CFC86DE" w:rsidR="00AD5919" w:rsidRPr="00AD5919" w:rsidRDefault="00AD5919" w:rsidP="00EA3F28">
            <w:pPr>
              <w:rPr>
                <w:b/>
              </w:rPr>
            </w:pPr>
            <w:r>
              <w:t>Specifies the branch of industry to which the material is assigned</w:t>
            </w:r>
          </w:p>
        </w:tc>
        <w:tc>
          <w:tcPr>
            <w:tcW w:w="1795" w:type="dxa"/>
          </w:tcPr>
          <w:p w14:paraId="5E4CF0F6" w14:textId="43D6579B" w:rsidR="00AD5919" w:rsidRPr="00AD5919" w:rsidRDefault="00AD5919" w:rsidP="00EA3F28">
            <w:pPr>
              <w:rPr>
                <w:b/>
                <w:i/>
              </w:rPr>
            </w:pPr>
            <w:r w:rsidRPr="00AD5919">
              <w:rPr>
                <w:i/>
              </w:rPr>
              <w:t>Mechanical Engineering</w:t>
            </w:r>
          </w:p>
        </w:tc>
      </w:tr>
      <w:tr w:rsidR="00AD5919" w14:paraId="520F84DE" w14:textId="77777777" w:rsidTr="0022571F">
        <w:tc>
          <w:tcPr>
            <w:tcW w:w="2065" w:type="dxa"/>
          </w:tcPr>
          <w:p w14:paraId="460620FE" w14:textId="218A68F2" w:rsidR="00AD5919" w:rsidRPr="00AD5919" w:rsidRDefault="00AD5919" w:rsidP="00EA3F28">
            <w:pPr>
              <w:rPr>
                <w:b/>
              </w:rPr>
            </w:pPr>
            <w:r w:rsidRPr="00AD5919">
              <w:t>Material Type</w:t>
            </w:r>
          </w:p>
        </w:tc>
        <w:tc>
          <w:tcPr>
            <w:tcW w:w="5490" w:type="dxa"/>
          </w:tcPr>
          <w:p w14:paraId="742C938D" w14:textId="2672C6F9" w:rsidR="00AD5919" w:rsidRPr="00AD5919" w:rsidRDefault="00AD5919" w:rsidP="00EA3F28">
            <w:pPr>
              <w:rPr>
                <w:b/>
              </w:rPr>
            </w:pPr>
            <w:r>
              <w:t xml:space="preserve">Assigns the material to a group of materials </w:t>
            </w:r>
          </w:p>
        </w:tc>
        <w:tc>
          <w:tcPr>
            <w:tcW w:w="1795" w:type="dxa"/>
          </w:tcPr>
          <w:p w14:paraId="6D257BE9" w14:textId="0EC9BEF2" w:rsidR="00AD5919" w:rsidRPr="00AD5919" w:rsidRDefault="00AD5919" w:rsidP="00EA3F28">
            <w:pPr>
              <w:rPr>
                <w:b/>
                <w:i/>
              </w:rPr>
            </w:pPr>
            <w:r w:rsidRPr="00AD5919">
              <w:rPr>
                <w:i/>
              </w:rPr>
              <w:t>Raw Materials</w:t>
            </w:r>
          </w:p>
        </w:tc>
      </w:tr>
      <w:tr w:rsidR="00AD5919" w14:paraId="28F7F8BE" w14:textId="77777777" w:rsidTr="0022571F">
        <w:tc>
          <w:tcPr>
            <w:tcW w:w="2065" w:type="dxa"/>
          </w:tcPr>
          <w:p w14:paraId="38690FCA" w14:textId="2E7E3F07" w:rsidR="00AD5919" w:rsidRPr="00AD5919" w:rsidRDefault="00AD5919" w:rsidP="00EA3F28">
            <w:pPr>
              <w:rPr>
                <w:b/>
              </w:rPr>
            </w:pPr>
            <w:r w:rsidRPr="00AD5919">
              <w:t>Copy from…Material</w:t>
            </w:r>
          </w:p>
        </w:tc>
        <w:tc>
          <w:tcPr>
            <w:tcW w:w="5490" w:type="dxa"/>
          </w:tcPr>
          <w:p w14:paraId="318F9BBD" w14:textId="1788B8F1" w:rsidR="00AD5919" w:rsidRPr="00AD5919" w:rsidRDefault="00BB6C37" w:rsidP="00EA3F28">
            <w:pPr>
              <w:rPr>
                <w:b/>
              </w:rPr>
            </w:pPr>
            <w:r>
              <w:t>D</w:t>
            </w:r>
            <w:r w:rsidR="00AD5919">
              <w:t>ata you want the system to copy as default values</w:t>
            </w:r>
          </w:p>
        </w:tc>
        <w:tc>
          <w:tcPr>
            <w:tcW w:w="1795" w:type="dxa"/>
          </w:tcPr>
          <w:p w14:paraId="6D5675F4" w14:textId="0EAB8EB8" w:rsidR="00AD5919" w:rsidRPr="00972BA7" w:rsidRDefault="00AD5919" w:rsidP="00EA3F28">
            <w:r w:rsidRPr="00AD5919">
              <w:rPr>
                <w:i/>
              </w:rPr>
              <w:t>Original Brake Kit</w:t>
            </w:r>
            <w:r w:rsidR="00972BA7">
              <w:t xml:space="preserve"> </w:t>
            </w:r>
          </w:p>
        </w:tc>
      </w:tr>
    </w:tbl>
    <w:p w14:paraId="379C8B4E" w14:textId="7846374A" w:rsidR="00EA3F28" w:rsidRDefault="00EA3F28" w:rsidP="00EA3F28"/>
    <w:p w14:paraId="31DBC89E" w14:textId="7D9E5ACB" w:rsidR="00EA3F28" w:rsidRDefault="00EA3F28" w:rsidP="00BB6C37">
      <w:pPr>
        <w:pStyle w:val="GBIStepHeader"/>
      </w:pPr>
      <w:r w:rsidRPr="00205058">
        <w:t>Click</w:t>
      </w:r>
      <w:r w:rsidR="00DE3675">
        <w:t xml:space="preserve"> Continue</w:t>
      </w:r>
      <w:bookmarkStart w:id="47" w:name="_Hlk482008801"/>
      <w:bookmarkStart w:id="48" w:name="_Hlk485390989"/>
      <w:bookmarkEnd w:id="47"/>
      <w:bookmarkEnd w:id="48"/>
      <w:r w:rsidR="002238C7" w:rsidRPr="00D36F5D">
        <w:rPr>
          <w:noProof/>
          <w:lang w:bidi="ar-SA"/>
        </w:rPr>
        <w:drawing>
          <wp:inline distT="0" distB="0" distL="0" distR="0" wp14:anchorId="42976089" wp14:editId="4AA263A9">
            <wp:extent cx="615465"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65629" cy="247232"/>
                    </a:xfrm>
                    <a:prstGeom prst="rect">
                      <a:avLst/>
                    </a:prstGeom>
                  </pic:spPr>
                </pic:pic>
              </a:graphicData>
            </a:graphic>
          </wp:inline>
        </w:drawing>
      </w:r>
      <w:r>
        <w:t>.</w:t>
      </w:r>
    </w:p>
    <w:p w14:paraId="21E3C29C" w14:textId="69F962D3" w:rsidR="00EA3F28" w:rsidRDefault="00EA3F28" w:rsidP="00EA3F28"/>
    <w:p w14:paraId="1F51156A" w14:textId="0B3EB818" w:rsidR="00EA3F28" w:rsidRDefault="00EA3F28" w:rsidP="00BB6C37">
      <w:pPr>
        <w:pStyle w:val="GBIStepHeader"/>
      </w:pPr>
      <w:r>
        <w:t xml:space="preserve">In the </w:t>
      </w:r>
      <w:r w:rsidRPr="00BB6C37">
        <w:rPr>
          <w:b w:val="0"/>
          <w:i/>
        </w:rPr>
        <w:t>“Select View(s)”</w:t>
      </w:r>
      <w:r w:rsidR="00DE3675">
        <w:t xml:space="preserve"> pop-up, click Deselect All</w:t>
      </w:r>
      <w:r w:rsidR="00DC0DBA" w:rsidRPr="00665F18">
        <w:rPr>
          <w:noProof/>
          <w:lang w:bidi="ar-SA"/>
        </w:rPr>
        <w:drawing>
          <wp:inline distT="0" distB="0" distL="0" distR="0" wp14:anchorId="49D5286C" wp14:editId="5079DC7F">
            <wp:extent cx="215474" cy="22099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5474" cy="220999"/>
                    </a:xfrm>
                    <a:prstGeom prst="rect">
                      <a:avLst/>
                    </a:prstGeom>
                  </pic:spPr>
                </pic:pic>
              </a:graphicData>
            </a:graphic>
          </wp:inline>
        </w:drawing>
      </w:r>
      <w:r>
        <w:t>.</w:t>
      </w:r>
    </w:p>
    <w:p w14:paraId="609F6DAD" w14:textId="4CDDC28D" w:rsidR="00551D9C" w:rsidRDefault="00551D9C" w:rsidP="00EA3F28"/>
    <w:p w14:paraId="78EAA26F" w14:textId="5AF8647C" w:rsidR="00EA3F28" w:rsidRDefault="00EA3F28" w:rsidP="0022571F">
      <w:pPr>
        <w:pStyle w:val="GBIStepHeader"/>
      </w:pPr>
      <w:r>
        <w:t xml:space="preserve">Highlight the </w:t>
      </w:r>
      <w:r w:rsidRPr="00286588">
        <w:rPr>
          <w:b w:val="0"/>
          <w:i/>
        </w:rPr>
        <w:t>“Basic Data 1”</w:t>
      </w:r>
      <w:r>
        <w:t xml:space="preserve"> row.</w:t>
      </w:r>
    </w:p>
    <w:p w14:paraId="1914353E" w14:textId="627BD418" w:rsidR="00EA3F28" w:rsidRDefault="00EA3F28" w:rsidP="00EA3F28">
      <w:pPr>
        <w:pStyle w:val="GBIStepHeader"/>
      </w:pPr>
      <w:r>
        <w:t xml:space="preserve">Highlight the </w:t>
      </w:r>
      <w:r w:rsidRPr="00286588">
        <w:rPr>
          <w:b w:val="0"/>
          <w:i/>
        </w:rPr>
        <w:t>“Purchasing”</w:t>
      </w:r>
      <w:r>
        <w:t xml:space="preserve"> row.</w:t>
      </w:r>
    </w:p>
    <w:p w14:paraId="678D1ABE" w14:textId="3F8E345B" w:rsidR="00EA3F28" w:rsidRDefault="00EA3F28" w:rsidP="00EA3F28">
      <w:pPr>
        <w:pStyle w:val="GBIStepHeader"/>
      </w:pPr>
      <w:r>
        <w:t xml:space="preserve">Highlight the </w:t>
      </w:r>
      <w:r w:rsidRPr="00286588">
        <w:rPr>
          <w:b w:val="0"/>
          <w:i/>
        </w:rPr>
        <w:t>“MRP</w:t>
      </w:r>
      <w:r w:rsidR="00FE764F" w:rsidRPr="00286588">
        <w:rPr>
          <w:b w:val="0"/>
          <w:i/>
        </w:rPr>
        <w:t xml:space="preserve"> 1</w:t>
      </w:r>
      <w:r w:rsidRPr="00286588">
        <w:rPr>
          <w:b w:val="0"/>
          <w:i/>
        </w:rPr>
        <w:t>”</w:t>
      </w:r>
      <w:r>
        <w:t xml:space="preserve"> row.</w:t>
      </w:r>
    </w:p>
    <w:p w14:paraId="4C851E53" w14:textId="77777777" w:rsidR="00551D9C" w:rsidRDefault="00EA3F28" w:rsidP="00EA3F28">
      <w:pPr>
        <w:pStyle w:val="GBIStepHeader"/>
      </w:pPr>
      <w:r>
        <w:t xml:space="preserve">Highlight the </w:t>
      </w:r>
      <w:r w:rsidRPr="00286588">
        <w:rPr>
          <w:b w:val="0"/>
          <w:i/>
        </w:rPr>
        <w:t>“General Plant Data / Storage 1”</w:t>
      </w:r>
      <w:r>
        <w:t xml:space="preserve"> row.</w:t>
      </w:r>
    </w:p>
    <w:p w14:paraId="4B37F9F5" w14:textId="0668DBDC" w:rsidR="00CF44ED" w:rsidRDefault="00CF44ED" w:rsidP="00CF44ED">
      <w:pPr>
        <w:pStyle w:val="GBIStepHeader"/>
      </w:pPr>
      <w:r>
        <w:t xml:space="preserve">Highlight the </w:t>
      </w:r>
      <w:r w:rsidRPr="00286588">
        <w:rPr>
          <w:b w:val="0"/>
          <w:i/>
        </w:rPr>
        <w:t>“Accounting 1”</w:t>
      </w:r>
      <w:r>
        <w:t xml:space="preserve"> row.</w:t>
      </w:r>
    </w:p>
    <w:p w14:paraId="0BADE47D" w14:textId="01665BDA" w:rsidR="00CF44ED" w:rsidRDefault="00CF44ED" w:rsidP="0022571F">
      <w:pPr>
        <w:pStyle w:val="GBIStepHeader"/>
      </w:pPr>
      <w:r>
        <w:t>Highlight the</w:t>
      </w:r>
      <w:r w:rsidR="00022C77">
        <w:t xml:space="preserve"> </w:t>
      </w:r>
      <w:r w:rsidR="00022C77" w:rsidRPr="00286588">
        <w:rPr>
          <w:b w:val="0"/>
          <w:i/>
        </w:rPr>
        <w:t>“Costing 1”</w:t>
      </w:r>
      <w:r w:rsidR="00022C77">
        <w:t xml:space="preserve"> row.</w:t>
      </w:r>
    </w:p>
    <w:p w14:paraId="472D0A47" w14:textId="3A087EE9" w:rsidR="00022C77" w:rsidRDefault="00022C77" w:rsidP="00022C77"/>
    <w:p w14:paraId="4EDE6AD3" w14:textId="7027BC78" w:rsidR="00022C77" w:rsidRDefault="008D4136" w:rsidP="0022571F">
      <w:pPr>
        <w:pStyle w:val="GBIStepHeader"/>
      </w:pPr>
      <w:r>
        <w:t xml:space="preserve">Click Save as Default Values </w:t>
      </w:r>
      <w:r w:rsidR="008F4F97" w:rsidRPr="00665F18">
        <w:rPr>
          <w:noProof/>
          <w:lang w:bidi="ar-SA"/>
        </w:rPr>
        <w:drawing>
          <wp:inline distT="0" distB="0" distL="0" distR="0" wp14:anchorId="1500EC00" wp14:editId="3198CCA4">
            <wp:extent cx="1051651" cy="20335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022C77">
        <w:t>.</w:t>
      </w:r>
    </w:p>
    <w:p w14:paraId="57400DFE" w14:textId="5189068E" w:rsidR="00022C77" w:rsidRDefault="00022C77" w:rsidP="00022C77">
      <w:pPr>
        <w:ind w:left="720" w:hanging="720"/>
      </w:pPr>
    </w:p>
    <w:p w14:paraId="6AFD8B9A" w14:textId="5C5C3BC4" w:rsidR="0085471E" w:rsidRPr="0085471E" w:rsidRDefault="00DE3675" w:rsidP="0085471E">
      <w:pPr>
        <w:pStyle w:val="GBIStepHeader"/>
      </w:pPr>
      <w:r>
        <w:t>Click Org. Levels</w:t>
      </w:r>
      <w:r w:rsidR="008D4136">
        <w:t xml:space="preserve"> </w:t>
      </w:r>
      <w:r w:rsidR="00022C77">
        <w:rPr>
          <w:noProof/>
          <w:lang w:bidi="ar-SA"/>
        </w:rPr>
        <w:drawing>
          <wp:inline distT="0" distB="0" distL="0" distR="0" wp14:anchorId="38D69599" wp14:editId="05FD00F3">
            <wp:extent cx="803277"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805176" cy="210045"/>
                    </a:xfrm>
                    <a:prstGeom prst="rect">
                      <a:avLst/>
                    </a:prstGeom>
                  </pic:spPr>
                </pic:pic>
              </a:graphicData>
            </a:graphic>
          </wp:inline>
        </w:drawing>
      </w:r>
      <w:r w:rsidR="00022C77">
        <w:t>.</w:t>
      </w:r>
      <w:r w:rsidR="0085471E">
        <w:br w:type="page"/>
      </w:r>
    </w:p>
    <w:p w14:paraId="240A95C6" w14:textId="6761BA5B" w:rsidR="00022C77" w:rsidRDefault="00022C77" w:rsidP="00022C77"/>
    <w:p w14:paraId="2B372EAB" w14:textId="1726810A" w:rsidR="00022C77" w:rsidRDefault="00637D81" w:rsidP="0022571F">
      <w:pPr>
        <w:pStyle w:val="GBIStepHeader"/>
      </w:pPr>
      <w:r>
        <w:t xml:space="preserve">In the </w:t>
      </w:r>
      <w:r w:rsidRPr="0022571F">
        <w:rPr>
          <w:b w:val="0"/>
          <w:i/>
        </w:rPr>
        <w:t>“Organizational Levels”</w:t>
      </w:r>
      <w:r>
        <w:rPr>
          <w:i/>
        </w:rPr>
        <w:t xml:space="preserve"> </w:t>
      </w:r>
      <w:r>
        <w:t>pop-up, enter the following information:</w:t>
      </w:r>
    </w:p>
    <w:p w14:paraId="0806FD84" w14:textId="374D923C" w:rsidR="00637D81" w:rsidRDefault="00637D81" w:rsidP="008F4F97"/>
    <w:tbl>
      <w:tblPr>
        <w:tblStyle w:val="TableGrid"/>
        <w:tblW w:w="0" w:type="auto"/>
        <w:tblLook w:val="04A0" w:firstRow="1" w:lastRow="0" w:firstColumn="1" w:lastColumn="0" w:noHBand="0" w:noVBand="1"/>
      </w:tblPr>
      <w:tblGrid>
        <w:gridCol w:w="2785"/>
        <w:gridCol w:w="3960"/>
        <w:gridCol w:w="2605"/>
      </w:tblGrid>
      <w:tr w:rsidR="008F4F97" w:rsidRPr="0022571F" w14:paraId="1C64C4F8" w14:textId="77777777" w:rsidTr="0022571F">
        <w:tc>
          <w:tcPr>
            <w:tcW w:w="2785" w:type="dxa"/>
            <w:shd w:val="clear" w:color="auto" w:fill="BFBFBF" w:themeFill="background1" w:themeFillShade="BF"/>
          </w:tcPr>
          <w:p w14:paraId="3BA1DE11" w14:textId="63CD4D2D" w:rsidR="008F4F97" w:rsidRPr="0022571F" w:rsidRDefault="008F4F97" w:rsidP="008F4F97">
            <w:pPr>
              <w:rPr>
                <w:b/>
              </w:rPr>
            </w:pPr>
            <w:r w:rsidRPr="0022571F">
              <w:rPr>
                <w:b/>
              </w:rPr>
              <w:t>Attribute</w:t>
            </w:r>
          </w:p>
        </w:tc>
        <w:tc>
          <w:tcPr>
            <w:tcW w:w="3960" w:type="dxa"/>
            <w:shd w:val="clear" w:color="auto" w:fill="BFBFBF" w:themeFill="background1" w:themeFillShade="BF"/>
          </w:tcPr>
          <w:p w14:paraId="4BD109FE" w14:textId="4CB4A5DF" w:rsidR="008F4F97" w:rsidRPr="0022571F" w:rsidRDefault="008F4F97" w:rsidP="008F4F97">
            <w:pPr>
              <w:rPr>
                <w:b/>
              </w:rPr>
            </w:pPr>
            <w:r w:rsidRPr="0022571F">
              <w:rPr>
                <w:b/>
              </w:rPr>
              <w:t>Description</w:t>
            </w:r>
          </w:p>
        </w:tc>
        <w:tc>
          <w:tcPr>
            <w:tcW w:w="2605" w:type="dxa"/>
            <w:shd w:val="clear" w:color="auto" w:fill="BFBFBF" w:themeFill="background1" w:themeFillShade="BF"/>
          </w:tcPr>
          <w:p w14:paraId="2D792A9E" w14:textId="3C338942" w:rsidR="008F4F97" w:rsidRPr="0022571F" w:rsidRDefault="008F4F97" w:rsidP="008F4F97">
            <w:pPr>
              <w:rPr>
                <w:b/>
              </w:rPr>
            </w:pPr>
            <w:r w:rsidRPr="0022571F">
              <w:rPr>
                <w:b/>
              </w:rPr>
              <w:t>Data Value</w:t>
            </w:r>
          </w:p>
        </w:tc>
      </w:tr>
      <w:tr w:rsidR="008F4F97" w14:paraId="5FE43077" w14:textId="77777777" w:rsidTr="0022571F">
        <w:tc>
          <w:tcPr>
            <w:tcW w:w="2785" w:type="dxa"/>
          </w:tcPr>
          <w:p w14:paraId="60E52234" w14:textId="40605494" w:rsidR="008F4F97" w:rsidRDefault="008F4F97" w:rsidP="008F4F97">
            <w:r>
              <w:t>Plant</w:t>
            </w:r>
          </w:p>
        </w:tc>
        <w:tc>
          <w:tcPr>
            <w:tcW w:w="3960" w:type="dxa"/>
          </w:tcPr>
          <w:p w14:paraId="515E0300" w14:textId="5B05F000" w:rsidR="008F4F97" w:rsidRDefault="003B7185" w:rsidP="008F4F97">
            <w:r>
              <w:t>Key uniquely identifying a plant</w:t>
            </w:r>
          </w:p>
        </w:tc>
        <w:tc>
          <w:tcPr>
            <w:tcW w:w="2605" w:type="dxa"/>
          </w:tcPr>
          <w:p w14:paraId="1EA5F63C" w14:textId="14B619FA" w:rsidR="008F4F97" w:rsidRPr="005D5B8C" w:rsidRDefault="008F4F97" w:rsidP="008F4F97">
            <w:pPr>
              <w:rPr>
                <w:rStyle w:val="GBIHiddenAnswers"/>
              </w:rPr>
            </w:pPr>
            <w:r w:rsidRPr="008F4F97">
              <w:rPr>
                <w:i/>
              </w:rPr>
              <w:t>Your Dallas Plant</w:t>
            </w:r>
          </w:p>
        </w:tc>
      </w:tr>
      <w:tr w:rsidR="008F4F97" w14:paraId="3FBEA150" w14:textId="77777777" w:rsidTr="0022571F">
        <w:tc>
          <w:tcPr>
            <w:tcW w:w="2785" w:type="dxa"/>
          </w:tcPr>
          <w:p w14:paraId="502428CF" w14:textId="7AD6AFB4" w:rsidR="008F4F97" w:rsidRDefault="008F4F97" w:rsidP="008F4F97">
            <w:r>
              <w:t>Stor. Location</w:t>
            </w:r>
          </w:p>
        </w:tc>
        <w:tc>
          <w:tcPr>
            <w:tcW w:w="3960" w:type="dxa"/>
          </w:tcPr>
          <w:p w14:paraId="163E7667" w14:textId="04ECF41F" w:rsidR="008F4F97" w:rsidRDefault="003B7185" w:rsidP="008F4F97">
            <w:r>
              <w:t>Location where materials are stored</w:t>
            </w:r>
          </w:p>
        </w:tc>
        <w:tc>
          <w:tcPr>
            <w:tcW w:w="2605" w:type="dxa"/>
          </w:tcPr>
          <w:p w14:paraId="755101CA" w14:textId="290F59D3" w:rsidR="008F4F97" w:rsidRPr="005D5B8C" w:rsidRDefault="008F4F97" w:rsidP="008F4F97">
            <w:pPr>
              <w:rPr>
                <w:rStyle w:val="GBIHiddenAnswers"/>
              </w:rPr>
            </w:pPr>
            <w:r w:rsidRPr="008F4F97">
              <w:rPr>
                <w:i/>
              </w:rPr>
              <w:t>Your Raw Materials</w:t>
            </w:r>
          </w:p>
        </w:tc>
      </w:tr>
      <w:tr w:rsidR="008F4F97" w14:paraId="220BB84B" w14:textId="77777777" w:rsidTr="0022571F">
        <w:tc>
          <w:tcPr>
            <w:tcW w:w="2785" w:type="dxa"/>
          </w:tcPr>
          <w:p w14:paraId="0F3F4884" w14:textId="3DC5CB08" w:rsidR="008F4F97" w:rsidRDefault="008F4F97" w:rsidP="008F4F97">
            <w:r>
              <w:t>Copy from Plant</w:t>
            </w:r>
          </w:p>
        </w:tc>
        <w:tc>
          <w:tcPr>
            <w:tcW w:w="3960" w:type="dxa"/>
          </w:tcPr>
          <w:p w14:paraId="09CDAA40" w14:textId="21851F84" w:rsidR="008F4F97" w:rsidRDefault="003B7185" w:rsidP="008F4F97">
            <w:r>
              <w:t xml:space="preserve">Plant of reference </w:t>
            </w:r>
          </w:p>
        </w:tc>
        <w:tc>
          <w:tcPr>
            <w:tcW w:w="2605" w:type="dxa"/>
          </w:tcPr>
          <w:p w14:paraId="320918DE" w14:textId="4CF5AA80" w:rsidR="008F4F97" w:rsidRPr="005D5B8C" w:rsidRDefault="008F4F97" w:rsidP="008F4F97">
            <w:pPr>
              <w:rPr>
                <w:rStyle w:val="GBIHiddenAnswers"/>
              </w:rPr>
            </w:pPr>
            <w:r w:rsidRPr="008F4F97">
              <w:rPr>
                <w:i/>
              </w:rPr>
              <w:t>Original Dallas Plant</w:t>
            </w:r>
          </w:p>
        </w:tc>
      </w:tr>
      <w:tr w:rsidR="008F4F97" w14:paraId="0637AC0C" w14:textId="77777777" w:rsidTr="0022571F">
        <w:tc>
          <w:tcPr>
            <w:tcW w:w="2785" w:type="dxa"/>
          </w:tcPr>
          <w:p w14:paraId="36A9DF34" w14:textId="3EAFD964" w:rsidR="008F4F97" w:rsidRDefault="008F4F97" w:rsidP="008F4F97">
            <w:r>
              <w:t>Copy from Stor. Location</w:t>
            </w:r>
          </w:p>
        </w:tc>
        <w:tc>
          <w:tcPr>
            <w:tcW w:w="3960" w:type="dxa"/>
          </w:tcPr>
          <w:p w14:paraId="2DE48C15" w14:textId="23AA9899" w:rsidR="008F4F97" w:rsidRDefault="003B7185" w:rsidP="008F4F97">
            <w:r>
              <w:t>Storage location of reference</w:t>
            </w:r>
          </w:p>
        </w:tc>
        <w:tc>
          <w:tcPr>
            <w:tcW w:w="2605" w:type="dxa"/>
          </w:tcPr>
          <w:p w14:paraId="33DED254" w14:textId="079AC8D8" w:rsidR="008F4F97" w:rsidRPr="005D5B8C" w:rsidRDefault="008F4F97" w:rsidP="008F4F97">
            <w:pPr>
              <w:rPr>
                <w:rStyle w:val="GBIHiddenAnswers"/>
              </w:rPr>
            </w:pPr>
            <w:r w:rsidRPr="008F4F97">
              <w:rPr>
                <w:i/>
              </w:rPr>
              <w:t>Original Raw Materials</w:t>
            </w:r>
          </w:p>
        </w:tc>
      </w:tr>
    </w:tbl>
    <w:p w14:paraId="3B312397" w14:textId="3DF0C3AC" w:rsidR="00637D81" w:rsidRDefault="00637D81" w:rsidP="008F4F97"/>
    <w:p w14:paraId="75E16F78" w14:textId="480E8432" w:rsidR="00637D81" w:rsidRDefault="008D4136" w:rsidP="009A33D1">
      <w:pPr>
        <w:pStyle w:val="GBIStepHeader"/>
      </w:pPr>
      <w:r>
        <w:t xml:space="preserve">Click Save As Default Values </w:t>
      </w:r>
      <w:r w:rsidR="008F4F97" w:rsidRPr="00665F18">
        <w:rPr>
          <w:noProof/>
          <w:lang w:bidi="ar-SA"/>
        </w:rPr>
        <w:drawing>
          <wp:inline distT="0" distB="0" distL="0" distR="0" wp14:anchorId="3A67F7C4" wp14:editId="5A975E01">
            <wp:extent cx="1051651" cy="203358"/>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DE3675">
        <w:t xml:space="preserve"> and</w:t>
      </w:r>
      <w:r w:rsidR="009A33D1">
        <w:t xml:space="preserve"> then click</w:t>
      </w:r>
      <w:r w:rsidR="00DE3675">
        <w:t xml:space="preserve"> </w:t>
      </w:r>
      <w:r w:rsidR="009A33D1">
        <w:t>continue</w:t>
      </w:r>
      <w:r w:rsidR="00255C21">
        <w:t>(</w:t>
      </w:r>
      <w:r w:rsidR="009A33D1">
        <w:t>Enter</w:t>
      </w:r>
      <w:r w:rsidR="00255C21">
        <w:t>)</w:t>
      </w:r>
      <w:r w:rsidR="009A33D1">
        <w:t xml:space="preserve"> </w:t>
      </w:r>
      <w:r w:rsidR="009A33D1" w:rsidRPr="009A33D1">
        <w:rPr>
          <w:noProof/>
          <w:lang w:bidi="ar-SA"/>
        </w:rPr>
        <w:drawing>
          <wp:inline distT="0" distB="0" distL="0" distR="0" wp14:anchorId="02389009" wp14:editId="3561EEDB">
            <wp:extent cx="282484" cy="191135"/>
            <wp:effectExtent l="0" t="0" r="3810" b="0"/>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kulkarni2\Downloads\Process Excercise 1.2\Snippets\Enter.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83733" cy="191980"/>
                    </a:xfrm>
                    <a:prstGeom prst="rect">
                      <a:avLst/>
                    </a:prstGeom>
                    <a:noFill/>
                    <a:ln>
                      <a:noFill/>
                    </a:ln>
                  </pic:spPr>
                </pic:pic>
              </a:graphicData>
            </a:graphic>
          </wp:inline>
        </w:drawing>
      </w:r>
    </w:p>
    <w:p w14:paraId="672B1B55" w14:textId="0317A1CD" w:rsidR="00637D81" w:rsidRDefault="00637D81" w:rsidP="00EB6E81">
      <w:pPr>
        <w:pStyle w:val="GBIImportantInstruction"/>
      </w:pPr>
      <w:r>
        <w:t>You will receive a message that says</w:t>
      </w:r>
      <w:r w:rsidR="004513A8">
        <w:t>,</w:t>
      </w:r>
      <w:r>
        <w:t xml:space="preserve"> “The material already exists and will extend”.</w:t>
      </w:r>
    </w:p>
    <w:p w14:paraId="3ED77AFC" w14:textId="77777777" w:rsidR="00637D81" w:rsidRDefault="00637D81" w:rsidP="00205058"/>
    <w:p w14:paraId="6118AF61" w14:textId="2E55BE54" w:rsidR="00637D81" w:rsidRDefault="008F4F97" w:rsidP="00EB6E81">
      <w:pPr>
        <w:pStyle w:val="GBIStepHeader"/>
      </w:pPr>
      <w:r>
        <w:t>I</w:t>
      </w:r>
      <w:r w:rsidR="00637D81">
        <w:t xml:space="preserve">n the </w:t>
      </w:r>
      <w:r w:rsidR="00637D81" w:rsidRPr="00EB6E81">
        <w:rPr>
          <w:b w:val="0"/>
          <w:i/>
        </w:rPr>
        <w:t>“Create Material BRKT10## (Raw materials)”</w:t>
      </w:r>
      <w:r w:rsidR="00637D81">
        <w:rPr>
          <w:i/>
        </w:rPr>
        <w:t xml:space="preserve"> </w:t>
      </w:r>
      <w:r>
        <w:t>screen, e</w:t>
      </w:r>
      <w:r w:rsidR="00637D81">
        <w:t>nter the following information:</w:t>
      </w:r>
    </w:p>
    <w:p w14:paraId="1354C2F4" w14:textId="07C38ADE" w:rsidR="00637D81" w:rsidRDefault="00637D81" w:rsidP="00637D81"/>
    <w:tbl>
      <w:tblPr>
        <w:tblStyle w:val="TableGrid"/>
        <w:tblW w:w="0" w:type="auto"/>
        <w:tblLook w:val="04A0" w:firstRow="1" w:lastRow="0" w:firstColumn="1" w:lastColumn="0" w:noHBand="0" w:noVBand="1"/>
      </w:tblPr>
      <w:tblGrid>
        <w:gridCol w:w="2335"/>
        <w:gridCol w:w="5040"/>
        <w:gridCol w:w="1975"/>
      </w:tblGrid>
      <w:tr w:rsidR="003B7185" w:rsidRPr="00EB6E81" w14:paraId="6818BE0E" w14:textId="77777777" w:rsidTr="00EB6E81">
        <w:tc>
          <w:tcPr>
            <w:tcW w:w="2335" w:type="dxa"/>
            <w:shd w:val="clear" w:color="auto" w:fill="BFBFBF" w:themeFill="background1" w:themeFillShade="BF"/>
          </w:tcPr>
          <w:p w14:paraId="29B6BE44" w14:textId="30AAEAED" w:rsidR="003B7185" w:rsidRPr="00EB6E81" w:rsidRDefault="003B7185" w:rsidP="00637D81">
            <w:pPr>
              <w:rPr>
                <w:b/>
              </w:rPr>
            </w:pPr>
            <w:r w:rsidRPr="00EB6E81">
              <w:rPr>
                <w:b/>
              </w:rPr>
              <w:t>Attribute</w:t>
            </w:r>
          </w:p>
        </w:tc>
        <w:tc>
          <w:tcPr>
            <w:tcW w:w="5040" w:type="dxa"/>
            <w:shd w:val="clear" w:color="auto" w:fill="BFBFBF" w:themeFill="background1" w:themeFillShade="BF"/>
          </w:tcPr>
          <w:p w14:paraId="62ADF1AB" w14:textId="1430C736" w:rsidR="003B7185" w:rsidRPr="00EB6E81" w:rsidRDefault="003B7185" w:rsidP="00637D81">
            <w:pPr>
              <w:rPr>
                <w:b/>
              </w:rPr>
            </w:pPr>
            <w:r w:rsidRPr="00EB6E81">
              <w:rPr>
                <w:b/>
              </w:rPr>
              <w:t>Description</w:t>
            </w:r>
          </w:p>
        </w:tc>
        <w:tc>
          <w:tcPr>
            <w:tcW w:w="1975" w:type="dxa"/>
            <w:shd w:val="clear" w:color="auto" w:fill="BFBFBF" w:themeFill="background1" w:themeFillShade="BF"/>
          </w:tcPr>
          <w:p w14:paraId="461D2B73" w14:textId="5A105662" w:rsidR="003B7185" w:rsidRPr="00EB6E81" w:rsidRDefault="003B7185" w:rsidP="00637D81">
            <w:pPr>
              <w:rPr>
                <w:b/>
              </w:rPr>
            </w:pPr>
            <w:r w:rsidRPr="00EB6E81">
              <w:rPr>
                <w:b/>
              </w:rPr>
              <w:t>Data Value</w:t>
            </w:r>
          </w:p>
        </w:tc>
      </w:tr>
      <w:tr w:rsidR="003B7185" w14:paraId="03155656" w14:textId="77777777" w:rsidTr="00EB6E81">
        <w:tc>
          <w:tcPr>
            <w:tcW w:w="2335" w:type="dxa"/>
          </w:tcPr>
          <w:p w14:paraId="184012C7" w14:textId="3DD98A57" w:rsidR="003B7185" w:rsidRPr="003B7185" w:rsidRDefault="003B7185" w:rsidP="00637D81">
            <w:pPr>
              <w:rPr>
                <w:b/>
              </w:rPr>
            </w:pPr>
            <w:r>
              <w:t>Material Description</w:t>
            </w:r>
          </w:p>
        </w:tc>
        <w:tc>
          <w:tcPr>
            <w:tcW w:w="5040" w:type="dxa"/>
          </w:tcPr>
          <w:p w14:paraId="6D1D2126" w14:textId="6711E33D" w:rsidR="003B7185" w:rsidRPr="003B7185" w:rsidRDefault="003B7185" w:rsidP="00637D81">
            <w:pPr>
              <w:rPr>
                <w:b/>
              </w:rPr>
            </w:pPr>
            <w:r>
              <w:t>Describes the material in more detail</w:t>
            </w:r>
          </w:p>
        </w:tc>
        <w:tc>
          <w:tcPr>
            <w:tcW w:w="1975" w:type="dxa"/>
          </w:tcPr>
          <w:p w14:paraId="118DAC3D" w14:textId="6B9AA307" w:rsidR="003B7185" w:rsidRPr="003B7185" w:rsidRDefault="003B7185" w:rsidP="00637D81">
            <w:pPr>
              <w:rPr>
                <w:b/>
              </w:rPr>
            </w:pPr>
            <w:r>
              <w:t>## Brake Kit</w:t>
            </w:r>
          </w:p>
        </w:tc>
      </w:tr>
      <w:tr w:rsidR="003B7185" w14:paraId="3954ED5B" w14:textId="77777777" w:rsidTr="00EB6E81">
        <w:tc>
          <w:tcPr>
            <w:tcW w:w="2335" w:type="dxa"/>
          </w:tcPr>
          <w:p w14:paraId="649DE13B" w14:textId="16C8F1E8" w:rsidR="003B7185" w:rsidRPr="003B7185" w:rsidRDefault="003B7185" w:rsidP="00637D81">
            <w:pPr>
              <w:rPr>
                <w:b/>
              </w:rPr>
            </w:pPr>
            <w:r>
              <w:t>Purchasing Group</w:t>
            </w:r>
          </w:p>
        </w:tc>
        <w:tc>
          <w:tcPr>
            <w:tcW w:w="5040" w:type="dxa"/>
          </w:tcPr>
          <w:p w14:paraId="17D672EC" w14:textId="0C491937" w:rsidR="003B7185" w:rsidRPr="003B7185" w:rsidRDefault="003B7185" w:rsidP="00637D81">
            <w:pPr>
              <w:rPr>
                <w:b/>
              </w:rPr>
            </w:pPr>
            <w:r>
              <w:t>A buyer or group of buyers</w:t>
            </w:r>
          </w:p>
        </w:tc>
        <w:tc>
          <w:tcPr>
            <w:tcW w:w="1975" w:type="dxa"/>
          </w:tcPr>
          <w:p w14:paraId="19039417" w14:textId="24B99832" w:rsidR="003B7185" w:rsidRPr="003B7185" w:rsidRDefault="003B7185" w:rsidP="00637D81">
            <w:pPr>
              <w:rPr>
                <w:b/>
                <w:i/>
              </w:rPr>
            </w:pPr>
            <w:r w:rsidRPr="003B7185">
              <w:rPr>
                <w:i/>
              </w:rPr>
              <w:t>Your GBI Buyer</w:t>
            </w:r>
          </w:p>
        </w:tc>
      </w:tr>
    </w:tbl>
    <w:p w14:paraId="74013F47" w14:textId="0A65F16D" w:rsidR="00551D9C" w:rsidRDefault="00551D9C" w:rsidP="00637D81"/>
    <w:p w14:paraId="2EF95924" w14:textId="6BBA74C8" w:rsidR="00551D9C" w:rsidRDefault="009A33D1" w:rsidP="00551D9C">
      <w:pPr>
        <w:pStyle w:val="GBIStepHeader"/>
      </w:pPr>
      <w:r>
        <w:t>Press Enter</w:t>
      </w:r>
      <w:r w:rsidR="008416A4">
        <w:t>, until the</w:t>
      </w:r>
      <w:r w:rsidR="00551D9C">
        <w:t xml:space="preserve"> </w:t>
      </w:r>
      <w:r w:rsidR="00551D9C" w:rsidRPr="00EB6E81">
        <w:rPr>
          <w:b w:val="0"/>
          <w:i/>
        </w:rPr>
        <w:t>“Last data screen reached”</w:t>
      </w:r>
      <w:r w:rsidR="00551D9C">
        <w:rPr>
          <w:i/>
        </w:rPr>
        <w:t xml:space="preserve"> </w:t>
      </w:r>
      <w:r w:rsidR="00551D9C">
        <w:t xml:space="preserve">pop-up opens, click </w:t>
      </w:r>
      <w:r w:rsidR="005D5B8C">
        <w:t>Yes</w:t>
      </w:r>
      <w:r w:rsidR="00551D9C">
        <w:t xml:space="preserve"> </w:t>
      </w:r>
      <w:r w:rsidR="00551D9C">
        <w:rPr>
          <w:noProof/>
          <w:lang w:bidi="ar-SA"/>
        </w:rPr>
        <w:drawing>
          <wp:inline distT="0" distB="0" distL="0" distR="0" wp14:anchorId="055831DB" wp14:editId="0E5329A7">
            <wp:extent cx="800100" cy="208721"/>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00100" cy="208721"/>
                    </a:xfrm>
                    <a:prstGeom prst="rect">
                      <a:avLst/>
                    </a:prstGeom>
                  </pic:spPr>
                </pic:pic>
              </a:graphicData>
            </a:graphic>
          </wp:inline>
        </w:drawing>
      </w:r>
    </w:p>
    <w:p w14:paraId="2EDD92DF" w14:textId="77777777" w:rsidR="00551D9C" w:rsidRDefault="00551D9C" w:rsidP="00551D9C">
      <w:pPr>
        <w:pStyle w:val="GBIImportantInstruction"/>
      </w:pPr>
      <w:r>
        <w:t>You will receive a message that says “Material BRKT10## created”.</w:t>
      </w:r>
    </w:p>
    <w:p w14:paraId="1E4E4B47" w14:textId="3196CCA4" w:rsidR="00551D9C" w:rsidRDefault="00551D9C" w:rsidP="00551D9C"/>
    <w:p w14:paraId="21A5E31A" w14:textId="4D7C5CBC" w:rsidR="008416A4" w:rsidRDefault="008416A4" w:rsidP="00205058"/>
    <w:p w14:paraId="767CEC60" w14:textId="1E091FC1" w:rsidR="004513A8" w:rsidRPr="00551D9C" w:rsidRDefault="008416A4" w:rsidP="00551D9C">
      <w:pPr>
        <w:pStyle w:val="GBIStepHeader"/>
      </w:pPr>
      <w:r>
        <w:t>Ref</w:t>
      </w:r>
      <w:r w:rsidR="003B7185">
        <w:t>er to the beginning of this section and create the rest of your RAW</w:t>
      </w:r>
      <w:r>
        <w:t xml:space="preserve"> materials.</w:t>
      </w:r>
      <w:r w:rsidR="004513A8">
        <w:br w:type="page"/>
      </w:r>
    </w:p>
    <w:p w14:paraId="47B64D4E" w14:textId="5E20796D" w:rsidR="00286588" w:rsidRDefault="00286588" w:rsidP="00286588">
      <w:pPr>
        <w:pStyle w:val="GBISubHeading"/>
      </w:pPr>
      <w:r>
        <w:lastRenderedPageBreak/>
        <w:t>Semi-Finished Goods</w:t>
      </w:r>
    </w:p>
    <w:p w14:paraId="1EDF3719" w14:textId="77777777" w:rsidR="00286588" w:rsidRDefault="00286588" w:rsidP="00286588"/>
    <w:p w14:paraId="1FC5FB2C" w14:textId="34A20C15" w:rsidR="008416A4" w:rsidRDefault="001427E8" w:rsidP="00EB6E81">
      <w:pPr>
        <w:pStyle w:val="GBIStepHeader"/>
      </w:pPr>
      <w:r>
        <w:t>I</w:t>
      </w:r>
      <w:r w:rsidR="008416A4">
        <w:t xml:space="preserve">n the </w:t>
      </w:r>
      <w:r w:rsidR="008416A4" w:rsidRPr="00286588">
        <w:rPr>
          <w:b w:val="0"/>
          <w:i/>
        </w:rPr>
        <w:t>“Create Material (Initial Screen)”</w:t>
      </w:r>
      <w:r w:rsidR="008416A4">
        <w:rPr>
          <w:i/>
        </w:rPr>
        <w:t xml:space="preserve"> </w:t>
      </w:r>
      <w:r>
        <w:t>screen, e</w:t>
      </w:r>
      <w:r w:rsidR="008416A4">
        <w:t>nter the following information:</w:t>
      </w:r>
    </w:p>
    <w:p w14:paraId="02DD35DB" w14:textId="0CEA57F6" w:rsidR="008416A4" w:rsidRDefault="008416A4" w:rsidP="008416A4">
      <w:pPr>
        <w:ind w:left="720" w:hanging="720"/>
      </w:pPr>
    </w:p>
    <w:tbl>
      <w:tblPr>
        <w:tblStyle w:val="TableGrid"/>
        <w:tblW w:w="0" w:type="auto"/>
        <w:tblLook w:val="04A0" w:firstRow="1" w:lastRow="0" w:firstColumn="1" w:lastColumn="0" w:noHBand="0" w:noVBand="1"/>
      </w:tblPr>
      <w:tblGrid>
        <w:gridCol w:w="1615"/>
        <w:gridCol w:w="5040"/>
        <w:gridCol w:w="2695"/>
      </w:tblGrid>
      <w:tr w:rsidR="001427E8" w:rsidRPr="00EB6E81" w14:paraId="70172380" w14:textId="77777777" w:rsidTr="009B269A">
        <w:tc>
          <w:tcPr>
            <w:tcW w:w="1615" w:type="dxa"/>
            <w:shd w:val="clear" w:color="auto" w:fill="BFBFBF" w:themeFill="background1" w:themeFillShade="BF"/>
          </w:tcPr>
          <w:p w14:paraId="6ACF7280" w14:textId="77777777" w:rsidR="001427E8" w:rsidRPr="00EB6E81" w:rsidRDefault="001427E8" w:rsidP="00D15DF7">
            <w:pPr>
              <w:rPr>
                <w:b/>
              </w:rPr>
            </w:pPr>
            <w:r w:rsidRPr="00EB6E81">
              <w:rPr>
                <w:b/>
              </w:rPr>
              <w:t>Attribute</w:t>
            </w:r>
          </w:p>
        </w:tc>
        <w:tc>
          <w:tcPr>
            <w:tcW w:w="5040" w:type="dxa"/>
            <w:shd w:val="clear" w:color="auto" w:fill="BFBFBF" w:themeFill="background1" w:themeFillShade="BF"/>
          </w:tcPr>
          <w:p w14:paraId="33688A04" w14:textId="77777777" w:rsidR="001427E8" w:rsidRPr="00EB6E81" w:rsidRDefault="001427E8" w:rsidP="00D15DF7">
            <w:pPr>
              <w:rPr>
                <w:b/>
              </w:rPr>
            </w:pPr>
            <w:r w:rsidRPr="00EB6E81">
              <w:rPr>
                <w:b/>
              </w:rPr>
              <w:t>Description</w:t>
            </w:r>
          </w:p>
        </w:tc>
        <w:tc>
          <w:tcPr>
            <w:tcW w:w="2695" w:type="dxa"/>
            <w:shd w:val="clear" w:color="auto" w:fill="BFBFBF" w:themeFill="background1" w:themeFillShade="BF"/>
          </w:tcPr>
          <w:p w14:paraId="4C839C7C" w14:textId="77777777" w:rsidR="001427E8" w:rsidRPr="00EB6E81" w:rsidRDefault="001427E8" w:rsidP="00D15DF7">
            <w:pPr>
              <w:rPr>
                <w:b/>
              </w:rPr>
            </w:pPr>
            <w:r w:rsidRPr="00EB6E81">
              <w:rPr>
                <w:b/>
              </w:rPr>
              <w:t>Data Value</w:t>
            </w:r>
          </w:p>
        </w:tc>
      </w:tr>
      <w:tr w:rsidR="001427E8" w14:paraId="6D69C058" w14:textId="77777777" w:rsidTr="009B269A">
        <w:tc>
          <w:tcPr>
            <w:tcW w:w="1615" w:type="dxa"/>
          </w:tcPr>
          <w:p w14:paraId="42B9D944" w14:textId="7BBC406C" w:rsidR="001427E8" w:rsidRPr="003B7185" w:rsidRDefault="001427E8" w:rsidP="001427E8">
            <w:pPr>
              <w:rPr>
                <w:b/>
              </w:rPr>
            </w:pPr>
            <w:r>
              <w:t>Material</w:t>
            </w:r>
          </w:p>
        </w:tc>
        <w:tc>
          <w:tcPr>
            <w:tcW w:w="5040" w:type="dxa"/>
          </w:tcPr>
          <w:p w14:paraId="6ED0D19A" w14:textId="76A93772" w:rsidR="001427E8" w:rsidRPr="003B7185" w:rsidRDefault="001427E8" w:rsidP="001427E8">
            <w:pPr>
              <w:rPr>
                <w:b/>
              </w:rPr>
            </w:pPr>
            <w:r>
              <w:t>Key uniquely identifying the material</w:t>
            </w:r>
          </w:p>
        </w:tc>
        <w:tc>
          <w:tcPr>
            <w:tcW w:w="2695" w:type="dxa"/>
          </w:tcPr>
          <w:p w14:paraId="5C060139" w14:textId="312439C5" w:rsidR="001427E8" w:rsidRPr="003B7185" w:rsidRDefault="001427E8" w:rsidP="001427E8">
            <w:pPr>
              <w:rPr>
                <w:b/>
              </w:rPr>
            </w:pPr>
            <w:r>
              <w:t>TRWA10##</w:t>
            </w:r>
          </w:p>
        </w:tc>
      </w:tr>
      <w:tr w:rsidR="001427E8" w14:paraId="0A8A03E0" w14:textId="77777777" w:rsidTr="009B269A">
        <w:tc>
          <w:tcPr>
            <w:tcW w:w="1615" w:type="dxa"/>
          </w:tcPr>
          <w:p w14:paraId="0D04EB9B" w14:textId="27FE086E" w:rsidR="001427E8" w:rsidRPr="003B7185" w:rsidRDefault="001427E8" w:rsidP="001427E8">
            <w:pPr>
              <w:rPr>
                <w:b/>
              </w:rPr>
            </w:pPr>
            <w:r>
              <w:t>Industry Sector</w:t>
            </w:r>
          </w:p>
        </w:tc>
        <w:tc>
          <w:tcPr>
            <w:tcW w:w="5040" w:type="dxa"/>
          </w:tcPr>
          <w:p w14:paraId="10CF41B3" w14:textId="56CD2181" w:rsidR="001427E8" w:rsidRPr="003B7185" w:rsidRDefault="009B269A" w:rsidP="001427E8">
            <w:pPr>
              <w:rPr>
                <w:b/>
              </w:rPr>
            </w:pPr>
            <w:r>
              <w:t>B</w:t>
            </w:r>
            <w:r w:rsidR="001427E8">
              <w:t>ranch of industry to which the material is assigned.</w:t>
            </w:r>
          </w:p>
        </w:tc>
        <w:tc>
          <w:tcPr>
            <w:tcW w:w="2695" w:type="dxa"/>
          </w:tcPr>
          <w:p w14:paraId="7A181FD4" w14:textId="79EEA200" w:rsidR="001427E8" w:rsidRPr="003B7185" w:rsidRDefault="001427E8" w:rsidP="001427E8">
            <w:pPr>
              <w:rPr>
                <w:b/>
                <w:i/>
              </w:rPr>
            </w:pPr>
            <w:r>
              <w:rPr>
                <w:i/>
              </w:rPr>
              <w:t>Mechanical Engineering</w:t>
            </w:r>
          </w:p>
        </w:tc>
      </w:tr>
      <w:tr w:rsidR="001427E8" w14:paraId="0B3C35DE" w14:textId="77777777" w:rsidTr="009B269A">
        <w:tc>
          <w:tcPr>
            <w:tcW w:w="1615" w:type="dxa"/>
          </w:tcPr>
          <w:p w14:paraId="157431B5" w14:textId="75965BF7" w:rsidR="001427E8" w:rsidRDefault="001427E8" w:rsidP="001427E8">
            <w:pPr>
              <w:rPr>
                <w:b/>
              </w:rPr>
            </w:pPr>
            <w:r>
              <w:t>Material Type</w:t>
            </w:r>
          </w:p>
        </w:tc>
        <w:tc>
          <w:tcPr>
            <w:tcW w:w="5040" w:type="dxa"/>
          </w:tcPr>
          <w:p w14:paraId="25A396DE" w14:textId="0E8D44CD" w:rsidR="001427E8" w:rsidRPr="003B7185" w:rsidRDefault="001427E8" w:rsidP="001427E8">
            <w:pPr>
              <w:rPr>
                <w:b/>
              </w:rPr>
            </w:pPr>
            <w:r>
              <w:t xml:space="preserve">Assigns the material to a group of materials </w:t>
            </w:r>
          </w:p>
        </w:tc>
        <w:tc>
          <w:tcPr>
            <w:tcW w:w="2695" w:type="dxa"/>
          </w:tcPr>
          <w:p w14:paraId="0FDF7946" w14:textId="5E070349" w:rsidR="001427E8" w:rsidRPr="003B7185" w:rsidRDefault="001427E8" w:rsidP="001427E8">
            <w:pPr>
              <w:rPr>
                <w:b/>
                <w:i/>
              </w:rPr>
            </w:pPr>
            <w:r>
              <w:rPr>
                <w:i/>
              </w:rPr>
              <w:t>Semi</w:t>
            </w:r>
            <w:r w:rsidR="003108A9">
              <w:rPr>
                <w:i/>
              </w:rPr>
              <w:t>-</w:t>
            </w:r>
            <w:r>
              <w:rPr>
                <w:i/>
              </w:rPr>
              <w:t>finished Product</w:t>
            </w:r>
          </w:p>
        </w:tc>
      </w:tr>
      <w:tr w:rsidR="001427E8" w14:paraId="69E71886" w14:textId="77777777" w:rsidTr="009B269A">
        <w:tc>
          <w:tcPr>
            <w:tcW w:w="1615" w:type="dxa"/>
          </w:tcPr>
          <w:p w14:paraId="43A9D60F" w14:textId="39FB5D95" w:rsidR="001427E8" w:rsidRDefault="001427E8" w:rsidP="001427E8">
            <w:pPr>
              <w:rPr>
                <w:b/>
              </w:rPr>
            </w:pPr>
            <w:r>
              <w:t>Copy from…Material</w:t>
            </w:r>
          </w:p>
        </w:tc>
        <w:tc>
          <w:tcPr>
            <w:tcW w:w="5040" w:type="dxa"/>
          </w:tcPr>
          <w:p w14:paraId="6585E081" w14:textId="5C95360D" w:rsidR="001427E8" w:rsidRPr="003B7185" w:rsidRDefault="001427E8" w:rsidP="001427E8">
            <w:pPr>
              <w:rPr>
                <w:b/>
              </w:rPr>
            </w:pPr>
            <w:r>
              <w:t>Material whose data you want the system to copy as default values</w:t>
            </w:r>
          </w:p>
        </w:tc>
        <w:tc>
          <w:tcPr>
            <w:tcW w:w="2695" w:type="dxa"/>
          </w:tcPr>
          <w:p w14:paraId="5C0293A5" w14:textId="1936D8D9" w:rsidR="001427E8" w:rsidRPr="00586970" w:rsidRDefault="001427E8" w:rsidP="001427E8">
            <w:r>
              <w:rPr>
                <w:i/>
              </w:rPr>
              <w:t>Original Touring Aluminum Wheel Assembly</w:t>
            </w:r>
            <w:r w:rsidR="00586970">
              <w:t xml:space="preserve"> </w:t>
            </w:r>
          </w:p>
        </w:tc>
      </w:tr>
    </w:tbl>
    <w:p w14:paraId="53F11105" w14:textId="6829C79C" w:rsidR="008416A4" w:rsidRDefault="008416A4" w:rsidP="001427E8"/>
    <w:p w14:paraId="64575747" w14:textId="08B30176" w:rsidR="008416A4" w:rsidRDefault="00A702D7" w:rsidP="00A702D7">
      <w:pPr>
        <w:pStyle w:val="GBIStepHeader"/>
      </w:pPr>
      <w:r>
        <w:t>Click Continue</w:t>
      </w:r>
      <w:r w:rsidR="008416A4">
        <w:t xml:space="preserve"> </w:t>
      </w:r>
      <w:r w:rsidRPr="00A702D7">
        <w:rPr>
          <w:noProof/>
          <w:lang w:bidi="ar-SA"/>
        </w:rPr>
        <w:drawing>
          <wp:inline distT="0" distB="0" distL="0" distR="0" wp14:anchorId="74E04351" wp14:editId="71C75FCC">
            <wp:extent cx="666750" cy="247650"/>
            <wp:effectExtent l="0" t="0" r="0" b="0"/>
            <wp:docPr id="897" name="Picture 897" descr="C:\Users\ukulkarni2\Downloads\Process Excercise 1.2\Snippets\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kulkarni2\Downloads\Process Excercise 1.2\Snippets\Continu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 cy="247650"/>
                    </a:xfrm>
                    <a:prstGeom prst="rect">
                      <a:avLst/>
                    </a:prstGeom>
                    <a:noFill/>
                    <a:ln>
                      <a:noFill/>
                    </a:ln>
                  </pic:spPr>
                </pic:pic>
              </a:graphicData>
            </a:graphic>
          </wp:inline>
        </w:drawing>
      </w:r>
      <w:r w:rsidR="008416A4">
        <w:t>.</w:t>
      </w:r>
    </w:p>
    <w:p w14:paraId="33F8D59D" w14:textId="145B3556" w:rsidR="008416A4" w:rsidRDefault="008416A4" w:rsidP="008416A4"/>
    <w:p w14:paraId="0A19D10E" w14:textId="61829359" w:rsidR="008416A4" w:rsidRDefault="00332117" w:rsidP="00EB6E81">
      <w:pPr>
        <w:pStyle w:val="GBIStepHeader"/>
      </w:pPr>
      <w:r>
        <w:t xml:space="preserve">In the </w:t>
      </w:r>
      <w:r w:rsidRPr="00EB6E81">
        <w:rPr>
          <w:b w:val="0"/>
          <w:i/>
        </w:rPr>
        <w:t>“Select View(s)”</w:t>
      </w:r>
      <w:r>
        <w:rPr>
          <w:i/>
        </w:rPr>
        <w:t xml:space="preserve"> </w:t>
      </w:r>
      <w:r w:rsidR="00205058">
        <w:t>pop-up,</w:t>
      </w:r>
      <w:r w:rsidR="008D4136">
        <w:t xml:space="preserve"> click Deselect A</w:t>
      </w:r>
      <w:r w:rsidR="00286588">
        <w:t xml:space="preserve">ll </w:t>
      </w:r>
      <w:r w:rsidR="00286588" w:rsidRPr="00665F18">
        <w:rPr>
          <w:noProof/>
          <w:lang w:bidi="ar-SA"/>
        </w:rPr>
        <w:drawing>
          <wp:inline distT="0" distB="0" distL="0" distR="0" wp14:anchorId="40A211B1" wp14:editId="13565DC6">
            <wp:extent cx="215474" cy="22099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5474" cy="220999"/>
                    </a:xfrm>
                    <a:prstGeom prst="rect">
                      <a:avLst/>
                    </a:prstGeom>
                  </pic:spPr>
                </pic:pic>
              </a:graphicData>
            </a:graphic>
          </wp:inline>
        </w:drawing>
      </w:r>
      <w:r w:rsidR="00286588">
        <w:t>.</w:t>
      </w:r>
    </w:p>
    <w:p w14:paraId="0047DC91" w14:textId="77777777" w:rsidR="00332117" w:rsidRDefault="00332117" w:rsidP="00332117"/>
    <w:p w14:paraId="39BFC685" w14:textId="755D0C3E" w:rsidR="00286588" w:rsidRDefault="00286588" w:rsidP="00EB6E81">
      <w:pPr>
        <w:pStyle w:val="GBIStepHeader"/>
      </w:pPr>
      <w:r>
        <w:t xml:space="preserve">Highlight </w:t>
      </w:r>
      <w:r w:rsidRPr="00286588">
        <w:rPr>
          <w:b w:val="0"/>
          <w:i/>
        </w:rPr>
        <w:t>“Basic Data 1”</w:t>
      </w:r>
    </w:p>
    <w:p w14:paraId="0DAB9B7D" w14:textId="4EA2C1B0" w:rsidR="00286588" w:rsidRDefault="00286588" w:rsidP="00EB6E81">
      <w:pPr>
        <w:pStyle w:val="GBIStepHeader"/>
      </w:pPr>
      <w:r>
        <w:t xml:space="preserve">Highlight </w:t>
      </w:r>
      <w:r w:rsidRPr="00286588">
        <w:rPr>
          <w:b w:val="0"/>
          <w:i/>
        </w:rPr>
        <w:t>“Purchasing”</w:t>
      </w:r>
    </w:p>
    <w:p w14:paraId="54ED4ADD" w14:textId="41A56EDA" w:rsidR="00286588" w:rsidRPr="003E7AA5" w:rsidRDefault="00286588" w:rsidP="00EB6E81">
      <w:pPr>
        <w:pStyle w:val="GBIStepHeader"/>
      </w:pPr>
      <w:r>
        <w:t xml:space="preserve">Highlight </w:t>
      </w:r>
      <w:r w:rsidRPr="00286588">
        <w:rPr>
          <w:b w:val="0"/>
          <w:i/>
        </w:rPr>
        <w:t>“MRP 1”</w:t>
      </w:r>
    </w:p>
    <w:p w14:paraId="029A841B" w14:textId="5114F978" w:rsidR="003E7AA5" w:rsidRDefault="003E7AA5" w:rsidP="003E7AA5">
      <w:pPr>
        <w:pStyle w:val="GBIStepHeader"/>
      </w:pPr>
      <w:r>
        <w:t xml:space="preserve">Highlight </w:t>
      </w:r>
      <w:r w:rsidRPr="00286588">
        <w:rPr>
          <w:b w:val="0"/>
          <w:i/>
        </w:rPr>
        <w:t>“Work Scheduling”</w:t>
      </w:r>
    </w:p>
    <w:p w14:paraId="0A1FA4E8" w14:textId="55032EFD" w:rsidR="00286588" w:rsidRDefault="00286588" w:rsidP="00EB6E81">
      <w:pPr>
        <w:pStyle w:val="GBIStepHeader"/>
      </w:pPr>
      <w:r>
        <w:t xml:space="preserve">Highlight </w:t>
      </w:r>
      <w:r w:rsidRPr="00286588">
        <w:rPr>
          <w:b w:val="0"/>
          <w:i/>
        </w:rPr>
        <w:t>“General Plant Data/Storage 1”</w:t>
      </w:r>
    </w:p>
    <w:p w14:paraId="762E733A" w14:textId="0091F4EA" w:rsidR="00286588" w:rsidRDefault="00286588" w:rsidP="00EB6E81">
      <w:pPr>
        <w:pStyle w:val="GBIStepHeader"/>
      </w:pPr>
      <w:r>
        <w:t xml:space="preserve">Highlight </w:t>
      </w:r>
      <w:r w:rsidRPr="00286588">
        <w:rPr>
          <w:b w:val="0"/>
          <w:i/>
        </w:rPr>
        <w:t>“Accounting 1”</w:t>
      </w:r>
    </w:p>
    <w:p w14:paraId="7A6D5406" w14:textId="23FA0E86" w:rsidR="00286588" w:rsidRDefault="00286588" w:rsidP="00EB6E81">
      <w:pPr>
        <w:pStyle w:val="GBIStepHeader"/>
      </w:pPr>
      <w:r>
        <w:t xml:space="preserve">Highlight </w:t>
      </w:r>
      <w:r w:rsidRPr="00286588">
        <w:rPr>
          <w:b w:val="0"/>
          <w:i/>
        </w:rPr>
        <w:t>“Costing 1”</w:t>
      </w:r>
    </w:p>
    <w:p w14:paraId="0AB24B8F" w14:textId="488F5F2E" w:rsidR="00332117" w:rsidRDefault="008D4136" w:rsidP="00EB6E81">
      <w:pPr>
        <w:pStyle w:val="GBIStepHeader"/>
      </w:pPr>
      <w:r>
        <w:t>Click Save As Default Values</w:t>
      </w:r>
      <w:r w:rsidR="00332117">
        <w:t xml:space="preserve"> </w:t>
      </w:r>
      <w:r w:rsidR="001427E8" w:rsidRPr="00665F18">
        <w:rPr>
          <w:noProof/>
          <w:lang w:bidi="ar-SA"/>
        </w:rPr>
        <w:drawing>
          <wp:inline distT="0" distB="0" distL="0" distR="0" wp14:anchorId="34F3EFB1" wp14:editId="3F325618">
            <wp:extent cx="1051651" cy="20335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332117">
        <w:t>.</w:t>
      </w:r>
    </w:p>
    <w:p w14:paraId="3F145C5A" w14:textId="38AF29C2" w:rsidR="00332117" w:rsidRDefault="00332117" w:rsidP="00332117"/>
    <w:p w14:paraId="10C52B85" w14:textId="11A9B4F1" w:rsidR="00332117" w:rsidRDefault="00332117" w:rsidP="00EB6E81">
      <w:pPr>
        <w:pStyle w:val="GBIStepHeader"/>
      </w:pPr>
      <w:r>
        <w:t xml:space="preserve">Click Org. Levels </w:t>
      </w:r>
      <w:r>
        <w:rPr>
          <w:noProof/>
          <w:lang w:bidi="ar-SA"/>
        </w:rPr>
        <w:drawing>
          <wp:inline distT="0" distB="0" distL="0" distR="0" wp14:anchorId="59871FDB" wp14:editId="23697532">
            <wp:extent cx="805154" cy="21958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805154" cy="219587"/>
                    </a:xfrm>
                    <a:prstGeom prst="rect">
                      <a:avLst/>
                    </a:prstGeom>
                  </pic:spPr>
                </pic:pic>
              </a:graphicData>
            </a:graphic>
          </wp:inline>
        </w:drawing>
      </w:r>
      <w:r>
        <w:t>.</w:t>
      </w:r>
    </w:p>
    <w:p w14:paraId="3E4C207A" w14:textId="77777777" w:rsidR="00332117" w:rsidRDefault="00332117" w:rsidP="00332117"/>
    <w:p w14:paraId="368F2FEF" w14:textId="01CF6AC3" w:rsidR="00332117" w:rsidRDefault="00332117" w:rsidP="00EB6E81">
      <w:pPr>
        <w:pStyle w:val="GBIStepHeader"/>
      </w:pPr>
      <w:r>
        <w:t xml:space="preserve">In the </w:t>
      </w:r>
      <w:r w:rsidRPr="00EB6E81">
        <w:rPr>
          <w:b w:val="0"/>
          <w:i/>
        </w:rPr>
        <w:t>“Organizational Levels”</w:t>
      </w:r>
      <w:r>
        <w:rPr>
          <w:i/>
        </w:rPr>
        <w:t xml:space="preserve"> </w:t>
      </w:r>
      <w:r>
        <w:t>pop-up, enter the following information:</w:t>
      </w:r>
    </w:p>
    <w:p w14:paraId="52E11963" w14:textId="72231A7B" w:rsidR="00332117" w:rsidRDefault="00332117" w:rsidP="001427E8"/>
    <w:tbl>
      <w:tblPr>
        <w:tblStyle w:val="TableGrid"/>
        <w:tblW w:w="9450" w:type="dxa"/>
        <w:tblLook w:val="04A0" w:firstRow="1" w:lastRow="0" w:firstColumn="1" w:lastColumn="0" w:noHBand="0" w:noVBand="1"/>
      </w:tblPr>
      <w:tblGrid>
        <w:gridCol w:w="2700"/>
        <w:gridCol w:w="3960"/>
        <w:gridCol w:w="2790"/>
      </w:tblGrid>
      <w:tr w:rsidR="001427E8" w:rsidRPr="007A1005" w14:paraId="0992C70B" w14:textId="77777777" w:rsidTr="00EB6E81">
        <w:tc>
          <w:tcPr>
            <w:tcW w:w="2700" w:type="dxa"/>
            <w:shd w:val="clear" w:color="auto" w:fill="BFBFBF" w:themeFill="background1" w:themeFillShade="BF"/>
          </w:tcPr>
          <w:p w14:paraId="4A34A5DF" w14:textId="087AB642" w:rsidR="001427E8" w:rsidRPr="007A1005" w:rsidRDefault="007A1005" w:rsidP="001427E8">
            <w:pPr>
              <w:rPr>
                <w:b/>
              </w:rPr>
            </w:pPr>
            <w:r w:rsidRPr="007A1005">
              <w:rPr>
                <w:b/>
              </w:rPr>
              <w:t>Attribute</w:t>
            </w:r>
          </w:p>
        </w:tc>
        <w:tc>
          <w:tcPr>
            <w:tcW w:w="3960" w:type="dxa"/>
            <w:shd w:val="clear" w:color="auto" w:fill="BFBFBF" w:themeFill="background1" w:themeFillShade="BF"/>
          </w:tcPr>
          <w:p w14:paraId="60CC35D9" w14:textId="2CA963C0" w:rsidR="001427E8" w:rsidRPr="007A1005" w:rsidRDefault="007A1005" w:rsidP="001427E8">
            <w:pPr>
              <w:rPr>
                <w:b/>
              </w:rPr>
            </w:pPr>
            <w:r w:rsidRPr="007A1005">
              <w:rPr>
                <w:b/>
              </w:rPr>
              <w:t>Description</w:t>
            </w:r>
          </w:p>
        </w:tc>
        <w:tc>
          <w:tcPr>
            <w:tcW w:w="2790" w:type="dxa"/>
            <w:shd w:val="clear" w:color="auto" w:fill="BFBFBF" w:themeFill="background1" w:themeFillShade="BF"/>
          </w:tcPr>
          <w:p w14:paraId="153ABDDF" w14:textId="21064F51" w:rsidR="001427E8" w:rsidRPr="007A1005" w:rsidRDefault="007A1005" w:rsidP="001427E8">
            <w:pPr>
              <w:rPr>
                <w:b/>
              </w:rPr>
            </w:pPr>
            <w:r w:rsidRPr="007A1005">
              <w:rPr>
                <w:b/>
              </w:rPr>
              <w:t>Data Value</w:t>
            </w:r>
          </w:p>
        </w:tc>
      </w:tr>
      <w:tr w:rsidR="00FE764F" w:rsidRPr="007A1005" w14:paraId="2316B843" w14:textId="77777777" w:rsidTr="00EB6E81">
        <w:tc>
          <w:tcPr>
            <w:tcW w:w="2700" w:type="dxa"/>
          </w:tcPr>
          <w:p w14:paraId="2524D448" w14:textId="63FBA19A" w:rsidR="00FE764F" w:rsidRPr="007A1005" w:rsidRDefault="00FE764F" w:rsidP="00FE764F">
            <w:pPr>
              <w:rPr>
                <w:b/>
              </w:rPr>
            </w:pPr>
            <w:r>
              <w:t>Plant</w:t>
            </w:r>
          </w:p>
        </w:tc>
        <w:tc>
          <w:tcPr>
            <w:tcW w:w="3960" w:type="dxa"/>
          </w:tcPr>
          <w:p w14:paraId="10F0A5D3" w14:textId="47738F0D" w:rsidR="00FE764F" w:rsidRPr="007A1005" w:rsidRDefault="00FE764F" w:rsidP="00FE764F">
            <w:pPr>
              <w:rPr>
                <w:b/>
              </w:rPr>
            </w:pPr>
            <w:r>
              <w:t>Key uniquely identifying a plant</w:t>
            </w:r>
          </w:p>
        </w:tc>
        <w:tc>
          <w:tcPr>
            <w:tcW w:w="2790" w:type="dxa"/>
          </w:tcPr>
          <w:p w14:paraId="7B16570E" w14:textId="32DBBC36" w:rsidR="00FE764F" w:rsidRPr="003E7AA5" w:rsidRDefault="00FE764F" w:rsidP="00FE764F">
            <w:pPr>
              <w:rPr>
                <w:rStyle w:val="GBIHiddenAnswers"/>
              </w:rPr>
            </w:pPr>
            <w:r w:rsidRPr="008F4F97">
              <w:rPr>
                <w:i/>
              </w:rPr>
              <w:t>Your Dallas Plant</w:t>
            </w:r>
          </w:p>
        </w:tc>
      </w:tr>
      <w:tr w:rsidR="00FE764F" w14:paraId="3DC76A89" w14:textId="77777777" w:rsidTr="00EB6E81">
        <w:tc>
          <w:tcPr>
            <w:tcW w:w="2700" w:type="dxa"/>
          </w:tcPr>
          <w:p w14:paraId="5EEA98DB" w14:textId="602F2765" w:rsidR="00FE764F" w:rsidRDefault="00FE764F" w:rsidP="00FE764F">
            <w:r>
              <w:t>Stor. Location</w:t>
            </w:r>
          </w:p>
        </w:tc>
        <w:tc>
          <w:tcPr>
            <w:tcW w:w="3960" w:type="dxa"/>
          </w:tcPr>
          <w:p w14:paraId="68F6FBAC" w14:textId="6ECA101A" w:rsidR="00FE764F" w:rsidRDefault="00FE764F" w:rsidP="00FE764F">
            <w:r>
              <w:t xml:space="preserve">Location at which materials are stored </w:t>
            </w:r>
          </w:p>
        </w:tc>
        <w:tc>
          <w:tcPr>
            <w:tcW w:w="2790" w:type="dxa"/>
          </w:tcPr>
          <w:p w14:paraId="6621E7D3" w14:textId="32D03285" w:rsidR="00FE764F" w:rsidRPr="009B269A" w:rsidRDefault="00FE764F" w:rsidP="00FE764F">
            <w:pPr>
              <w:rPr>
                <w:rStyle w:val="GBIHiddenAnswers"/>
              </w:rPr>
            </w:pPr>
            <w:r w:rsidRPr="009353BD">
              <w:rPr>
                <w:i/>
              </w:rPr>
              <w:t>Your Semi-Fin. Goods</w:t>
            </w:r>
          </w:p>
        </w:tc>
      </w:tr>
      <w:tr w:rsidR="00FE764F" w14:paraId="42576E4C" w14:textId="77777777" w:rsidTr="00EB6E81">
        <w:tc>
          <w:tcPr>
            <w:tcW w:w="2700" w:type="dxa"/>
          </w:tcPr>
          <w:p w14:paraId="02514BC7" w14:textId="557F558D" w:rsidR="00FE764F" w:rsidRDefault="00FE764F" w:rsidP="00FE764F">
            <w:r>
              <w:t>Copy from Plant</w:t>
            </w:r>
          </w:p>
        </w:tc>
        <w:tc>
          <w:tcPr>
            <w:tcW w:w="3960" w:type="dxa"/>
          </w:tcPr>
          <w:p w14:paraId="03D4C85F" w14:textId="1101D386" w:rsidR="00FE764F" w:rsidRDefault="00FE764F" w:rsidP="00FE764F">
            <w:r>
              <w:t xml:space="preserve">Plant of reference </w:t>
            </w:r>
          </w:p>
        </w:tc>
        <w:tc>
          <w:tcPr>
            <w:tcW w:w="2790" w:type="dxa"/>
          </w:tcPr>
          <w:p w14:paraId="15178509" w14:textId="782ED60E" w:rsidR="00FE764F" w:rsidRPr="009B269A" w:rsidRDefault="00FE764F" w:rsidP="00FE764F">
            <w:pPr>
              <w:rPr>
                <w:rStyle w:val="GBIHiddenAnswers"/>
              </w:rPr>
            </w:pPr>
            <w:r w:rsidRPr="008F4F97">
              <w:rPr>
                <w:i/>
              </w:rPr>
              <w:t>Original Dallas Plant</w:t>
            </w:r>
          </w:p>
        </w:tc>
      </w:tr>
      <w:tr w:rsidR="00FE764F" w14:paraId="36F34F40" w14:textId="77777777" w:rsidTr="00EB6E81">
        <w:tc>
          <w:tcPr>
            <w:tcW w:w="2700" w:type="dxa"/>
          </w:tcPr>
          <w:p w14:paraId="264EDE4A" w14:textId="48F59DCF" w:rsidR="00FE764F" w:rsidRDefault="00FE764F" w:rsidP="00FE764F">
            <w:r>
              <w:t>Copy from Stor. Location</w:t>
            </w:r>
          </w:p>
        </w:tc>
        <w:tc>
          <w:tcPr>
            <w:tcW w:w="3960" w:type="dxa"/>
          </w:tcPr>
          <w:p w14:paraId="3AB29287" w14:textId="5744F257" w:rsidR="00FE764F" w:rsidRDefault="00FE764F" w:rsidP="00FE764F">
            <w:r>
              <w:t>Storage location of reference material</w:t>
            </w:r>
          </w:p>
        </w:tc>
        <w:tc>
          <w:tcPr>
            <w:tcW w:w="2790" w:type="dxa"/>
          </w:tcPr>
          <w:p w14:paraId="6FAC101E" w14:textId="37D6CAB3" w:rsidR="00FE764F" w:rsidRPr="009B269A" w:rsidRDefault="00FE764F" w:rsidP="00FE764F">
            <w:pPr>
              <w:rPr>
                <w:rStyle w:val="GBIHiddenAnswers"/>
              </w:rPr>
            </w:pPr>
            <w:r w:rsidRPr="009353BD">
              <w:rPr>
                <w:i/>
              </w:rPr>
              <w:t>Original Semi-Fin. Goods</w:t>
            </w:r>
          </w:p>
        </w:tc>
      </w:tr>
    </w:tbl>
    <w:p w14:paraId="0D3F63D4" w14:textId="3A745CD4" w:rsidR="00551D9C" w:rsidRDefault="00551D9C" w:rsidP="007A1005"/>
    <w:p w14:paraId="5D667E81" w14:textId="297F362F" w:rsidR="008416A4" w:rsidRDefault="00332117" w:rsidP="00EB6E81">
      <w:pPr>
        <w:pStyle w:val="GBIStepHeader"/>
      </w:pPr>
      <w:r>
        <w:t xml:space="preserve">Click Save As Default Values </w:t>
      </w:r>
      <w:r w:rsidR="007A1005" w:rsidRPr="00665F18">
        <w:rPr>
          <w:noProof/>
          <w:lang w:bidi="ar-SA"/>
        </w:rPr>
        <w:drawing>
          <wp:inline distT="0" distB="0" distL="0" distR="0" wp14:anchorId="4665F3F5" wp14:editId="004EF544">
            <wp:extent cx="1051651" cy="203358"/>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A44969" w:rsidRPr="00A44969">
        <w:t xml:space="preserve"> </w:t>
      </w:r>
      <w:r w:rsidR="00A44969">
        <w:t xml:space="preserve">and then click continue(Enter) </w:t>
      </w:r>
      <w:r w:rsidR="00A44969" w:rsidRPr="009A33D1">
        <w:rPr>
          <w:noProof/>
          <w:lang w:bidi="ar-SA"/>
        </w:rPr>
        <w:drawing>
          <wp:inline distT="0" distB="0" distL="0" distR="0" wp14:anchorId="04B778A3" wp14:editId="0D9BB519">
            <wp:extent cx="282484" cy="191135"/>
            <wp:effectExtent l="0" t="0" r="3810" b="0"/>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kulkarni2\Downloads\Process Excercise 1.2\Snippets\Enter.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83733" cy="191980"/>
                    </a:xfrm>
                    <a:prstGeom prst="rect">
                      <a:avLst/>
                    </a:prstGeom>
                    <a:noFill/>
                    <a:ln>
                      <a:noFill/>
                    </a:ln>
                  </pic:spPr>
                </pic:pic>
              </a:graphicData>
            </a:graphic>
          </wp:inline>
        </w:drawing>
      </w:r>
      <w:r>
        <w:t>.</w:t>
      </w:r>
    </w:p>
    <w:p w14:paraId="20A21930" w14:textId="435CEA7C" w:rsidR="00332117" w:rsidRDefault="00332117" w:rsidP="00EB6E81">
      <w:pPr>
        <w:pStyle w:val="GBIImportantInstruction"/>
      </w:pPr>
      <w:r>
        <w:t>You will receive a message that says</w:t>
      </w:r>
      <w:r w:rsidR="004513A8">
        <w:t>,</w:t>
      </w:r>
      <w:r>
        <w:t xml:space="preserve"> “The materials already exists and will be extended”.</w:t>
      </w:r>
    </w:p>
    <w:p w14:paraId="547D4EEF" w14:textId="73C107DE" w:rsidR="00286588" w:rsidRDefault="00286588" w:rsidP="00205058"/>
    <w:p w14:paraId="6ED6264C" w14:textId="7D223DE8" w:rsidR="00332117" w:rsidRDefault="007A1005" w:rsidP="00EB6E81">
      <w:pPr>
        <w:pStyle w:val="GBIStepHeader"/>
      </w:pPr>
      <w:r>
        <w:t>I</w:t>
      </w:r>
      <w:r w:rsidR="00332117">
        <w:t xml:space="preserve">n the </w:t>
      </w:r>
      <w:r w:rsidR="00EB6E81" w:rsidRPr="00EB6E81">
        <w:rPr>
          <w:b w:val="0"/>
          <w:i/>
        </w:rPr>
        <w:t>“</w:t>
      </w:r>
      <w:r w:rsidR="00380C3E" w:rsidRPr="00EB6E81">
        <w:rPr>
          <w:b w:val="0"/>
          <w:i/>
        </w:rPr>
        <w:t>Create Material TRWA10## (Semi</w:t>
      </w:r>
      <w:r w:rsidR="00586970" w:rsidRPr="00EB6E81">
        <w:rPr>
          <w:b w:val="0"/>
          <w:i/>
        </w:rPr>
        <w:t>-F</w:t>
      </w:r>
      <w:r w:rsidR="00380C3E" w:rsidRPr="00EB6E81">
        <w:rPr>
          <w:b w:val="0"/>
          <w:i/>
        </w:rPr>
        <w:t>inished Product)”</w:t>
      </w:r>
      <w:r w:rsidR="00380C3E">
        <w:t xml:space="preserve"> </w:t>
      </w:r>
      <w:r>
        <w:t>screen, e</w:t>
      </w:r>
      <w:r w:rsidR="00380C3E">
        <w:t>nter the following information:</w:t>
      </w:r>
    </w:p>
    <w:p w14:paraId="2BCFB9F8" w14:textId="09E8F656" w:rsidR="00380C3E" w:rsidRDefault="00380C3E" w:rsidP="00380C3E"/>
    <w:tbl>
      <w:tblPr>
        <w:tblStyle w:val="TableGrid"/>
        <w:tblW w:w="0" w:type="auto"/>
        <w:tblLook w:val="04A0" w:firstRow="1" w:lastRow="0" w:firstColumn="1" w:lastColumn="0" w:noHBand="0" w:noVBand="1"/>
      </w:tblPr>
      <w:tblGrid>
        <w:gridCol w:w="2065"/>
        <w:gridCol w:w="3600"/>
        <w:gridCol w:w="3685"/>
      </w:tblGrid>
      <w:tr w:rsidR="007A1005" w:rsidRPr="00EB6E81" w14:paraId="67488DA1" w14:textId="77777777" w:rsidTr="009B269A">
        <w:tc>
          <w:tcPr>
            <w:tcW w:w="2065" w:type="dxa"/>
            <w:shd w:val="clear" w:color="auto" w:fill="BFBFBF" w:themeFill="background1" w:themeFillShade="BF"/>
          </w:tcPr>
          <w:p w14:paraId="4339B699" w14:textId="285A2D4B" w:rsidR="007A1005" w:rsidRPr="00EB6E81" w:rsidRDefault="007A1005" w:rsidP="00380C3E">
            <w:pPr>
              <w:rPr>
                <w:b/>
              </w:rPr>
            </w:pPr>
            <w:r w:rsidRPr="00EB6E81">
              <w:rPr>
                <w:b/>
              </w:rPr>
              <w:t>Attribute</w:t>
            </w:r>
          </w:p>
        </w:tc>
        <w:tc>
          <w:tcPr>
            <w:tcW w:w="3600" w:type="dxa"/>
            <w:shd w:val="clear" w:color="auto" w:fill="BFBFBF" w:themeFill="background1" w:themeFillShade="BF"/>
          </w:tcPr>
          <w:p w14:paraId="181ED5B0" w14:textId="5F4F22B5" w:rsidR="007A1005" w:rsidRPr="00EB6E81" w:rsidRDefault="007A1005" w:rsidP="00380C3E">
            <w:pPr>
              <w:rPr>
                <w:b/>
              </w:rPr>
            </w:pPr>
            <w:r w:rsidRPr="00EB6E81">
              <w:rPr>
                <w:b/>
              </w:rPr>
              <w:t>Description</w:t>
            </w:r>
          </w:p>
        </w:tc>
        <w:tc>
          <w:tcPr>
            <w:tcW w:w="3685" w:type="dxa"/>
            <w:shd w:val="clear" w:color="auto" w:fill="BFBFBF" w:themeFill="background1" w:themeFillShade="BF"/>
          </w:tcPr>
          <w:p w14:paraId="71F88D10" w14:textId="3C906823" w:rsidR="007A1005" w:rsidRPr="00EB6E81" w:rsidRDefault="007A1005" w:rsidP="00380C3E">
            <w:pPr>
              <w:rPr>
                <w:b/>
              </w:rPr>
            </w:pPr>
            <w:r w:rsidRPr="00EB6E81">
              <w:rPr>
                <w:b/>
              </w:rPr>
              <w:t>Data Value</w:t>
            </w:r>
          </w:p>
        </w:tc>
      </w:tr>
      <w:tr w:rsidR="007A1005" w14:paraId="6EA1DF8F" w14:textId="77777777" w:rsidTr="009B269A">
        <w:tc>
          <w:tcPr>
            <w:tcW w:w="2065" w:type="dxa"/>
          </w:tcPr>
          <w:p w14:paraId="656E4C34" w14:textId="4F49EA2B" w:rsidR="007A1005" w:rsidRPr="007A1005" w:rsidRDefault="007A1005" w:rsidP="007A1005">
            <w:pPr>
              <w:rPr>
                <w:b/>
              </w:rPr>
            </w:pPr>
            <w:r>
              <w:t>Material Description</w:t>
            </w:r>
          </w:p>
        </w:tc>
        <w:tc>
          <w:tcPr>
            <w:tcW w:w="3600" w:type="dxa"/>
          </w:tcPr>
          <w:p w14:paraId="536E4440" w14:textId="42F0284B" w:rsidR="007A1005" w:rsidRPr="007A1005" w:rsidRDefault="007A1005" w:rsidP="007A1005">
            <w:pPr>
              <w:rPr>
                <w:b/>
              </w:rPr>
            </w:pPr>
            <w:r>
              <w:t>Describes the material in more detail</w:t>
            </w:r>
          </w:p>
        </w:tc>
        <w:tc>
          <w:tcPr>
            <w:tcW w:w="3685" w:type="dxa"/>
          </w:tcPr>
          <w:p w14:paraId="483D3187" w14:textId="21AE457F" w:rsidR="007A1005" w:rsidRPr="007A1005" w:rsidRDefault="007A1005" w:rsidP="007A1005">
            <w:pPr>
              <w:rPr>
                <w:b/>
              </w:rPr>
            </w:pPr>
            <w:r>
              <w:t>## Touring Aluminum Wheel Assembly</w:t>
            </w:r>
          </w:p>
        </w:tc>
      </w:tr>
      <w:tr w:rsidR="007A1005" w14:paraId="126BFBA9" w14:textId="77777777" w:rsidTr="009B269A">
        <w:tc>
          <w:tcPr>
            <w:tcW w:w="2065" w:type="dxa"/>
          </w:tcPr>
          <w:p w14:paraId="530A50C8" w14:textId="499BE9A0" w:rsidR="007A1005" w:rsidRPr="007A1005" w:rsidRDefault="007A1005" w:rsidP="007A1005">
            <w:pPr>
              <w:rPr>
                <w:b/>
              </w:rPr>
            </w:pPr>
            <w:r>
              <w:t>MRP Type</w:t>
            </w:r>
          </w:p>
        </w:tc>
        <w:tc>
          <w:tcPr>
            <w:tcW w:w="3600" w:type="dxa"/>
          </w:tcPr>
          <w:p w14:paraId="4DC9EEC8" w14:textId="13801F8D" w:rsidR="007A1005" w:rsidRPr="007A1005" w:rsidRDefault="007A1005" w:rsidP="007A1005">
            <w:pPr>
              <w:rPr>
                <w:b/>
              </w:rPr>
            </w:pPr>
            <w:r>
              <w:t>Determines whether and how the material is planned.</w:t>
            </w:r>
          </w:p>
        </w:tc>
        <w:tc>
          <w:tcPr>
            <w:tcW w:w="3685" w:type="dxa"/>
          </w:tcPr>
          <w:p w14:paraId="56DA5E99" w14:textId="0BAFD571" w:rsidR="007A1005" w:rsidRPr="009353BD" w:rsidRDefault="007A1005" w:rsidP="007A1005">
            <w:pPr>
              <w:rPr>
                <w:b/>
                <w:i/>
              </w:rPr>
            </w:pPr>
            <w:r w:rsidRPr="009353BD">
              <w:rPr>
                <w:i/>
              </w:rPr>
              <w:t>MRP</w:t>
            </w:r>
          </w:p>
        </w:tc>
      </w:tr>
      <w:tr w:rsidR="00D53C75" w14:paraId="2D87DEC0" w14:textId="77777777" w:rsidTr="009B269A">
        <w:tc>
          <w:tcPr>
            <w:tcW w:w="2065" w:type="dxa"/>
          </w:tcPr>
          <w:p w14:paraId="4B09B013" w14:textId="2181A74B" w:rsidR="00D53C75" w:rsidRDefault="00D53C75" w:rsidP="00D53C75">
            <w:r>
              <w:lastRenderedPageBreak/>
              <w:t>Purchasing Group</w:t>
            </w:r>
          </w:p>
        </w:tc>
        <w:tc>
          <w:tcPr>
            <w:tcW w:w="3600" w:type="dxa"/>
          </w:tcPr>
          <w:p w14:paraId="4DB495EE" w14:textId="05FBAE3C" w:rsidR="00D53C75" w:rsidRDefault="00D53C75" w:rsidP="00D53C75">
            <w:r>
              <w:t>A buyer or group of buyers</w:t>
            </w:r>
          </w:p>
        </w:tc>
        <w:tc>
          <w:tcPr>
            <w:tcW w:w="3685" w:type="dxa"/>
          </w:tcPr>
          <w:p w14:paraId="23E89AD0" w14:textId="2357D9F0" w:rsidR="00D53C75" w:rsidRPr="009353BD" w:rsidRDefault="00D53C75" w:rsidP="00D53C75">
            <w:pPr>
              <w:rPr>
                <w:i/>
              </w:rPr>
            </w:pPr>
            <w:r w:rsidRPr="003B7185">
              <w:rPr>
                <w:i/>
              </w:rPr>
              <w:t>Your GBI Buyer</w:t>
            </w:r>
          </w:p>
        </w:tc>
      </w:tr>
    </w:tbl>
    <w:p w14:paraId="59C40431" w14:textId="77777777" w:rsidR="0039135B" w:rsidRPr="0039135B" w:rsidRDefault="0039135B" w:rsidP="0039135B">
      <w:pPr>
        <w:rPr>
          <w:lang w:val="en-GB" w:bidi="en-US"/>
        </w:rPr>
      </w:pPr>
    </w:p>
    <w:p w14:paraId="0FD7697C" w14:textId="3BD8B382" w:rsidR="00551D9C" w:rsidRDefault="00696BB4" w:rsidP="00551D9C">
      <w:pPr>
        <w:pStyle w:val="GBIStepHeader"/>
      </w:pPr>
      <w:r>
        <w:t>Press Enter</w:t>
      </w:r>
      <w:r w:rsidR="00380C3E">
        <w:t xml:space="preserve">, until </w:t>
      </w:r>
      <w:r w:rsidR="00551D9C">
        <w:t xml:space="preserve">the </w:t>
      </w:r>
      <w:r w:rsidR="00551D9C" w:rsidRPr="00EB6E81">
        <w:rPr>
          <w:b w:val="0"/>
          <w:i/>
        </w:rPr>
        <w:t>“Last data screen reached”</w:t>
      </w:r>
      <w:r w:rsidR="00551D9C">
        <w:rPr>
          <w:i/>
        </w:rPr>
        <w:t xml:space="preserve"> </w:t>
      </w:r>
      <w:r w:rsidR="00551D9C">
        <w:t xml:space="preserve">pop-up opens, click on the </w:t>
      </w:r>
      <w:r w:rsidR="00551D9C">
        <w:rPr>
          <w:noProof/>
          <w:lang w:bidi="ar-SA"/>
        </w:rPr>
        <w:drawing>
          <wp:inline distT="0" distB="0" distL="0" distR="0" wp14:anchorId="6B1F107A" wp14:editId="29E63137">
            <wp:extent cx="800100" cy="208721"/>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00100" cy="208721"/>
                    </a:xfrm>
                    <a:prstGeom prst="rect">
                      <a:avLst/>
                    </a:prstGeom>
                  </pic:spPr>
                </pic:pic>
              </a:graphicData>
            </a:graphic>
          </wp:inline>
        </w:drawing>
      </w:r>
      <w:r w:rsidR="00551D9C">
        <w:t xml:space="preserve"> icon. </w:t>
      </w:r>
    </w:p>
    <w:p w14:paraId="55F67623" w14:textId="77777777" w:rsidR="00551D9C" w:rsidRDefault="00551D9C" w:rsidP="00551D9C">
      <w:pPr>
        <w:pStyle w:val="GBIImportantInstruction"/>
      </w:pPr>
      <w:r>
        <w:t>You will receive a message that says “Material TRWA10## created”.</w:t>
      </w:r>
    </w:p>
    <w:p w14:paraId="22705394" w14:textId="645DABA4" w:rsidR="00380C3E" w:rsidRPr="00EB6E81" w:rsidRDefault="00380C3E" w:rsidP="00551D9C"/>
    <w:p w14:paraId="023483BA" w14:textId="5966D26F" w:rsidR="00286588" w:rsidRDefault="00286588" w:rsidP="009B269A">
      <w:pPr>
        <w:pStyle w:val="GBISubHeading"/>
      </w:pPr>
      <w:r>
        <w:t>Finished Goods</w:t>
      </w:r>
    </w:p>
    <w:p w14:paraId="59D3EE34" w14:textId="3E0B1A29" w:rsidR="00380C3E" w:rsidRDefault="00380C3E" w:rsidP="00286588"/>
    <w:p w14:paraId="14B8A450" w14:textId="6581D24C" w:rsidR="00380C3E" w:rsidRDefault="007A1005" w:rsidP="00EB6E81">
      <w:pPr>
        <w:pStyle w:val="GBIStepHeader"/>
      </w:pPr>
      <w:r>
        <w:t>I</w:t>
      </w:r>
      <w:r w:rsidR="00380C3E">
        <w:t xml:space="preserve">n the </w:t>
      </w:r>
      <w:r w:rsidR="00380C3E" w:rsidRPr="00EB6E81">
        <w:rPr>
          <w:b w:val="0"/>
          <w:i/>
        </w:rPr>
        <w:t>“Create Material (Initial Screen)”</w:t>
      </w:r>
      <w:r w:rsidR="00380C3E">
        <w:rPr>
          <w:i/>
        </w:rPr>
        <w:t xml:space="preserve"> </w:t>
      </w:r>
      <w:r>
        <w:t>screen, e</w:t>
      </w:r>
      <w:r w:rsidR="00380C3E">
        <w:t>nter the following information:</w:t>
      </w:r>
    </w:p>
    <w:p w14:paraId="38B9CE67" w14:textId="3B196D4A" w:rsidR="00380C3E" w:rsidRDefault="00380C3E" w:rsidP="00380C3E"/>
    <w:tbl>
      <w:tblPr>
        <w:tblStyle w:val="TableGrid"/>
        <w:tblW w:w="0" w:type="auto"/>
        <w:tblLook w:val="04A0" w:firstRow="1" w:lastRow="0" w:firstColumn="1" w:lastColumn="0" w:noHBand="0" w:noVBand="1"/>
      </w:tblPr>
      <w:tblGrid>
        <w:gridCol w:w="1736"/>
        <w:gridCol w:w="5009"/>
        <w:gridCol w:w="2605"/>
      </w:tblGrid>
      <w:tr w:rsidR="007A1005" w:rsidRPr="00EB6E81" w14:paraId="469B1D0A" w14:textId="77777777" w:rsidTr="00EB6E81">
        <w:tc>
          <w:tcPr>
            <w:tcW w:w="1736" w:type="dxa"/>
            <w:shd w:val="clear" w:color="auto" w:fill="BFBFBF" w:themeFill="background1" w:themeFillShade="BF"/>
          </w:tcPr>
          <w:p w14:paraId="6BBED647" w14:textId="25DF3CCC" w:rsidR="007A1005" w:rsidRPr="00EB6E81" w:rsidRDefault="007A1005" w:rsidP="00380C3E">
            <w:pPr>
              <w:rPr>
                <w:b/>
              </w:rPr>
            </w:pPr>
            <w:r w:rsidRPr="00EB6E81">
              <w:rPr>
                <w:b/>
              </w:rPr>
              <w:t>Attribute</w:t>
            </w:r>
          </w:p>
        </w:tc>
        <w:tc>
          <w:tcPr>
            <w:tcW w:w="5009" w:type="dxa"/>
            <w:shd w:val="clear" w:color="auto" w:fill="BFBFBF" w:themeFill="background1" w:themeFillShade="BF"/>
          </w:tcPr>
          <w:p w14:paraId="132F5B2E" w14:textId="65E42779" w:rsidR="007A1005" w:rsidRPr="00EB6E81" w:rsidRDefault="007A1005" w:rsidP="00380C3E">
            <w:pPr>
              <w:rPr>
                <w:b/>
              </w:rPr>
            </w:pPr>
            <w:r w:rsidRPr="00EB6E81">
              <w:rPr>
                <w:b/>
              </w:rPr>
              <w:t>Description</w:t>
            </w:r>
          </w:p>
        </w:tc>
        <w:tc>
          <w:tcPr>
            <w:tcW w:w="2605" w:type="dxa"/>
            <w:shd w:val="clear" w:color="auto" w:fill="BFBFBF" w:themeFill="background1" w:themeFillShade="BF"/>
          </w:tcPr>
          <w:p w14:paraId="1AC9B114" w14:textId="31A18129" w:rsidR="007A1005" w:rsidRPr="00EB6E81" w:rsidRDefault="007A1005" w:rsidP="00380C3E">
            <w:pPr>
              <w:rPr>
                <w:b/>
              </w:rPr>
            </w:pPr>
            <w:r w:rsidRPr="00EB6E81">
              <w:rPr>
                <w:b/>
              </w:rPr>
              <w:t>Data Value</w:t>
            </w:r>
          </w:p>
        </w:tc>
      </w:tr>
      <w:tr w:rsidR="009353BD" w14:paraId="682D7C17" w14:textId="77777777" w:rsidTr="00EB6E81">
        <w:tc>
          <w:tcPr>
            <w:tcW w:w="1736" w:type="dxa"/>
          </w:tcPr>
          <w:p w14:paraId="47B5DB21" w14:textId="63839ECB" w:rsidR="009353BD" w:rsidRPr="007A1005" w:rsidRDefault="009353BD" w:rsidP="009353BD">
            <w:pPr>
              <w:rPr>
                <w:b/>
              </w:rPr>
            </w:pPr>
            <w:r>
              <w:t xml:space="preserve">Material </w:t>
            </w:r>
          </w:p>
        </w:tc>
        <w:tc>
          <w:tcPr>
            <w:tcW w:w="5009" w:type="dxa"/>
          </w:tcPr>
          <w:p w14:paraId="26A45A4E" w14:textId="4099AFEB" w:rsidR="009353BD" w:rsidRPr="007A1005" w:rsidRDefault="009353BD" w:rsidP="009353BD">
            <w:pPr>
              <w:rPr>
                <w:b/>
              </w:rPr>
            </w:pPr>
            <w:r>
              <w:t>Key uniquely identifying the material</w:t>
            </w:r>
          </w:p>
        </w:tc>
        <w:tc>
          <w:tcPr>
            <w:tcW w:w="2605" w:type="dxa"/>
          </w:tcPr>
          <w:p w14:paraId="0A292999" w14:textId="408C2B22" w:rsidR="009353BD" w:rsidRPr="007A1005" w:rsidRDefault="009353BD" w:rsidP="009353BD">
            <w:pPr>
              <w:rPr>
                <w:b/>
              </w:rPr>
            </w:pPr>
            <w:r>
              <w:t>DXTR30##</w:t>
            </w:r>
          </w:p>
        </w:tc>
      </w:tr>
      <w:tr w:rsidR="009353BD" w14:paraId="3E3EE5DE" w14:textId="77777777" w:rsidTr="00EB6E81">
        <w:tc>
          <w:tcPr>
            <w:tcW w:w="1736" w:type="dxa"/>
          </w:tcPr>
          <w:p w14:paraId="33FE7053" w14:textId="6DFBC103" w:rsidR="009353BD" w:rsidRPr="007A1005" w:rsidRDefault="009353BD" w:rsidP="009353BD">
            <w:pPr>
              <w:rPr>
                <w:b/>
              </w:rPr>
            </w:pPr>
            <w:r>
              <w:t>Industry Sector</w:t>
            </w:r>
          </w:p>
        </w:tc>
        <w:tc>
          <w:tcPr>
            <w:tcW w:w="5009" w:type="dxa"/>
          </w:tcPr>
          <w:p w14:paraId="4327DE31" w14:textId="62FEB0CC" w:rsidR="009353BD" w:rsidRPr="007A1005" w:rsidRDefault="009353BD" w:rsidP="009353BD">
            <w:pPr>
              <w:rPr>
                <w:b/>
              </w:rPr>
            </w:pPr>
            <w:r>
              <w:t>Specifies the branch of industry to which the material is assigned.</w:t>
            </w:r>
          </w:p>
        </w:tc>
        <w:tc>
          <w:tcPr>
            <w:tcW w:w="2605" w:type="dxa"/>
          </w:tcPr>
          <w:p w14:paraId="6B83E6EC" w14:textId="5BB2566B" w:rsidR="009353BD" w:rsidRPr="007A1005" w:rsidRDefault="009353BD" w:rsidP="009353BD">
            <w:pPr>
              <w:rPr>
                <w:b/>
                <w:i/>
              </w:rPr>
            </w:pPr>
            <w:r w:rsidRPr="007A1005">
              <w:rPr>
                <w:i/>
              </w:rPr>
              <w:t xml:space="preserve">Mechanical Engineering </w:t>
            </w:r>
          </w:p>
        </w:tc>
      </w:tr>
      <w:tr w:rsidR="009353BD" w14:paraId="2654F93B" w14:textId="77777777" w:rsidTr="00EB6E81">
        <w:tc>
          <w:tcPr>
            <w:tcW w:w="1736" w:type="dxa"/>
          </w:tcPr>
          <w:p w14:paraId="0E05527D" w14:textId="56CB9C4C" w:rsidR="009353BD" w:rsidRPr="007A1005" w:rsidRDefault="009353BD" w:rsidP="009353BD">
            <w:pPr>
              <w:rPr>
                <w:b/>
              </w:rPr>
            </w:pPr>
            <w:r>
              <w:t>Material Type</w:t>
            </w:r>
          </w:p>
        </w:tc>
        <w:tc>
          <w:tcPr>
            <w:tcW w:w="5009" w:type="dxa"/>
          </w:tcPr>
          <w:p w14:paraId="7D3A3AE8" w14:textId="5FD16790" w:rsidR="009353BD" w:rsidRPr="007A1005" w:rsidRDefault="009353BD" w:rsidP="009353BD">
            <w:pPr>
              <w:rPr>
                <w:b/>
              </w:rPr>
            </w:pPr>
            <w:r>
              <w:t xml:space="preserve">Assigns the material to a group of materials </w:t>
            </w:r>
          </w:p>
        </w:tc>
        <w:tc>
          <w:tcPr>
            <w:tcW w:w="2605" w:type="dxa"/>
          </w:tcPr>
          <w:p w14:paraId="3DF2CAA5" w14:textId="1DDC3D3F" w:rsidR="009353BD" w:rsidRPr="007A1005" w:rsidRDefault="009353BD" w:rsidP="009353BD">
            <w:pPr>
              <w:rPr>
                <w:b/>
                <w:i/>
              </w:rPr>
            </w:pPr>
            <w:r w:rsidRPr="007A1005">
              <w:rPr>
                <w:i/>
              </w:rPr>
              <w:t>Finished Product</w:t>
            </w:r>
          </w:p>
        </w:tc>
      </w:tr>
      <w:tr w:rsidR="009353BD" w14:paraId="287B21F4" w14:textId="77777777" w:rsidTr="00EB6E81">
        <w:tc>
          <w:tcPr>
            <w:tcW w:w="1736" w:type="dxa"/>
          </w:tcPr>
          <w:p w14:paraId="24EA0562" w14:textId="7F06A65C" w:rsidR="009353BD" w:rsidRPr="007A1005" w:rsidRDefault="009353BD" w:rsidP="009353BD">
            <w:pPr>
              <w:rPr>
                <w:b/>
              </w:rPr>
            </w:pPr>
            <w:r>
              <w:t>Copy from…Material</w:t>
            </w:r>
          </w:p>
        </w:tc>
        <w:tc>
          <w:tcPr>
            <w:tcW w:w="5009" w:type="dxa"/>
          </w:tcPr>
          <w:p w14:paraId="40DD35E0" w14:textId="7F7ED6E6" w:rsidR="009353BD" w:rsidRPr="007A1005" w:rsidRDefault="009353BD" w:rsidP="009353BD">
            <w:pPr>
              <w:rPr>
                <w:b/>
              </w:rPr>
            </w:pPr>
            <w:r>
              <w:t>Material whose data you want the system to copy as default values</w:t>
            </w:r>
          </w:p>
        </w:tc>
        <w:tc>
          <w:tcPr>
            <w:tcW w:w="2605" w:type="dxa"/>
          </w:tcPr>
          <w:p w14:paraId="0168B1D6" w14:textId="15D33366" w:rsidR="009353BD" w:rsidRPr="009B269A" w:rsidRDefault="009353BD" w:rsidP="009353BD">
            <w:pPr>
              <w:rPr>
                <w:rStyle w:val="GBIHiddenAnswers"/>
              </w:rPr>
            </w:pPr>
            <w:r w:rsidRPr="007A1005">
              <w:rPr>
                <w:i/>
              </w:rPr>
              <w:t>Original Deluxe Touring Bike (red)</w:t>
            </w:r>
          </w:p>
        </w:tc>
      </w:tr>
    </w:tbl>
    <w:p w14:paraId="3189D3EA" w14:textId="626786D3" w:rsidR="00380C3E" w:rsidRPr="004E03F3" w:rsidRDefault="00380C3E" w:rsidP="00380C3E">
      <w:pPr>
        <w:rPr>
          <w:szCs w:val="16"/>
        </w:rPr>
      </w:pPr>
    </w:p>
    <w:p w14:paraId="327DE37C" w14:textId="6E66D7DC" w:rsidR="00380C3E" w:rsidRPr="00286588" w:rsidRDefault="00380C3E" w:rsidP="00380C3E">
      <w:pPr>
        <w:pStyle w:val="GBIStepHeader"/>
      </w:pPr>
      <w:r>
        <w:t>Clic</w:t>
      </w:r>
      <w:r w:rsidR="00A44969">
        <w:t>k Continue</w:t>
      </w:r>
      <w:r>
        <w:t xml:space="preserve"> </w:t>
      </w:r>
      <w:r w:rsidR="002238C7" w:rsidRPr="00D36F5D">
        <w:rPr>
          <w:noProof/>
          <w:lang w:bidi="ar-SA"/>
        </w:rPr>
        <w:drawing>
          <wp:inline distT="0" distB="0" distL="0" distR="0" wp14:anchorId="44CC01FC" wp14:editId="3D7ED6AD">
            <wp:extent cx="581025" cy="215808"/>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4200" cy="231844"/>
                    </a:xfrm>
                    <a:prstGeom prst="rect">
                      <a:avLst/>
                    </a:prstGeom>
                  </pic:spPr>
                </pic:pic>
              </a:graphicData>
            </a:graphic>
          </wp:inline>
        </w:drawing>
      </w:r>
      <w:r>
        <w:t>.</w:t>
      </w:r>
    </w:p>
    <w:p w14:paraId="0FF40C66" w14:textId="2145A554" w:rsidR="00286588" w:rsidRDefault="00286588" w:rsidP="00286588">
      <w:pPr>
        <w:pStyle w:val="GBIStepHeader"/>
      </w:pPr>
      <w:r>
        <w:t xml:space="preserve">In the </w:t>
      </w:r>
      <w:r w:rsidRPr="00EB6E81">
        <w:rPr>
          <w:b w:val="0"/>
          <w:i/>
        </w:rPr>
        <w:t>“Select View(s)”</w:t>
      </w:r>
      <w:r>
        <w:rPr>
          <w:i/>
        </w:rPr>
        <w:t xml:space="preserve"> </w:t>
      </w:r>
      <w:r w:rsidR="00A44969">
        <w:t>pop-up, click Deselect A</w:t>
      </w:r>
      <w:r>
        <w:t xml:space="preserve">ll </w:t>
      </w:r>
      <w:r w:rsidRPr="00665F18">
        <w:rPr>
          <w:noProof/>
          <w:lang w:bidi="ar-SA"/>
        </w:rPr>
        <w:drawing>
          <wp:inline distT="0" distB="0" distL="0" distR="0" wp14:anchorId="06F3D641" wp14:editId="46E15263">
            <wp:extent cx="215474" cy="22099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5474" cy="220999"/>
                    </a:xfrm>
                    <a:prstGeom prst="rect">
                      <a:avLst/>
                    </a:prstGeom>
                  </pic:spPr>
                </pic:pic>
              </a:graphicData>
            </a:graphic>
          </wp:inline>
        </w:drawing>
      </w:r>
      <w:r>
        <w:t>.</w:t>
      </w:r>
    </w:p>
    <w:p w14:paraId="208C5409" w14:textId="77777777" w:rsidR="00286588" w:rsidRDefault="00286588" w:rsidP="00286588"/>
    <w:p w14:paraId="5E59A637" w14:textId="57F08835" w:rsidR="00286588" w:rsidRDefault="00286588" w:rsidP="009B269A">
      <w:pPr>
        <w:pStyle w:val="GBIStepHeader"/>
      </w:pPr>
      <w:r>
        <w:t xml:space="preserve">Highlight </w:t>
      </w:r>
      <w:r w:rsidRPr="00286588">
        <w:rPr>
          <w:b w:val="0"/>
          <w:i/>
        </w:rPr>
        <w:t>“Basic Data 1”</w:t>
      </w:r>
    </w:p>
    <w:p w14:paraId="304A6A17" w14:textId="7872101B" w:rsidR="00286588" w:rsidRPr="009B269A" w:rsidRDefault="00286588" w:rsidP="00286588">
      <w:pPr>
        <w:pStyle w:val="GBIStepHeader"/>
      </w:pPr>
      <w:r>
        <w:t xml:space="preserve">Highlight </w:t>
      </w:r>
      <w:r w:rsidRPr="00286588">
        <w:rPr>
          <w:b w:val="0"/>
          <w:i/>
        </w:rPr>
        <w:t>“MRP 1”</w:t>
      </w:r>
    </w:p>
    <w:p w14:paraId="4AE0D99D" w14:textId="4D75AF1D" w:rsidR="009B269A" w:rsidRDefault="009B269A" w:rsidP="009B269A">
      <w:pPr>
        <w:pStyle w:val="GBIStepHeader"/>
      </w:pPr>
      <w:r>
        <w:t xml:space="preserve">Highlight </w:t>
      </w:r>
      <w:r w:rsidRPr="00286588">
        <w:rPr>
          <w:b w:val="0"/>
          <w:i/>
        </w:rPr>
        <w:t>“Work Scheduling”</w:t>
      </w:r>
    </w:p>
    <w:p w14:paraId="31D4D397" w14:textId="77777777" w:rsidR="00286588" w:rsidRDefault="00286588" w:rsidP="00286588">
      <w:pPr>
        <w:pStyle w:val="GBIStepHeader"/>
      </w:pPr>
      <w:r>
        <w:t xml:space="preserve">Highlight </w:t>
      </w:r>
      <w:r w:rsidRPr="00286588">
        <w:rPr>
          <w:b w:val="0"/>
          <w:i/>
        </w:rPr>
        <w:t>“General Plant Data/Storage 1”</w:t>
      </w:r>
    </w:p>
    <w:p w14:paraId="4CC61C86" w14:textId="77777777" w:rsidR="00286588" w:rsidRDefault="00286588" w:rsidP="00286588">
      <w:pPr>
        <w:pStyle w:val="GBIStepHeader"/>
      </w:pPr>
      <w:r>
        <w:t xml:space="preserve">Highlight </w:t>
      </w:r>
      <w:r w:rsidRPr="00286588">
        <w:rPr>
          <w:b w:val="0"/>
          <w:i/>
        </w:rPr>
        <w:t>“Accounting 1”</w:t>
      </w:r>
    </w:p>
    <w:p w14:paraId="67412442" w14:textId="77777777" w:rsidR="00286588" w:rsidRDefault="00286588" w:rsidP="00286588">
      <w:pPr>
        <w:pStyle w:val="GBIStepHeader"/>
      </w:pPr>
      <w:r>
        <w:t xml:space="preserve">Highlight </w:t>
      </w:r>
      <w:r w:rsidRPr="00286588">
        <w:rPr>
          <w:b w:val="0"/>
          <w:i/>
        </w:rPr>
        <w:t>“Costing 1”</w:t>
      </w:r>
    </w:p>
    <w:p w14:paraId="5A835616" w14:textId="77777777" w:rsidR="00286588" w:rsidRDefault="00286588" w:rsidP="00286588"/>
    <w:p w14:paraId="7B8A628E" w14:textId="77777777" w:rsidR="00286588" w:rsidRDefault="00286588" w:rsidP="00286588">
      <w:pPr>
        <w:pStyle w:val="GBIStepHeader"/>
      </w:pPr>
      <w:r>
        <w:t xml:space="preserve">Click Save As Default Values </w:t>
      </w:r>
      <w:r w:rsidRPr="00665F18">
        <w:rPr>
          <w:noProof/>
          <w:lang w:bidi="ar-SA"/>
        </w:rPr>
        <w:drawing>
          <wp:inline distT="0" distB="0" distL="0" distR="0" wp14:anchorId="6A60232F" wp14:editId="7060B896">
            <wp:extent cx="1051651" cy="20335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t>.</w:t>
      </w:r>
    </w:p>
    <w:p w14:paraId="402A063E" w14:textId="77777777" w:rsidR="00286588" w:rsidRPr="004E03F3" w:rsidRDefault="00286588" w:rsidP="00380C3E">
      <w:pPr>
        <w:rPr>
          <w:szCs w:val="16"/>
        </w:rPr>
      </w:pPr>
    </w:p>
    <w:p w14:paraId="090F0824" w14:textId="4377234C" w:rsidR="00380C3E" w:rsidRDefault="00380C3E" w:rsidP="00EB6E81">
      <w:pPr>
        <w:pStyle w:val="GBIStepHeader"/>
      </w:pPr>
      <w:r>
        <w:t xml:space="preserve">In the </w:t>
      </w:r>
      <w:r w:rsidRPr="00EB6E81">
        <w:rPr>
          <w:b w:val="0"/>
          <w:i/>
        </w:rPr>
        <w:t>“Select View(s)”</w:t>
      </w:r>
      <w:r>
        <w:rPr>
          <w:i/>
        </w:rPr>
        <w:t xml:space="preserve"> </w:t>
      </w:r>
      <w:r>
        <w:t xml:space="preserve">pop-up, click Org. Levels </w:t>
      </w:r>
      <w:r>
        <w:rPr>
          <w:noProof/>
          <w:lang w:bidi="ar-SA"/>
        </w:rPr>
        <w:drawing>
          <wp:inline distT="0" distB="0" distL="0" distR="0" wp14:anchorId="17FB5E2B" wp14:editId="440829DD">
            <wp:extent cx="805154" cy="21958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805154" cy="219587"/>
                    </a:xfrm>
                    <a:prstGeom prst="rect">
                      <a:avLst/>
                    </a:prstGeom>
                  </pic:spPr>
                </pic:pic>
              </a:graphicData>
            </a:graphic>
          </wp:inline>
        </w:drawing>
      </w:r>
      <w:r>
        <w:t>.</w:t>
      </w:r>
    </w:p>
    <w:p w14:paraId="6C57C177" w14:textId="77777777" w:rsidR="00380C3E" w:rsidRDefault="00380C3E" w:rsidP="00380C3E"/>
    <w:p w14:paraId="4C91EE74" w14:textId="77E91B91" w:rsidR="00380C3E" w:rsidRDefault="00380C3E" w:rsidP="00EB6E81">
      <w:pPr>
        <w:pStyle w:val="GBIStepHeader"/>
      </w:pPr>
      <w:r>
        <w:t xml:space="preserve">In the </w:t>
      </w:r>
      <w:r w:rsidRPr="00EB6E81">
        <w:rPr>
          <w:b w:val="0"/>
          <w:i/>
        </w:rPr>
        <w:t>“Organizational Levels”</w:t>
      </w:r>
      <w:r>
        <w:rPr>
          <w:i/>
        </w:rPr>
        <w:t xml:space="preserve"> </w:t>
      </w:r>
      <w:r>
        <w:t>pop-up, enter the following information:</w:t>
      </w:r>
    </w:p>
    <w:p w14:paraId="361A4767" w14:textId="49D17876" w:rsidR="00380C3E" w:rsidRDefault="00380C3E" w:rsidP="009353BD"/>
    <w:tbl>
      <w:tblPr>
        <w:tblStyle w:val="TableGrid"/>
        <w:tblW w:w="9450" w:type="dxa"/>
        <w:tblLook w:val="04A0" w:firstRow="1" w:lastRow="0" w:firstColumn="1" w:lastColumn="0" w:noHBand="0" w:noVBand="1"/>
      </w:tblPr>
      <w:tblGrid>
        <w:gridCol w:w="2700"/>
        <w:gridCol w:w="4050"/>
        <w:gridCol w:w="2700"/>
      </w:tblGrid>
      <w:tr w:rsidR="009353BD" w:rsidRPr="007A1005" w14:paraId="10E6E559" w14:textId="77777777" w:rsidTr="00EB6E81">
        <w:tc>
          <w:tcPr>
            <w:tcW w:w="2700" w:type="dxa"/>
            <w:shd w:val="clear" w:color="auto" w:fill="BFBFBF" w:themeFill="background1" w:themeFillShade="BF"/>
          </w:tcPr>
          <w:p w14:paraId="5247D011" w14:textId="77777777" w:rsidR="009353BD" w:rsidRPr="007A1005" w:rsidRDefault="009353BD" w:rsidP="00D15DF7">
            <w:pPr>
              <w:rPr>
                <w:b/>
              </w:rPr>
            </w:pPr>
            <w:r w:rsidRPr="007A1005">
              <w:rPr>
                <w:b/>
              </w:rPr>
              <w:t>Attribute</w:t>
            </w:r>
          </w:p>
        </w:tc>
        <w:tc>
          <w:tcPr>
            <w:tcW w:w="4050" w:type="dxa"/>
            <w:shd w:val="clear" w:color="auto" w:fill="BFBFBF" w:themeFill="background1" w:themeFillShade="BF"/>
          </w:tcPr>
          <w:p w14:paraId="2805FA96" w14:textId="77777777" w:rsidR="009353BD" w:rsidRPr="007A1005" w:rsidRDefault="009353BD" w:rsidP="00D15DF7">
            <w:pPr>
              <w:rPr>
                <w:b/>
              </w:rPr>
            </w:pPr>
            <w:r w:rsidRPr="007A1005">
              <w:rPr>
                <w:b/>
              </w:rPr>
              <w:t>Description</w:t>
            </w:r>
          </w:p>
        </w:tc>
        <w:tc>
          <w:tcPr>
            <w:tcW w:w="2700" w:type="dxa"/>
            <w:shd w:val="clear" w:color="auto" w:fill="BFBFBF" w:themeFill="background1" w:themeFillShade="BF"/>
          </w:tcPr>
          <w:p w14:paraId="086B213D" w14:textId="77777777" w:rsidR="009353BD" w:rsidRPr="007A1005" w:rsidRDefault="009353BD" w:rsidP="00D15DF7">
            <w:pPr>
              <w:rPr>
                <w:b/>
              </w:rPr>
            </w:pPr>
            <w:r w:rsidRPr="007A1005">
              <w:rPr>
                <w:b/>
              </w:rPr>
              <w:t>Data Value</w:t>
            </w:r>
          </w:p>
        </w:tc>
      </w:tr>
      <w:tr w:rsidR="00FE764F" w:rsidRPr="007A1005" w14:paraId="76F7FC94" w14:textId="77777777" w:rsidTr="00EB6E81">
        <w:tc>
          <w:tcPr>
            <w:tcW w:w="2700" w:type="dxa"/>
          </w:tcPr>
          <w:p w14:paraId="138D5CB4" w14:textId="35CFBB24" w:rsidR="00FE764F" w:rsidRPr="007A1005" w:rsidRDefault="00FE764F" w:rsidP="00FE764F">
            <w:pPr>
              <w:rPr>
                <w:b/>
              </w:rPr>
            </w:pPr>
            <w:r>
              <w:t>Plant</w:t>
            </w:r>
          </w:p>
        </w:tc>
        <w:tc>
          <w:tcPr>
            <w:tcW w:w="4050" w:type="dxa"/>
          </w:tcPr>
          <w:p w14:paraId="312A3351" w14:textId="7D4B34E2" w:rsidR="00FE764F" w:rsidRPr="007A1005" w:rsidRDefault="00FE764F" w:rsidP="00FE764F">
            <w:pPr>
              <w:rPr>
                <w:b/>
              </w:rPr>
            </w:pPr>
            <w:r>
              <w:t>Key uniquely identifying a plant</w:t>
            </w:r>
          </w:p>
        </w:tc>
        <w:tc>
          <w:tcPr>
            <w:tcW w:w="2700" w:type="dxa"/>
          </w:tcPr>
          <w:p w14:paraId="3AFF80AB" w14:textId="35676CF7" w:rsidR="00FE764F" w:rsidRPr="009B269A" w:rsidRDefault="00FE764F" w:rsidP="00FE764F">
            <w:pPr>
              <w:rPr>
                <w:rStyle w:val="GBIHiddenAnswers"/>
              </w:rPr>
            </w:pPr>
            <w:r w:rsidRPr="008F4F97">
              <w:rPr>
                <w:i/>
              </w:rPr>
              <w:t>Your Dallas Plant</w:t>
            </w:r>
          </w:p>
        </w:tc>
      </w:tr>
      <w:tr w:rsidR="00FE764F" w14:paraId="4051180F" w14:textId="77777777" w:rsidTr="00EB6E81">
        <w:tc>
          <w:tcPr>
            <w:tcW w:w="2700" w:type="dxa"/>
          </w:tcPr>
          <w:p w14:paraId="04F9460D" w14:textId="77777777" w:rsidR="00FE764F" w:rsidRDefault="00FE764F" w:rsidP="00FE764F">
            <w:r>
              <w:t>Stor. Location</w:t>
            </w:r>
          </w:p>
        </w:tc>
        <w:tc>
          <w:tcPr>
            <w:tcW w:w="4050" w:type="dxa"/>
          </w:tcPr>
          <w:p w14:paraId="6A011578" w14:textId="77777777" w:rsidR="00FE764F" w:rsidRDefault="00FE764F" w:rsidP="00FE764F">
            <w:r>
              <w:t xml:space="preserve">Location at which materials are stored </w:t>
            </w:r>
          </w:p>
        </w:tc>
        <w:tc>
          <w:tcPr>
            <w:tcW w:w="2700" w:type="dxa"/>
          </w:tcPr>
          <w:p w14:paraId="46A19800" w14:textId="5BCC19DE" w:rsidR="00FE764F" w:rsidRPr="009B269A" w:rsidRDefault="00FE764F" w:rsidP="00FE764F">
            <w:pPr>
              <w:rPr>
                <w:rStyle w:val="GBIHiddenAnswers"/>
              </w:rPr>
            </w:pPr>
            <w:r w:rsidRPr="009353BD">
              <w:rPr>
                <w:i/>
              </w:rPr>
              <w:t>Your Finished Goods</w:t>
            </w:r>
          </w:p>
        </w:tc>
      </w:tr>
      <w:tr w:rsidR="00FE764F" w14:paraId="3F5066DC" w14:textId="77777777" w:rsidTr="00EB6E81">
        <w:tc>
          <w:tcPr>
            <w:tcW w:w="2700" w:type="dxa"/>
          </w:tcPr>
          <w:p w14:paraId="78137667" w14:textId="2B9E9FE6" w:rsidR="00FE764F" w:rsidRDefault="00FE764F" w:rsidP="00FE764F">
            <w:r>
              <w:t>Copy from Plant</w:t>
            </w:r>
          </w:p>
        </w:tc>
        <w:tc>
          <w:tcPr>
            <w:tcW w:w="4050" w:type="dxa"/>
          </w:tcPr>
          <w:p w14:paraId="1DB241C9" w14:textId="7F68FB70" w:rsidR="00FE764F" w:rsidRDefault="00FE764F" w:rsidP="00FE764F">
            <w:r>
              <w:t xml:space="preserve">Plant of reference </w:t>
            </w:r>
          </w:p>
        </w:tc>
        <w:tc>
          <w:tcPr>
            <w:tcW w:w="2700" w:type="dxa"/>
          </w:tcPr>
          <w:p w14:paraId="5A9272F1" w14:textId="40094732" w:rsidR="00FE764F" w:rsidRPr="009B269A" w:rsidRDefault="00FE764F" w:rsidP="00FE764F">
            <w:pPr>
              <w:rPr>
                <w:rStyle w:val="GBIHiddenAnswers"/>
              </w:rPr>
            </w:pPr>
            <w:r w:rsidRPr="008F4F97">
              <w:rPr>
                <w:i/>
              </w:rPr>
              <w:t>Original Dallas Plant</w:t>
            </w:r>
          </w:p>
        </w:tc>
      </w:tr>
      <w:tr w:rsidR="00FE764F" w14:paraId="35374ADB" w14:textId="77777777" w:rsidTr="00EB6E81">
        <w:tc>
          <w:tcPr>
            <w:tcW w:w="2700" w:type="dxa"/>
          </w:tcPr>
          <w:p w14:paraId="0214CC0C" w14:textId="77777777" w:rsidR="00FE764F" w:rsidRDefault="00FE764F" w:rsidP="00FE764F">
            <w:r>
              <w:t>Copy from Stor. Location</w:t>
            </w:r>
          </w:p>
        </w:tc>
        <w:tc>
          <w:tcPr>
            <w:tcW w:w="4050" w:type="dxa"/>
          </w:tcPr>
          <w:p w14:paraId="72E49E9B" w14:textId="77777777" w:rsidR="00FE764F" w:rsidRDefault="00FE764F" w:rsidP="00FE764F">
            <w:r>
              <w:t>Storage location of reference material</w:t>
            </w:r>
          </w:p>
        </w:tc>
        <w:tc>
          <w:tcPr>
            <w:tcW w:w="2700" w:type="dxa"/>
          </w:tcPr>
          <w:p w14:paraId="47A58DA2" w14:textId="3EFD1212" w:rsidR="00FE764F" w:rsidRPr="009B269A" w:rsidRDefault="00FE764F" w:rsidP="00FE764F">
            <w:pPr>
              <w:rPr>
                <w:rStyle w:val="GBIHiddenAnswers"/>
              </w:rPr>
            </w:pPr>
            <w:r w:rsidRPr="009353BD">
              <w:rPr>
                <w:i/>
              </w:rPr>
              <w:t>Original Finished Goods</w:t>
            </w:r>
          </w:p>
        </w:tc>
      </w:tr>
    </w:tbl>
    <w:p w14:paraId="36F59F3A" w14:textId="77777777" w:rsidR="00286588" w:rsidRDefault="00286588" w:rsidP="009353BD">
      <w:pPr>
        <w:rPr>
          <w:szCs w:val="16"/>
        </w:rPr>
      </w:pPr>
    </w:p>
    <w:p w14:paraId="52EDAA98" w14:textId="447481B4" w:rsidR="00286588" w:rsidRDefault="00286588" w:rsidP="00286588">
      <w:pPr>
        <w:pStyle w:val="GBIStepHeader"/>
      </w:pPr>
      <w:r>
        <w:t xml:space="preserve">Click Save As Default Values </w:t>
      </w:r>
      <w:r w:rsidRPr="00665F18">
        <w:rPr>
          <w:noProof/>
          <w:lang w:bidi="ar-SA"/>
        </w:rPr>
        <w:drawing>
          <wp:inline distT="0" distB="0" distL="0" distR="0" wp14:anchorId="02B66CE1" wp14:editId="1DC0DB3B">
            <wp:extent cx="1051651" cy="203358"/>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A44969" w:rsidRPr="00A44969">
        <w:t xml:space="preserve"> </w:t>
      </w:r>
      <w:r w:rsidR="00A44969">
        <w:t xml:space="preserve">and then click continue(Enter) </w:t>
      </w:r>
      <w:r w:rsidR="00A44969" w:rsidRPr="009A33D1">
        <w:rPr>
          <w:noProof/>
          <w:lang w:bidi="ar-SA"/>
        </w:rPr>
        <w:drawing>
          <wp:inline distT="0" distB="0" distL="0" distR="0" wp14:anchorId="08C762A6" wp14:editId="64204143">
            <wp:extent cx="282484" cy="191135"/>
            <wp:effectExtent l="0" t="0" r="3810" b="0"/>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kulkarni2\Downloads\Process Excercise 1.2\Snippets\Enter.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83733" cy="191980"/>
                    </a:xfrm>
                    <a:prstGeom prst="rect">
                      <a:avLst/>
                    </a:prstGeom>
                    <a:noFill/>
                    <a:ln>
                      <a:noFill/>
                    </a:ln>
                  </pic:spPr>
                </pic:pic>
              </a:graphicData>
            </a:graphic>
          </wp:inline>
        </w:drawing>
      </w:r>
      <w:r>
        <w:t>.</w:t>
      </w:r>
    </w:p>
    <w:p w14:paraId="534E5792" w14:textId="4726AA57" w:rsidR="00DB2C48" w:rsidRDefault="00DB2C48" w:rsidP="00EB6E81">
      <w:pPr>
        <w:pStyle w:val="GBIImportantInstruction"/>
      </w:pPr>
      <w:r>
        <w:t>You will receive a message that says</w:t>
      </w:r>
      <w:r w:rsidR="004513A8">
        <w:t>,</w:t>
      </w:r>
      <w:r>
        <w:t xml:space="preserve"> “The material already exists and will be extended”.</w:t>
      </w:r>
    </w:p>
    <w:p w14:paraId="48D65B68" w14:textId="77777777" w:rsidR="00286588" w:rsidRDefault="00286588" w:rsidP="00205058"/>
    <w:p w14:paraId="049BB5F9" w14:textId="27ADB6AB" w:rsidR="00DB2C48" w:rsidRDefault="009353BD" w:rsidP="00EB6E81">
      <w:pPr>
        <w:pStyle w:val="GBIStepHeader"/>
      </w:pPr>
      <w:r>
        <w:lastRenderedPageBreak/>
        <w:t>I</w:t>
      </w:r>
      <w:r w:rsidR="00DB2C48">
        <w:t xml:space="preserve">n the </w:t>
      </w:r>
      <w:r w:rsidR="00DB2C48" w:rsidRPr="00EB6E81">
        <w:rPr>
          <w:b w:val="0"/>
          <w:i/>
        </w:rPr>
        <w:t>“Create Material DXTR30## (Finished Product)”</w:t>
      </w:r>
      <w:r w:rsidR="00DB2C48">
        <w:rPr>
          <w:i/>
        </w:rPr>
        <w:t xml:space="preserve"> </w:t>
      </w:r>
      <w:r>
        <w:t>screen, e</w:t>
      </w:r>
      <w:r w:rsidR="00DB2C48">
        <w:t>nter the following information:</w:t>
      </w:r>
    </w:p>
    <w:p w14:paraId="46FAE9E4" w14:textId="77B731B4" w:rsidR="00DB2C48" w:rsidRDefault="00DB2C48" w:rsidP="00DB2C48"/>
    <w:tbl>
      <w:tblPr>
        <w:tblStyle w:val="TableGrid"/>
        <w:tblW w:w="0" w:type="auto"/>
        <w:tblLook w:val="04A0" w:firstRow="1" w:lastRow="0" w:firstColumn="1" w:lastColumn="0" w:noHBand="0" w:noVBand="1"/>
      </w:tblPr>
      <w:tblGrid>
        <w:gridCol w:w="1525"/>
        <w:gridCol w:w="5040"/>
        <w:gridCol w:w="2785"/>
      </w:tblGrid>
      <w:tr w:rsidR="009353BD" w:rsidRPr="00EB6E81" w14:paraId="37EAD726" w14:textId="77777777" w:rsidTr="004B2764">
        <w:tc>
          <w:tcPr>
            <w:tcW w:w="1525" w:type="dxa"/>
            <w:shd w:val="clear" w:color="auto" w:fill="BFBFBF" w:themeFill="background1" w:themeFillShade="BF"/>
          </w:tcPr>
          <w:p w14:paraId="7C489B78" w14:textId="77777777" w:rsidR="009353BD" w:rsidRPr="00EB6E81" w:rsidRDefault="009353BD" w:rsidP="00D15DF7">
            <w:pPr>
              <w:rPr>
                <w:b/>
              </w:rPr>
            </w:pPr>
            <w:r w:rsidRPr="00EB6E81">
              <w:rPr>
                <w:b/>
              </w:rPr>
              <w:t>Attribute</w:t>
            </w:r>
          </w:p>
        </w:tc>
        <w:tc>
          <w:tcPr>
            <w:tcW w:w="5040" w:type="dxa"/>
            <w:shd w:val="clear" w:color="auto" w:fill="BFBFBF" w:themeFill="background1" w:themeFillShade="BF"/>
          </w:tcPr>
          <w:p w14:paraId="08814BEC" w14:textId="77777777" w:rsidR="009353BD" w:rsidRPr="00EB6E81" w:rsidRDefault="009353BD" w:rsidP="00D15DF7">
            <w:pPr>
              <w:rPr>
                <w:b/>
              </w:rPr>
            </w:pPr>
            <w:r w:rsidRPr="00EB6E81">
              <w:rPr>
                <w:b/>
              </w:rPr>
              <w:t>Description</w:t>
            </w:r>
          </w:p>
        </w:tc>
        <w:tc>
          <w:tcPr>
            <w:tcW w:w="2785" w:type="dxa"/>
            <w:shd w:val="clear" w:color="auto" w:fill="BFBFBF" w:themeFill="background1" w:themeFillShade="BF"/>
          </w:tcPr>
          <w:p w14:paraId="634A63FD" w14:textId="77777777" w:rsidR="009353BD" w:rsidRPr="00EB6E81" w:rsidRDefault="009353BD" w:rsidP="00D15DF7">
            <w:pPr>
              <w:rPr>
                <w:b/>
              </w:rPr>
            </w:pPr>
            <w:r w:rsidRPr="00EB6E81">
              <w:rPr>
                <w:b/>
              </w:rPr>
              <w:t>Data Value</w:t>
            </w:r>
          </w:p>
        </w:tc>
      </w:tr>
      <w:tr w:rsidR="009353BD" w14:paraId="4038DE4C" w14:textId="77777777" w:rsidTr="004B2764">
        <w:tc>
          <w:tcPr>
            <w:tcW w:w="1525" w:type="dxa"/>
          </w:tcPr>
          <w:p w14:paraId="474C9868" w14:textId="77777777" w:rsidR="009353BD" w:rsidRPr="007A1005" w:rsidRDefault="009353BD" w:rsidP="00D15DF7">
            <w:pPr>
              <w:rPr>
                <w:b/>
              </w:rPr>
            </w:pPr>
            <w:r>
              <w:t>Material Description</w:t>
            </w:r>
          </w:p>
        </w:tc>
        <w:tc>
          <w:tcPr>
            <w:tcW w:w="5040" w:type="dxa"/>
          </w:tcPr>
          <w:p w14:paraId="607FB22F" w14:textId="77777777" w:rsidR="009353BD" w:rsidRPr="007A1005" w:rsidRDefault="009353BD" w:rsidP="00D15DF7">
            <w:pPr>
              <w:rPr>
                <w:b/>
              </w:rPr>
            </w:pPr>
            <w:r>
              <w:t>Describes the material in more detail.</w:t>
            </w:r>
          </w:p>
        </w:tc>
        <w:tc>
          <w:tcPr>
            <w:tcW w:w="2785" w:type="dxa"/>
          </w:tcPr>
          <w:p w14:paraId="1DE39E33" w14:textId="16117012" w:rsidR="009353BD" w:rsidRPr="007A1005" w:rsidRDefault="009353BD" w:rsidP="00D15DF7">
            <w:pPr>
              <w:rPr>
                <w:b/>
              </w:rPr>
            </w:pPr>
            <w:r>
              <w:t>## Deluxe Touring Bike (red)</w:t>
            </w:r>
          </w:p>
        </w:tc>
      </w:tr>
      <w:tr w:rsidR="009353BD" w14:paraId="64846C8D" w14:textId="77777777" w:rsidTr="004B2764">
        <w:tc>
          <w:tcPr>
            <w:tcW w:w="1525" w:type="dxa"/>
          </w:tcPr>
          <w:p w14:paraId="60B4E64B" w14:textId="77777777" w:rsidR="009353BD" w:rsidRPr="007A1005" w:rsidRDefault="009353BD" w:rsidP="00D15DF7">
            <w:pPr>
              <w:rPr>
                <w:b/>
              </w:rPr>
            </w:pPr>
            <w:r>
              <w:t>MRP Type</w:t>
            </w:r>
          </w:p>
        </w:tc>
        <w:tc>
          <w:tcPr>
            <w:tcW w:w="5040" w:type="dxa"/>
          </w:tcPr>
          <w:p w14:paraId="16F3BF8A" w14:textId="670B3A07" w:rsidR="009353BD" w:rsidRPr="007A1005" w:rsidRDefault="009353BD" w:rsidP="00D15DF7">
            <w:pPr>
              <w:rPr>
                <w:b/>
              </w:rPr>
            </w:pPr>
            <w:r>
              <w:t>Determines whether and how the material is planned</w:t>
            </w:r>
          </w:p>
        </w:tc>
        <w:tc>
          <w:tcPr>
            <w:tcW w:w="2785" w:type="dxa"/>
          </w:tcPr>
          <w:p w14:paraId="2007C104" w14:textId="5EA740F7" w:rsidR="009353BD" w:rsidRPr="00586970" w:rsidRDefault="009353BD" w:rsidP="00D15DF7">
            <w:r w:rsidRPr="009353BD">
              <w:rPr>
                <w:i/>
              </w:rPr>
              <w:t>MRP</w:t>
            </w:r>
            <w:r w:rsidR="00586970">
              <w:t xml:space="preserve"> </w:t>
            </w:r>
          </w:p>
        </w:tc>
      </w:tr>
    </w:tbl>
    <w:p w14:paraId="1775C721" w14:textId="34D6C7D1" w:rsidR="005639E8" w:rsidRDefault="005639E8" w:rsidP="00DB2C48">
      <w:pPr>
        <w:rPr>
          <w:szCs w:val="16"/>
        </w:rPr>
      </w:pPr>
    </w:p>
    <w:p w14:paraId="0074BDF0" w14:textId="1B8A587B" w:rsidR="005639E8" w:rsidRDefault="00A44969" w:rsidP="005639E8">
      <w:pPr>
        <w:pStyle w:val="GBIStepHeader"/>
      </w:pPr>
      <w:r>
        <w:t>Press Enter</w:t>
      </w:r>
      <w:r w:rsidR="00DB2C48">
        <w:t xml:space="preserve">, until </w:t>
      </w:r>
      <w:r w:rsidR="005639E8">
        <w:t xml:space="preserve">the </w:t>
      </w:r>
      <w:r w:rsidR="005639E8" w:rsidRPr="00286588">
        <w:rPr>
          <w:b w:val="0"/>
          <w:i/>
        </w:rPr>
        <w:t>“Last data screen reached”</w:t>
      </w:r>
      <w:r w:rsidR="005639E8">
        <w:rPr>
          <w:i/>
        </w:rPr>
        <w:t xml:space="preserve"> </w:t>
      </w:r>
      <w:r w:rsidR="005639E8">
        <w:t xml:space="preserve">pop-up opens, click </w:t>
      </w:r>
      <w:r w:rsidR="005639E8">
        <w:rPr>
          <w:noProof/>
          <w:lang w:bidi="ar-SA"/>
        </w:rPr>
        <w:drawing>
          <wp:inline distT="0" distB="0" distL="0" distR="0" wp14:anchorId="19A746C7" wp14:editId="2C22D518">
            <wp:extent cx="800100" cy="208721"/>
            <wp:effectExtent l="0" t="0" r="0" b="127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800100" cy="208721"/>
                    </a:xfrm>
                    <a:prstGeom prst="rect">
                      <a:avLst/>
                    </a:prstGeom>
                  </pic:spPr>
                </pic:pic>
              </a:graphicData>
            </a:graphic>
          </wp:inline>
        </w:drawing>
      </w:r>
      <w:r w:rsidR="005639E8">
        <w:t>.</w:t>
      </w:r>
    </w:p>
    <w:p w14:paraId="748AF947" w14:textId="77777777" w:rsidR="005639E8" w:rsidRPr="005639E8" w:rsidRDefault="00DB2C48" w:rsidP="005639E8">
      <w:pPr>
        <w:pStyle w:val="GBIImportantInstruction"/>
        <w:rPr>
          <w:b/>
        </w:rPr>
      </w:pPr>
      <w:r>
        <w:t>You will receive a message that says “Material DXTR30## created”.</w:t>
      </w:r>
    </w:p>
    <w:p w14:paraId="35CC0B69" w14:textId="68B6B561" w:rsidR="005639E8" w:rsidRPr="005639E8" w:rsidRDefault="005639E8" w:rsidP="005639E8"/>
    <w:p w14:paraId="22A8053D" w14:textId="05B01008" w:rsidR="006B4BD5" w:rsidRPr="005639E8" w:rsidRDefault="00205913" w:rsidP="005639E8">
      <w:r>
        <w:br w:type="page"/>
      </w:r>
    </w:p>
    <w:p w14:paraId="5A907F15" w14:textId="1014F132" w:rsidR="00763394" w:rsidRDefault="00E544D5" w:rsidP="00EB6E81">
      <w:pPr>
        <w:pStyle w:val="GBISectionHeader"/>
        <w:framePr w:wrap="around"/>
      </w:pPr>
      <w:bookmarkStart w:id="49" w:name="_Toc481481215"/>
      <w:bookmarkStart w:id="50" w:name="_Toc31792622"/>
      <w:r>
        <w:lastRenderedPageBreak/>
        <w:t>View Inventory Balance</w:t>
      </w:r>
      <w:bookmarkEnd w:id="49"/>
      <w:bookmarkEnd w:id="50"/>
    </w:p>
    <w:p w14:paraId="12746C53" w14:textId="6BA20C4A" w:rsidR="00763394" w:rsidRDefault="00763394" w:rsidP="00763394">
      <w:pPr>
        <w:rPr>
          <w:lang w:bidi="en-US"/>
        </w:rPr>
      </w:pPr>
    </w:p>
    <w:p w14:paraId="412712D6" w14:textId="5CE13074" w:rsidR="004233BB" w:rsidRDefault="001B0BD7" w:rsidP="00763394">
      <w:pPr>
        <w:rPr>
          <w:lang w:bidi="en-US"/>
        </w:rPr>
      </w:pPr>
      <w:r w:rsidRPr="00AA5CEB">
        <w:rPr>
          <w:noProof/>
        </w:rPr>
        <w:drawing>
          <wp:inline distT="0" distB="0" distL="0" distR="0" wp14:anchorId="7E3D8FAD" wp14:editId="48905201">
            <wp:extent cx="5943600" cy="914400"/>
            <wp:effectExtent l="57150" t="0" r="0" b="5715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460CB725" w14:textId="3FF9B98E" w:rsidR="00D90E11" w:rsidRDefault="00D90E11" w:rsidP="00763394">
      <w:pPr>
        <w:rPr>
          <w:lang w:bidi="en-US"/>
        </w:rPr>
      </w:pPr>
      <w:r w:rsidRPr="00AA5CEB">
        <w:rPr>
          <w:noProof/>
        </w:rPr>
        <w:drawing>
          <wp:inline distT="0" distB="0" distL="0" distR="0" wp14:anchorId="6A504F3B" wp14:editId="7E7FF542">
            <wp:extent cx="5943600" cy="787400"/>
            <wp:effectExtent l="57150" t="0" r="57150" b="5080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07C3ECD0" w14:textId="77777777" w:rsidR="004233BB" w:rsidRDefault="004233BB" w:rsidP="00763394">
      <w:pPr>
        <w:rPr>
          <w:lang w:bidi="en-US"/>
        </w:rPr>
      </w:pPr>
    </w:p>
    <w:p w14:paraId="28DCAE48" w14:textId="5EC9B21B" w:rsidR="00E544D5" w:rsidRDefault="009353BD" w:rsidP="00205058">
      <w:r>
        <w:t>In this section</w:t>
      </w:r>
      <w:r w:rsidR="00E544D5">
        <w:t>, you look at the inventory balance of a raw material located within Dallas.</w:t>
      </w:r>
    </w:p>
    <w:p w14:paraId="6B797A0B" w14:textId="39D2CA79" w:rsidR="00763394" w:rsidRDefault="00763394" w:rsidP="00763394">
      <w:pPr>
        <w:rPr>
          <w:lang w:bidi="en-US"/>
        </w:rPr>
      </w:pPr>
    </w:p>
    <w:p w14:paraId="66AE4A9D" w14:textId="5B2AFE45" w:rsidR="00763394" w:rsidRDefault="00C638E5" w:rsidP="00EB6E81">
      <w:pPr>
        <w:pStyle w:val="GBIStepHeader"/>
      </w:pPr>
      <w:r>
        <w:t xml:space="preserve">In the </w:t>
      </w:r>
      <w:r w:rsidRPr="00EB6E81">
        <w:rPr>
          <w:b w:val="0"/>
          <w:i/>
        </w:rPr>
        <w:t>“SAP Easy Access”</w:t>
      </w:r>
      <w:r>
        <w:rPr>
          <w:i/>
        </w:rPr>
        <w:t xml:space="preserve"> </w:t>
      </w:r>
      <w:r>
        <w:t xml:space="preserve">screen, </w:t>
      </w:r>
      <w:r w:rsidR="00D930B9">
        <w:t>follow the navigation path below</w:t>
      </w:r>
      <w:r>
        <w:t>:</w:t>
      </w:r>
    </w:p>
    <w:p w14:paraId="18046BD3" w14:textId="32C64F41" w:rsidR="00763394" w:rsidRDefault="00C638E5" w:rsidP="00EB6E81">
      <w:pPr>
        <w:pStyle w:val="GBINavigationHeader"/>
      </w:pPr>
      <w:r>
        <w:t>Navigation</w:t>
      </w:r>
    </w:p>
    <w:p w14:paraId="7CDB4D4C" w14:textId="08C7B072" w:rsidR="00C638E5" w:rsidRPr="00D930B9" w:rsidRDefault="00C638E5" w:rsidP="00EB6E81">
      <w:pPr>
        <w:pStyle w:val="GBINavigationPath"/>
      </w:pPr>
      <w:r>
        <w:t xml:space="preserve">SAP Easy Access Menu </w:t>
      </w:r>
      <w:r w:rsidRPr="00AA5CEB">
        <w:rPr>
          <w:rFonts w:ascii="Wingdings" w:eastAsia="Wingdings" w:hAnsi="Wingdings" w:cs="Wingdings"/>
        </w:rPr>
        <w:t>à</w:t>
      </w:r>
      <w:r>
        <w:t xml:space="preserve"> </w:t>
      </w:r>
      <w:r w:rsidR="00D930B9">
        <w:t>Logistics</w:t>
      </w:r>
      <w:r w:rsidR="00D930B9" w:rsidRPr="00AA5CEB">
        <w:t xml:space="preserve"> </w:t>
      </w:r>
      <w:r w:rsidR="00D930B9" w:rsidRPr="00AA5CEB">
        <w:rPr>
          <w:rFonts w:ascii="Wingdings" w:eastAsia="Wingdings" w:hAnsi="Wingdings" w:cs="Wingdings"/>
        </w:rPr>
        <w:t>à</w:t>
      </w:r>
      <w:r w:rsidR="00D930B9" w:rsidRPr="00AA5CEB">
        <w:t xml:space="preserve"> </w:t>
      </w:r>
      <w:r w:rsidR="00D930B9">
        <w:t xml:space="preserve">Materials Management </w:t>
      </w:r>
      <w:r w:rsidR="00D930B9" w:rsidRPr="00AA5CEB">
        <w:rPr>
          <w:rFonts w:ascii="Wingdings" w:eastAsia="Wingdings" w:hAnsi="Wingdings" w:cs="Wingdings"/>
        </w:rPr>
        <w:t>à</w:t>
      </w:r>
      <w:r w:rsidR="00D930B9">
        <w:t xml:space="preserve"> Physical Inventory </w:t>
      </w:r>
      <w:r w:rsidR="00D930B9" w:rsidRPr="00AA5CEB">
        <w:rPr>
          <w:rFonts w:ascii="Wingdings" w:eastAsia="Wingdings" w:hAnsi="Wingdings" w:cs="Wingdings"/>
        </w:rPr>
        <w:t>à</w:t>
      </w:r>
      <w:r w:rsidR="00D930B9">
        <w:t xml:space="preserve"> Environment </w:t>
      </w:r>
      <w:r w:rsidR="00D930B9" w:rsidRPr="00AA5CEB">
        <w:rPr>
          <w:rFonts w:ascii="Wingdings" w:eastAsia="Wingdings" w:hAnsi="Wingdings" w:cs="Wingdings"/>
        </w:rPr>
        <w:t>à</w:t>
      </w:r>
      <w:r w:rsidR="00D930B9">
        <w:t xml:space="preserve"> Stock Overview</w:t>
      </w:r>
    </w:p>
    <w:p w14:paraId="46B5D75B" w14:textId="0FAE4ADE" w:rsidR="00C638E5" w:rsidRDefault="00C638E5" w:rsidP="00586970"/>
    <w:p w14:paraId="4207F388" w14:textId="5D2FE356" w:rsidR="00D930B9" w:rsidRDefault="004513A8" w:rsidP="00EB6E81">
      <w:pPr>
        <w:pStyle w:val="GBIQuestion"/>
      </w:pPr>
      <w:bookmarkStart w:id="51" w:name="_Hlk483377563"/>
      <w:r>
        <w:t>What is the Transaction C</w:t>
      </w:r>
      <w:r w:rsidR="00D930B9">
        <w:t>ode to display a material’s inventory level?</w:t>
      </w:r>
      <w:bookmarkEnd w:id="51"/>
      <w:r w:rsidR="00712E40">
        <w:br/>
      </w:r>
      <w:r w:rsidR="00D930B9" w:rsidRPr="00455BBD">
        <w:t xml:space="preserve"> </w:t>
      </w:r>
      <w:r w:rsidR="001E3494">
        <w:fldChar w:fldCharType="begin">
          <w:ffData>
            <w:name w:val="Question04"/>
            <w:enabled/>
            <w:calcOnExit/>
            <w:textInput/>
          </w:ffData>
        </w:fldChar>
      </w:r>
      <w:bookmarkStart w:id="52" w:name="Question04"/>
      <w:r w:rsidR="001E3494">
        <w:instrText xml:space="preserve"> FORMTEXT </w:instrText>
      </w:r>
      <w:r w:rsidR="001E3494">
        <w:fldChar w:fldCharType="separate"/>
      </w:r>
      <w:r w:rsidR="00410B7A">
        <w:rPr>
          <w:noProof/>
        </w:rPr>
        <w:t>MMBE</w:t>
      </w:r>
      <w:r w:rsidR="001E3494">
        <w:fldChar w:fldCharType="end"/>
      </w:r>
      <w:bookmarkEnd w:id="52"/>
      <w:r w:rsidR="00D930B9">
        <w:t xml:space="preserve"> </w:t>
      </w:r>
      <w:r w:rsidR="00D930B9" w:rsidRPr="00E10B26">
        <w:rPr>
          <w:rFonts w:ascii="Wingdings" w:eastAsia="Wingdings" w:hAnsi="Wingdings" w:cs="Wingdings"/>
        </w:rPr>
        <w:t>!</w:t>
      </w:r>
    </w:p>
    <w:p w14:paraId="02FB338D" w14:textId="090F08E7" w:rsidR="00C638E5" w:rsidRDefault="00C638E5" w:rsidP="00586970"/>
    <w:p w14:paraId="04CDD27D" w14:textId="6FC6AF2F" w:rsidR="00D930B9" w:rsidRDefault="009353BD" w:rsidP="00A1554C">
      <w:pPr>
        <w:pStyle w:val="GBIStepHeader"/>
      </w:pPr>
      <w:r>
        <w:t>I</w:t>
      </w:r>
      <w:r w:rsidR="00D930B9">
        <w:t xml:space="preserve">n the </w:t>
      </w:r>
      <w:r w:rsidR="00D930B9" w:rsidRPr="00A1554C">
        <w:rPr>
          <w:b w:val="0"/>
          <w:i/>
        </w:rPr>
        <w:t>“Stock Overview: Company Code/Plant/Storage Location/Batch.”</w:t>
      </w:r>
      <w:r w:rsidR="003108A9">
        <w:t xml:space="preserve"> s</w:t>
      </w:r>
      <w:r>
        <w:t>creen, e</w:t>
      </w:r>
      <w:r w:rsidR="00D930B9">
        <w:t>nter the following information:</w:t>
      </w:r>
    </w:p>
    <w:p w14:paraId="22C4DDB0" w14:textId="17264CBD" w:rsidR="00D930B9" w:rsidRDefault="00D930B9" w:rsidP="00D930B9">
      <w:pPr>
        <w:rPr>
          <w:b/>
        </w:rPr>
      </w:pPr>
    </w:p>
    <w:tbl>
      <w:tblPr>
        <w:tblStyle w:val="TableGrid"/>
        <w:tblW w:w="0" w:type="auto"/>
        <w:tblLook w:val="04A0" w:firstRow="1" w:lastRow="0" w:firstColumn="1" w:lastColumn="0" w:noHBand="0" w:noVBand="1"/>
      </w:tblPr>
      <w:tblGrid>
        <w:gridCol w:w="1975"/>
        <w:gridCol w:w="4500"/>
        <w:gridCol w:w="2875"/>
      </w:tblGrid>
      <w:tr w:rsidR="009353BD" w14:paraId="60D9F5C9" w14:textId="77777777" w:rsidTr="00A1554C">
        <w:tc>
          <w:tcPr>
            <w:tcW w:w="1975" w:type="dxa"/>
            <w:shd w:val="clear" w:color="auto" w:fill="BFBFBF" w:themeFill="background1" w:themeFillShade="BF"/>
          </w:tcPr>
          <w:p w14:paraId="3159B35E" w14:textId="284F061D" w:rsidR="009353BD" w:rsidRDefault="009353BD" w:rsidP="00D930B9">
            <w:pPr>
              <w:rPr>
                <w:b/>
              </w:rPr>
            </w:pPr>
            <w:r>
              <w:rPr>
                <w:b/>
              </w:rPr>
              <w:t>Attribute</w:t>
            </w:r>
          </w:p>
        </w:tc>
        <w:tc>
          <w:tcPr>
            <w:tcW w:w="4500" w:type="dxa"/>
            <w:shd w:val="clear" w:color="auto" w:fill="BFBFBF" w:themeFill="background1" w:themeFillShade="BF"/>
          </w:tcPr>
          <w:p w14:paraId="5942E18F" w14:textId="32ED84F4" w:rsidR="009353BD" w:rsidRDefault="009353BD" w:rsidP="00D930B9">
            <w:pPr>
              <w:rPr>
                <w:b/>
              </w:rPr>
            </w:pPr>
            <w:r>
              <w:rPr>
                <w:b/>
              </w:rPr>
              <w:t>Description</w:t>
            </w:r>
          </w:p>
        </w:tc>
        <w:tc>
          <w:tcPr>
            <w:tcW w:w="2875" w:type="dxa"/>
            <w:shd w:val="clear" w:color="auto" w:fill="BFBFBF" w:themeFill="background1" w:themeFillShade="BF"/>
          </w:tcPr>
          <w:p w14:paraId="75D3FE91" w14:textId="5C6A5B05" w:rsidR="009353BD" w:rsidRDefault="009353BD" w:rsidP="00D930B9">
            <w:pPr>
              <w:rPr>
                <w:b/>
              </w:rPr>
            </w:pPr>
            <w:r>
              <w:rPr>
                <w:b/>
              </w:rPr>
              <w:t>Data Value</w:t>
            </w:r>
          </w:p>
        </w:tc>
      </w:tr>
      <w:tr w:rsidR="009353BD" w14:paraId="3B995AFB" w14:textId="77777777" w:rsidTr="00A1554C">
        <w:tc>
          <w:tcPr>
            <w:tcW w:w="1975" w:type="dxa"/>
          </w:tcPr>
          <w:p w14:paraId="24B71CA1" w14:textId="6542F97B" w:rsidR="009353BD" w:rsidRPr="009353BD" w:rsidRDefault="009353BD" w:rsidP="00D930B9">
            <w:r>
              <w:t xml:space="preserve">Material </w:t>
            </w:r>
          </w:p>
        </w:tc>
        <w:tc>
          <w:tcPr>
            <w:tcW w:w="4500" w:type="dxa"/>
          </w:tcPr>
          <w:p w14:paraId="1FD20297" w14:textId="3289FB41" w:rsidR="009353BD" w:rsidRPr="009353BD" w:rsidRDefault="009353BD" w:rsidP="00D930B9">
            <w:r>
              <w:t>Key uniquely identifying the material</w:t>
            </w:r>
          </w:p>
        </w:tc>
        <w:tc>
          <w:tcPr>
            <w:tcW w:w="2875" w:type="dxa"/>
          </w:tcPr>
          <w:p w14:paraId="56BA13E0" w14:textId="287DC820" w:rsidR="009353BD" w:rsidRPr="00586970" w:rsidRDefault="009353BD" w:rsidP="00D930B9">
            <w:r w:rsidRPr="009353BD">
              <w:rPr>
                <w:i/>
              </w:rPr>
              <w:t>Your Touring Frame-Red</w:t>
            </w:r>
            <w:r w:rsidR="00586970">
              <w:t xml:space="preserve"> </w:t>
            </w:r>
          </w:p>
        </w:tc>
      </w:tr>
      <w:tr w:rsidR="009353BD" w14:paraId="0A76FCC7" w14:textId="77777777" w:rsidTr="00A1554C">
        <w:tc>
          <w:tcPr>
            <w:tcW w:w="1975" w:type="dxa"/>
          </w:tcPr>
          <w:p w14:paraId="05442A86" w14:textId="06610B9B" w:rsidR="009353BD" w:rsidRPr="009353BD" w:rsidRDefault="009353BD" w:rsidP="00D930B9">
            <w:r>
              <w:t>Plant</w:t>
            </w:r>
          </w:p>
        </w:tc>
        <w:tc>
          <w:tcPr>
            <w:tcW w:w="4500" w:type="dxa"/>
          </w:tcPr>
          <w:p w14:paraId="23201A44" w14:textId="3B82962C" w:rsidR="009353BD" w:rsidRPr="009353BD" w:rsidRDefault="009353BD" w:rsidP="00D930B9">
            <w:r>
              <w:t>Key uniquely identifying a plant</w:t>
            </w:r>
          </w:p>
        </w:tc>
        <w:tc>
          <w:tcPr>
            <w:tcW w:w="2875" w:type="dxa"/>
          </w:tcPr>
          <w:p w14:paraId="219C7666" w14:textId="7D78D289" w:rsidR="009353BD" w:rsidRPr="00586970" w:rsidRDefault="009353BD" w:rsidP="00D930B9">
            <w:r w:rsidRPr="009353BD">
              <w:rPr>
                <w:i/>
              </w:rPr>
              <w:t>Your Dallas Plant</w:t>
            </w:r>
            <w:r w:rsidR="00586970">
              <w:t xml:space="preserve"> </w:t>
            </w:r>
          </w:p>
        </w:tc>
      </w:tr>
      <w:tr w:rsidR="009353BD" w14:paraId="2769E75D" w14:textId="77777777" w:rsidTr="00A1554C">
        <w:tc>
          <w:tcPr>
            <w:tcW w:w="1975" w:type="dxa"/>
          </w:tcPr>
          <w:p w14:paraId="11CC09FB" w14:textId="41966F3D" w:rsidR="009353BD" w:rsidRPr="009353BD" w:rsidRDefault="009353BD" w:rsidP="00D930B9">
            <w:r>
              <w:t>Storage Location</w:t>
            </w:r>
          </w:p>
        </w:tc>
        <w:tc>
          <w:tcPr>
            <w:tcW w:w="4500" w:type="dxa"/>
          </w:tcPr>
          <w:p w14:paraId="5BA791B0" w14:textId="7DDEED95" w:rsidR="009353BD" w:rsidRPr="009353BD" w:rsidRDefault="009353BD" w:rsidP="00D930B9">
            <w:r>
              <w:t>Location at which the material is stored</w:t>
            </w:r>
          </w:p>
        </w:tc>
        <w:tc>
          <w:tcPr>
            <w:tcW w:w="2875" w:type="dxa"/>
          </w:tcPr>
          <w:p w14:paraId="468CECEC" w14:textId="5EA21002" w:rsidR="009353BD" w:rsidRPr="00586970" w:rsidRDefault="009353BD" w:rsidP="00D930B9">
            <w:r w:rsidRPr="009353BD">
              <w:rPr>
                <w:i/>
              </w:rPr>
              <w:t>Your Raw Materials</w:t>
            </w:r>
            <w:r w:rsidR="00586970">
              <w:t xml:space="preserve"> </w:t>
            </w:r>
          </w:p>
        </w:tc>
      </w:tr>
    </w:tbl>
    <w:p w14:paraId="2F964D22" w14:textId="510996C6" w:rsidR="00D930B9" w:rsidRDefault="00D930B9" w:rsidP="00586970">
      <w:pPr>
        <w:rPr>
          <w:b/>
        </w:rPr>
      </w:pPr>
    </w:p>
    <w:p w14:paraId="4151CA6A" w14:textId="68BA086C" w:rsidR="00D930B9" w:rsidRDefault="00D930B9" w:rsidP="00D930B9">
      <w:pPr>
        <w:rPr>
          <w:b/>
        </w:rPr>
      </w:pPr>
      <w:r>
        <w:rPr>
          <w:b/>
        </w:rPr>
        <w:t xml:space="preserve">Click Execute </w:t>
      </w:r>
      <w:r w:rsidR="004D3518" w:rsidRPr="005E1D7B">
        <w:rPr>
          <w:noProof/>
        </w:rPr>
        <w:drawing>
          <wp:inline distT="0" distB="0" distL="0" distR="0" wp14:anchorId="43E206E1" wp14:editId="607A1A80">
            <wp:extent cx="495300" cy="193814"/>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33640" cy="208817"/>
                    </a:xfrm>
                    <a:prstGeom prst="rect">
                      <a:avLst/>
                    </a:prstGeom>
                  </pic:spPr>
                </pic:pic>
              </a:graphicData>
            </a:graphic>
          </wp:inline>
        </w:drawing>
      </w:r>
      <w:r>
        <w:rPr>
          <w:b/>
        </w:rPr>
        <w:t>.</w:t>
      </w:r>
    </w:p>
    <w:p w14:paraId="1DA11BD5" w14:textId="2C038E59" w:rsidR="00D930B9" w:rsidRDefault="00D930B9" w:rsidP="00D930B9">
      <w:pPr>
        <w:rPr>
          <w:b/>
        </w:rPr>
      </w:pPr>
    </w:p>
    <w:p w14:paraId="578CF5B2" w14:textId="332D1480" w:rsidR="00D930B9" w:rsidRDefault="005A3F5B" w:rsidP="00A1554C">
      <w:pPr>
        <w:pStyle w:val="GBIQuestion"/>
      </w:pPr>
      <w:bookmarkStart w:id="53" w:name="_Hlk483377572"/>
      <w:r>
        <w:t>How many Touring Frames-R</w:t>
      </w:r>
      <w:r w:rsidR="00D930B9">
        <w:t>ed are in unrestricted use?</w:t>
      </w:r>
      <w:bookmarkEnd w:id="53"/>
      <w:r w:rsidR="00712E40">
        <w:br/>
      </w:r>
      <w:r w:rsidR="00D930B9" w:rsidRPr="00455BBD">
        <w:t xml:space="preserve"> </w:t>
      </w:r>
      <w:r w:rsidR="001E3494">
        <w:fldChar w:fldCharType="begin">
          <w:ffData>
            <w:name w:val="Question05"/>
            <w:enabled/>
            <w:calcOnExit/>
            <w:textInput/>
          </w:ffData>
        </w:fldChar>
      </w:r>
      <w:bookmarkStart w:id="54" w:name="Question05"/>
      <w:r w:rsidR="001E3494">
        <w:instrText xml:space="preserve"> FORMTEXT </w:instrText>
      </w:r>
      <w:r w:rsidR="001E3494">
        <w:fldChar w:fldCharType="separate"/>
      </w:r>
      <w:r w:rsidR="00830336">
        <w:rPr>
          <w:noProof/>
        </w:rPr>
        <w:t>0</w:t>
      </w:r>
      <w:r w:rsidR="001E3494">
        <w:fldChar w:fldCharType="end"/>
      </w:r>
      <w:bookmarkEnd w:id="54"/>
      <w:r w:rsidR="00D930B9" w:rsidRPr="00311453">
        <w:t xml:space="preserve"> </w:t>
      </w:r>
      <w:r w:rsidR="00D930B9" w:rsidRPr="00E10B26">
        <w:rPr>
          <w:rFonts w:ascii="Wingdings" w:eastAsia="Wingdings" w:hAnsi="Wingdings" w:cs="Wingdings"/>
        </w:rPr>
        <w:t>!</w:t>
      </w:r>
    </w:p>
    <w:p w14:paraId="55BA8D59" w14:textId="41174A46" w:rsidR="00D930B9" w:rsidRDefault="005A3F5B" w:rsidP="00A1554C">
      <w:pPr>
        <w:pStyle w:val="GBIQuestion"/>
      </w:pPr>
      <w:bookmarkStart w:id="55" w:name="_Hlk483377579"/>
      <w:r>
        <w:t>How many Touring Frames-R</w:t>
      </w:r>
      <w:r w:rsidR="00D930B9">
        <w:t>ed are in reserved stock?</w:t>
      </w:r>
      <w:bookmarkEnd w:id="55"/>
      <w:r w:rsidR="00712E40">
        <w:br/>
      </w:r>
      <w:r w:rsidR="00D930B9" w:rsidRPr="00455BBD">
        <w:t xml:space="preserve"> </w:t>
      </w:r>
      <w:r w:rsidR="001E3494">
        <w:fldChar w:fldCharType="begin">
          <w:ffData>
            <w:name w:val="Question06"/>
            <w:enabled/>
            <w:calcOnExit/>
            <w:textInput/>
          </w:ffData>
        </w:fldChar>
      </w:r>
      <w:bookmarkStart w:id="56" w:name="Question06"/>
      <w:r w:rsidR="001E3494">
        <w:instrText xml:space="preserve"> FORMTEXT </w:instrText>
      </w:r>
      <w:r w:rsidR="001E3494">
        <w:fldChar w:fldCharType="separate"/>
      </w:r>
      <w:r w:rsidR="00830336">
        <w:rPr>
          <w:noProof/>
        </w:rPr>
        <w:t>0</w:t>
      </w:r>
      <w:r w:rsidR="001E3494">
        <w:fldChar w:fldCharType="end"/>
      </w:r>
      <w:bookmarkEnd w:id="56"/>
      <w:r w:rsidR="00D930B9" w:rsidRPr="00311453">
        <w:t xml:space="preserve"> </w:t>
      </w:r>
      <w:r w:rsidR="00D930B9" w:rsidRPr="00E10B26">
        <w:rPr>
          <w:rFonts w:ascii="Wingdings" w:eastAsia="Wingdings" w:hAnsi="Wingdings" w:cs="Wingdings"/>
        </w:rPr>
        <w:t>!</w:t>
      </w:r>
    </w:p>
    <w:p w14:paraId="70CD6772" w14:textId="1C61DD35" w:rsidR="00D930B9" w:rsidRPr="00EE0CA5" w:rsidRDefault="005A3F5B" w:rsidP="00A1554C">
      <w:pPr>
        <w:pStyle w:val="GBIQuestion"/>
      </w:pPr>
      <w:bookmarkStart w:id="57" w:name="_Hlk483377587"/>
      <w:r>
        <w:t>How many Touring Frames-R</w:t>
      </w:r>
      <w:r w:rsidR="004513A8">
        <w:t>ed</w:t>
      </w:r>
      <w:r w:rsidR="00D930B9">
        <w:t xml:space="preserve"> are in on-order stock?</w:t>
      </w:r>
      <w:bookmarkEnd w:id="57"/>
      <w:r w:rsidR="00712E40">
        <w:br/>
      </w:r>
      <w:r w:rsidR="00D930B9" w:rsidRPr="00455BBD">
        <w:t xml:space="preserve"> </w:t>
      </w:r>
      <w:r w:rsidR="001E3494">
        <w:fldChar w:fldCharType="begin">
          <w:ffData>
            <w:name w:val="Question07"/>
            <w:enabled/>
            <w:calcOnExit/>
            <w:textInput/>
          </w:ffData>
        </w:fldChar>
      </w:r>
      <w:bookmarkStart w:id="58" w:name="Question07"/>
      <w:r w:rsidR="001E3494">
        <w:instrText xml:space="preserve"> FORMTEXT </w:instrText>
      </w:r>
      <w:r w:rsidR="001E3494">
        <w:fldChar w:fldCharType="separate"/>
      </w:r>
      <w:r w:rsidR="00830336">
        <w:rPr>
          <w:noProof/>
        </w:rPr>
        <w:t>0</w:t>
      </w:r>
      <w:r w:rsidR="001E3494">
        <w:fldChar w:fldCharType="end"/>
      </w:r>
      <w:bookmarkEnd w:id="58"/>
      <w:r w:rsidR="00D930B9" w:rsidRPr="00311453">
        <w:t xml:space="preserve"> </w:t>
      </w:r>
      <w:r w:rsidR="00D930B9" w:rsidRPr="00E10B26">
        <w:rPr>
          <w:rFonts w:ascii="Wingdings" w:eastAsia="Wingdings" w:hAnsi="Wingdings" w:cs="Wingdings"/>
        </w:rPr>
        <w:t>!</w:t>
      </w:r>
    </w:p>
    <w:p w14:paraId="1680DB66" w14:textId="626FE60A" w:rsidR="00D930B9" w:rsidRPr="005639E8" w:rsidRDefault="00D930B9" w:rsidP="005639E8">
      <w:pPr>
        <w:rPr>
          <w:b/>
        </w:rPr>
      </w:pPr>
      <w:r>
        <w:br w:type="page"/>
      </w:r>
    </w:p>
    <w:p w14:paraId="71004493" w14:textId="76B2A3CD" w:rsidR="00D930B9" w:rsidRDefault="00947A03" w:rsidP="00A1554C">
      <w:pPr>
        <w:pStyle w:val="GBISectionHeader"/>
        <w:framePr w:wrap="around"/>
      </w:pPr>
      <w:bookmarkStart w:id="59" w:name="_Toc481481216"/>
      <w:bookmarkStart w:id="60" w:name="_Toc31792623"/>
      <w:r>
        <w:lastRenderedPageBreak/>
        <w:t>View Material Inventory</w:t>
      </w:r>
      <w:bookmarkEnd w:id="59"/>
      <w:bookmarkEnd w:id="60"/>
    </w:p>
    <w:p w14:paraId="3E42EC14" w14:textId="6318B4EB" w:rsidR="00947A03" w:rsidRPr="003A23CD" w:rsidRDefault="00947A03" w:rsidP="00947A03">
      <w:pPr>
        <w:rPr>
          <w:lang w:bidi="en-US"/>
        </w:rPr>
      </w:pPr>
    </w:p>
    <w:p w14:paraId="32DF6AFA" w14:textId="03502ADA" w:rsidR="004233BB" w:rsidRDefault="001B0BD7" w:rsidP="00947A03">
      <w:pPr>
        <w:rPr>
          <w:lang w:bidi="en-US"/>
        </w:rPr>
      </w:pPr>
      <w:r w:rsidRPr="00AA5CEB">
        <w:rPr>
          <w:noProof/>
        </w:rPr>
        <w:drawing>
          <wp:inline distT="0" distB="0" distL="0" distR="0" wp14:anchorId="1C88A81E" wp14:editId="44609432">
            <wp:extent cx="5943600" cy="853440"/>
            <wp:effectExtent l="57150" t="19050" r="0" b="9906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588967B" w14:textId="2B9F5835" w:rsidR="00D90E11" w:rsidRDefault="00D90E11" w:rsidP="00947A03">
      <w:pPr>
        <w:rPr>
          <w:lang w:bidi="en-US"/>
        </w:rPr>
      </w:pPr>
      <w:r w:rsidRPr="00AA5CEB">
        <w:rPr>
          <w:noProof/>
        </w:rPr>
        <w:drawing>
          <wp:inline distT="0" distB="0" distL="0" distR="0" wp14:anchorId="1B07AC51" wp14:editId="175E4B1D">
            <wp:extent cx="5943600" cy="685800"/>
            <wp:effectExtent l="57150" t="19050" r="57150" b="9525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15C44058" w14:textId="77777777" w:rsidR="004233BB" w:rsidRPr="002C195E" w:rsidRDefault="004233BB" w:rsidP="00947A03">
      <w:pPr>
        <w:rPr>
          <w:lang w:bidi="en-US"/>
        </w:rPr>
      </w:pPr>
    </w:p>
    <w:p w14:paraId="1217084C" w14:textId="259D8145" w:rsidR="00947A03" w:rsidRDefault="009353BD" w:rsidP="00205058">
      <w:r>
        <w:t>In this section</w:t>
      </w:r>
      <w:r w:rsidR="00947A03">
        <w:t xml:space="preserve">, you view </w:t>
      </w:r>
      <w:r w:rsidR="00947A03" w:rsidRPr="007B6F33">
        <w:t>your</w:t>
      </w:r>
      <w:r w:rsidR="00947A03">
        <w:t xml:space="preserve"> material inventory of all your materials maintained in Dallas.</w:t>
      </w:r>
    </w:p>
    <w:p w14:paraId="4EF20179" w14:textId="3B21F9A1" w:rsidR="00D930B9" w:rsidRPr="002C195E" w:rsidRDefault="00D930B9" w:rsidP="00D930B9">
      <w:pPr>
        <w:rPr>
          <w:b/>
        </w:rPr>
      </w:pPr>
    </w:p>
    <w:p w14:paraId="21727B8B" w14:textId="4EDD8FDE" w:rsidR="00947A03" w:rsidRDefault="00947A03" w:rsidP="00A1554C">
      <w:pPr>
        <w:pStyle w:val="GBIStepHeader"/>
      </w:pPr>
      <w:r>
        <w:t xml:space="preserve">In the </w:t>
      </w:r>
      <w:r w:rsidRPr="00A1554C">
        <w:rPr>
          <w:b w:val="0"/>
          <w:i/>
        </w:rPr>
        <w:t>“SAP Easy Access”</w:t>
      </w:r>
      <w:r>
        <w:rPr>
          <w:i/>
        </w:rPr>
        <w:t xml:space="preserve"> </w:t>
      </w:r>
      <w:r>
        <w:t>screen, follow the navigation path below:</w:t>
      </w:r>
    </w:p>
    <w:p w14:paraId="24E52A24" w14:textId="6281F387" w:rsidR="00947A03" w:rsidRDefault="00947A03" w:rsidP="00A1554C">
      <w:pPr>
        <w:pStyle w:val="GBINavigationHeader"/>
      </w:pPr>
      <w:r>
        <w:t>Navigation</w:t>
      </w:r>
    </w:p>
    <w:p w14:paraId="2E687E5A" w14:textId="6654F883" w:rsidR="00947A03" w:rsidRDefault="00947A03" w:rsidP="00A1554C">
      <w:pPr>
        <w:pStyle w:val="GBINavigationPath"/>
      </w:pPr>
      <w:r>
        <w:t xml:space="preserve">SAP Easy Access Menu </w:t>
      </w:r>
      <w:r w:rsidRPr="00AA5CEB">
        <w:rPr>
          <w:rFonts w:ascii="Wingdings" w:eastAsia="Wingdings" w:hAnsi="Wingdings" w:cs="Wingdings"/>
        </w:rPr>
        <w:t>à</w:t>
      </w:r>
      <w:r>
        <w:t xml:space="preserve"> Logistics</w:t>
      </w:r>
      <w:r w:rsidRPr="00AA5CEB">
        <w:t xml:space="preserve"> </w:t>
      </w:r>
      <w:r w:rsidRPr="00AA5CEB">
        <w:rPr>
          <w:rFonts w:ascii="Wingdings" w:eastAsia="Wingdings" w:hAnsi="Wingdings" w:cs="Wingdings"/>
        </w:rPr>
        <w:t>à</w:t>
      </w:r>
      <w:r w:rsidRPr="00AA5CEB">
        <w:t xml:space="preserve"> </w:t>
      </w:r>
      <w:r>
        <w:t xml:space="preserve">Materials Management </w:t>
      </w:r>
      <w:r w:rsidRPr="00AA5CEB">
        <w:rPr>
          <w:rFonts w:ascii="Wingdings" w:eastAsia="Wingdings" w:hAnsi="Wingdings" w:cs="Wingdings"/>
        </w:rPr>
        <w:t>à</w:t>
      </w:r>
      <w:r>
        <w:t xml:space="preserve"> Inventory Management </w:t>
      </w:r>
      <w:r w:rsidRPr="00AA5CEB">
        <w:rPr>
          <w:rFonts w:ascii="Wingdings" w:eastAsia="Wingdings" w:hAnsi="Wingdings" w:cs="Wingdings"/>
        </w:rPr>
        <w:t>à</w:t>
      </w:r>
      <w:r>
        <w:t xml:space="preserve"> Environment </w:t>
      </w:r>
      <w:r w:rsidRPr="00AA5CEB">
        <w:rPr>
          <w:rFonts w:ascii="Wingdings" w:eastAsia="Wingdings" w:hAnsi="Wingdings" w:cs="Wingdings"/>
        </w:rPr>
        <w:t>à</w:t>
      </w:r>
      <w:r>
        <w:t xml:space="preserve"> Stock </w:t>
      </w:r>
      <w:r w:rsidRPr="00AA5CEB">
        <w:rPr>
          <w:rFonts w:ascii="Wingdings" w:eastAsia="Wingdings" w:hAnsi="Wingdings" w:cs="Wingdings"/>
        </w:rPr>
        <w:t>à</w:t>
      </w:r>
      <w:r>
        <w:t xml:space="preserve"> Warehouse Stock</w:t>
      </w:r>
    </w:p>
    <w:p w14:paraId="64CE9C91" w14:textId="13B5CB1C" w:rsidR="00947A03" w:rsidRPr="002C195E" w:rsidRDefault="00947A03" w:rsidP="00586970">
      <w:pPr>
        <w:rPr>
          <w:rFonts w:asciiTheme="majorHAnsi" w:hAnsiTheme="majorHAnsi" w:cstheme="majorBidi"/>
          <w:b/>
        </w:rPr>
      </w:pPr>
    </w:p>
    <w:p w14:paraId="53A747EE" w14:textId="5D806AF1" w:rsidR="00947A03" w:rsidRDefault="004513A8" w:rsidP="00A1554C">
      <w:pPr>
        <w:pStyle w:val="GBIQuestion"/>
      </w:pPr>
      <w:bookmarkStart w:id="61" w:name="_Hlk483377860"/>
      <w:r>
        <w:t>What is the Transaction C</w:t>
      </w:r>
      <w:r w:rsidR="00947A03">
        <w:t>ode to display a material’s inventory level?</w:t>
      </w:r>
      <w:bookmarkEnd w:id="61"/>
      <w:r w:rsidR="00712E40">
        <w:br/>
      </w:r>
      <w:r w:rsidR="00947A03" w:rsidRPr="00EE325E">
        <w:t xml:space="preserve"> </w:t>
      </w:r>
      <w:r w:rsidR="001E3494">
        <w:fldChar w:fldCharType="begin">
          <w:ffData>
            <w:name w:val="Question08"/>
            <w:enabled/>
            <w:calcOnExit/>
            <w:textInput/>
          </w:ffData>
        </w:fldChar>
      </w:r>
      <w:bookmarkStart w:id="62" w:name="Question08"/>
      <w:r w:rsidR="001E3494">
        <w:instrText xml:space="preserve"> FORMTEXT </w:instrText>
      </w:r>
      <w:r w:rsidR="001E3494">
        <w:fldChar w:fldCharType="separate"/>
      </w:r>
      <w:r w:rsidR="005F018E">
        <w:rPr>
          <w:noProof/>
        </w:rPr>
        <w:t>MB52</w:t>
      </w:r>
      <w:r w:rsidR="001E3494">
        <w:fldChar w:fldCharType="end"/>
      </w:r>
      <w:bookmarkEnd w:id="62"/>
      <w:r w:rsidR="00947A03">
        <w:t xml:space="preserve"> </w:t>
      </w:r>
      <w:r w:rsidR="00947A03">
        <w:rPr>
          <w:rFonts w:ascii="Wingdings" w:eastAsia="Wingdings" w:hAnsi="Wingdings" w:cs="Wingdings"/>
        </w:rPr>
        <w:t>!</w:t>
      </w:r>
    </w:p>
    <w:p w14:paraId="403DAC24" w14:textId="1A0C373C" w:rsidR="00947A03" w:rsidRPr="002C195E" w:rsidRDefault="00947A03" w:rsidP="002C195E">
      <w:pPr>
        <w:rPr>
          <w:rFonts w:asciiTheme="majorHAnsi" w:hAnsiTheme="majorHAnsi" w:cstheme="majorBidi"/>
          <w:b/>
        </w:rPr>
      </w:pPr>
    </w:p>
    <w:p w14:paraId="322FA39A" w14:textId="01F00A5D" w:rsidR="00947A03" w:rsidRPr="00FB4B0F" w:rsidRDefault="00FB4B0F" w:rsidP="00A1554C">
      <w:pPr>
        <w:pStyle w:val="GBIStepHeader"/>
      </w:pPr>
      <w:r>
        <w:t>I</w:t>
      </w:r>
      <w:r w:rsidR="00947A03" w:rsidRPr="00FB4B0F">
        <w:t xml:space="preserve">n the </w:t>
      </w:r>
      <w:r w:rsidR="00947A03" w:rsidRPr="00A1554C">
        <w:rPr>
          <w:b w:val="0"/>
          <w:i/>
        </w:rPr>
        <w:t>“Display Warehouse Stock of Material”</w:t>
      </w:r>
      <w:r w:rsidRPr="00A1554C">
        <w:rPr>
          <w:b w:val="0"/>
        </w:rPr>
        <w:t xml:space="preserve"> </w:t>
      </w:r>
      <w:r>
        <w:t>screen, e</w:t>
      </w:r>
      <w:r w:rsidR="00947A03" w:rsidRPr="00FB4B0F">
        <w:t>nter the following information:</w:t>
      </w:r>
    </w:p>
    <w:p w14:paraId="121890DA" w14:textId="48ACA8BF" w:rsidR="00947A03" w:rsidRPr="002C195E" w:rsidRDefault="00947A03" w:rsidP="00947A03">
      <w:pPr>
        <w:rPr>
          <w:rFonts w:asciiTheme="majorHAnsi" w:hAnsiTheme="majorHAnsi" w:cstheme="majorBidi"/>
          <w:b/>
        </w:rPr>
      </w:pPr>
    </w:p>
    <w:tbl>
      <w:tblPr>
        <w:tblStyle w:val="TableGrid"/>
        <w:tblW w:w="0" w:type="auto"/>
        <w:tblLook w:val="04A0" w:firstRow="1" w:lastRow="0" w:firstColumn="1" w:lastColumn="0" w:noHBand="0" w:noVBand="1"/>
      </w:tblPr>
      <w:tblGrid>
        <w:gridCol w:w="2065"/>
        <w:gridCol w:w="5670"/>
        <w:gridCol w:w="1615"/>
      </w:tblGrid>
      <w:tr w:rsidR="00FB4B0F" w:rsidRPr="00FB4B0F" w14:paraId="2F7221D9" w14:textId="77777777" w:rsidTr="00A1554C">
        <w:tc>
          <w:tcPr>
            <w:tcW w:w="2065" w:type="dxa"/>
            <w:shd w:val="clear" w:color="auto" w:fill="BFBFBF" w:themeFill="background1" w:themeFillShade="BF"/>
          </w:tcPr>
          <w:p w14:paraId="0F524014" w14:textId="31DCFC43" w:rsidR="00FB4B0F" w:rsidRPr="00FB4B0F" w:rsidRDefault="00FB4B0F" w:rsidP="00947A03">
            <w:pPr>
              <w:rPr>
                <w:rFonts w:cs="Times New Roman"/>
                <w:b/>
              </w:rPr>
            </w:pPr>
            <w:r w:rsidRPr="00FB4B0F">
              <w:rPr>
                <w:rFonts w:cs="Times New Roman"/>
                <w:b/>
              </w:rPr>
              <w:t>Attribute</w:t>
            </w:r>
          </w:p>
        </w:tc>
        <w:tc>
          <w:tcPr>
            <w:tcW w:w="5670" w:type="dxa"/>
            <w:shd w:val="clear" w:color="auto" w:fill="BFBFBF" w:themeFill="background1" w:themeFillShade="BF"/>
          </w:tcPr>
          <w:p w14:paraId="61710612" w14:textId="59707DBA" w:rsidR="00FB4B0F" w:rsidRPr="00FB4B0F" w:rsidRDefault="00FB4B0F" w:rsidP="00947A03">
            <w:pPr>
              <w:rPr>
                <w:rFonts w:cs="Times New Roman"/>
                <w:b/>
              </w:rPr>
            </w:pPr>
            <w:r>
              <w:rPr>
                <w:rFonts w:cs="Times New Roman"/>
                <w:b/>
              </w:rPr>
              <w:t>Description</w:t>
            </w:r>
          </w:p>
        </w:tc>
        <w:tc>
          <w:tcPr>
            <w:tcW w:w="1615" w:type="dxa"/>
            <w:shd w:val="clear" w:color="auto" w:fill="BFBFBF" w:themeFill="background1" w:themeFillShade="BF"/>
          </w:tcPr>
          <w:p w14:paraId="4802D354" w14:textId="18C4A50A" w:rsidR="00FB4B0F" w:rsidRPr="00FB4B0F" w:rsidRDefault="00FB4B0F" w:rsidP="00947A03">
            <w:pPr>
              <w:rPr>
                <w:rFonts w:cs="Times New Roman"/>
                <w:b/>
              </w:rPr>
            </w:pPr>
            <w:r>
              <w:rPr>
                <w:rFonts w:cs="Times New Roman"/>
                <w:b/>
              </w:rPr>
              <w:t>Data Value</w:t>
            </w:r>
          </w:p>
        </w:tc>
      </w:tr>
      <w:tr w:rsidR="00FB4B0F" w:rsidRPr="00FB4B0F" w14:paraId="04B4C4A7" w14:textId="77777777" w:rsidTr="00A1554C">
        <w:tc>
          <w:tcPr>
            <w:tcW w:w="2065" w:type="dxa"/>
          </w:tcPr>
          <w:p w14:paraId="48893DA0" w14:textId="0ABD847D" w:rsidR="00FB4B0F" w:rsidRPr="00FB4B0F" w:rsidRDefault="00FB4B0F" w:rsidP="00FB4B0F">
            <w:pPr>
              <w:rPr>
                <w:rFonts w:cs="Times New Roman"/>
              </w:rPr>
            </w:pPr>
            <w:r w:rsidRPr="00FB4B0F">
              <w:rPr>
                <w:rFonts w:cs="Times New Roman"/>
              </w:rPr>
              <w:t>Material</w:t>
            </w:r>
          </w:p>
        </w:tc>
        <w:tc>
          <w:tcPr>
            <w:tcW w:w="5670" w:type="dxa"/>
          </w:tcPr>
          <w:p w14:paraId="540DFB04" w14:textId="4C48F833" w:rsidR="00FB4B0F" w:rsidRPr="00FB4B0F" w:rsidRDefault="00FB4B0F" w:rsidP="00FB4B0F">
            <w:pPr>
              <w:rPr>
                <w:rFonts w:cs="Times New Roman"/>
              </w:rPr>
            </w:pPr>
            <w:r>
              <w:t>Key uniquely identifying the material</w:t>
            </w:r>
          </w:p>
        </w:tc>
        <w:tc>
          <w:tcPr>
            <w:tcW w:w="1615" w:type="dxa"/>
          </w:tcPr>
          <w:p w14:paraId="3763A4C4" w14:textId="22FA7EE4" w:rsidR="00FB4B0F" w:rsidRPr="00FB4B0F" w:rsidRDefault="00FB4B0F" w:rsidP="00FB4B0F">
            <w:pPr>
              <w:rPr>
                <w:rFonts w:cs="Times New Roman"/>
              </w:rPr>
            </w:pPr>
            <w:r>
              <w:rPr>
                <w:rFonts w:cs="Times New Roman"/>
              </w:rPr>
              <w:t>*0##</w:t>
            </w:r>
          </w:p>
        </w:tc>
      </w:tr>
      <w:tr w:rsidR="00FB4B0F" w:rsidRPr="00FB4B0F" w14:paraId="7EF0E859" w14:textId="77777777" w:rsidTr="00A1554C">
        <w:tc>
          <w:tcPr>
            <w:tcW w:w="2065" w:type="dxa"/>
          </w:tcPr>
          <w:p w14:paraId="25E8FF28" w14:textId="7D8B804D" w:rsidR="00FB4B0F" w:rsidRPr="00FB4B0F" w:rsidRDefault="00FB4B0F" w:rsidP="00FB4B0F">
            <w:pPr>
              <w:rPr>
                <w:rFonts w:cs="Times New Roman"/>
              </w:rPr>
            </w:pPr>
            <w:r w:rsidRPr="00FB4B0F">
              <w:rPr>
                <w:rFonts w:cs="Times New Roman"/>
              </w:rPr>
              <w:t>Plant</w:t>
            </w:r>
          </w:p>
        </w:tc>
        <w:tc>
          <w:tcPr>
            <w:tcW w:w="5670" w:type="dxa"/>
          </w:tcPr>
          <w:p w14:paraId="769155C1" w14:textId="2666922C" w:rsidR="00FB4B0F" w:rsidRPr="00FB4B0F" w:rsidRDefault="00FB4B0F" w:rsidP="00FB4B0F">
            <w:pPr>
              <w:rPr>
                <w:rFonts w:cs="Times New Roman"/>
              </w:rPr>
            </w:pPr>
            <w:r>
              <w:t>Key uniquely identifying a plant</w:t>
            </w:r>
          </w:p>
        </w:tc>
        <w:tc>
          <w:tcPr>
            <w:tcW w:w="1615" w:type="dxa"/>
          </w:tcPr>
          <w:p w14:paraId="4093BE1B" w14:textId="5B133D59" w:rsidR="00FB4B0F" w:rsidRPr="00FB4B0F" w:rsidRDefault="00FB4B0F" w:rsidP="00FB4B0F">
            <w:pPr>
              <w:rPr>
                <w:rFonts w:cs="Times New Roman"/>
              </w:rPr>
            </w:pPr>
            <w:r>
              <w:rPr>
                <w:rFonts w:cs="Times New Roman"/>
              </w:rPr>
              <w:t>DL##</w:t>
            </w:r>
          </w:p>
        </w:tc>
      </w:tr>
      <w:tr w:rsidR="00FB4B0F" w:rsidRPr="00FB4B0F" w14:paraId="427F2AB6" w14:textId="77777777" w:rsidTr="00A1554C">
        <w:tc>
          <w:tcPr>
            <w:tcW w:w="2065" w:type="dxa"/>
          </w:tcPr>
          <w:p w14:paraId="7B0E96AA" w14:textId="6659E6EC" w:rsidR="00FB4B0F" w:rsidRPr="00FB4B0F" w:rsidRDefault="00FB4B0F" w:rsidP="00FB4B0F">
            <w:pPr>
              <w:rPr>
                <w:rFonts w:cs="Times New Roman"/>
              </w:rPr>
            </w:pPr>
            <w:r w:rsidRPr="00FB4B0F">
              <w:rPr>
                <w:rFonts w:cs="Times New Roman"/>
              </w:rPr>
              <w:t>Storage Location</w:t>
            </w:r>
          </w:p>
        </w:tc>
        <w:tc>
          <w:tcPr>
            <w:tcW w:w="5670" w:type="dxa"/>
          </w:tcPr>
          <w:p w14:paraId="79B6ED2B" w14:textId="48026D10" w:rsidR="00FB4B0F" w:rsidRPr="00FB4B0F" w:rsidRDefault="00FB4B0F" w:rsidP="00FB4B0F">
            <w:pPr>
              <w:rPr>
                <w:rFonts w:cs="Times New Roman"/>
              </w:rPr>
            </w:pPr>
            <w:r>
              <w:t>Location at which the material is stored</w:t>
            </w:r>
          </w:p>
        </w:tc>
        <w:tc>
          <w:tcPr>
            <w:tcW w:w="1615" w:type="dxa"/>
          </w:tcPr>
          <w:p w14:paraId="79B57CBC" w14:textId="3E033F34" w:rsidR="00FB4B0F" w:rsidRPr="00FB4B0F" w:rsidRDefault="00FB4B0F" w:rsidP="00FB4B0F">
            <w:pPr>
              <w:rPr>
                <w:rFonts w:cs="Times New Roman"/>
              </w:rPr>
            </w:pPr>
            <w:r>
              <w:rPr>
                <w:rFonts w:cs="Times New Roman"/>
              </w:rPr>
              <w:t>*##</w:t>
            </w:r>
          </w:p>
        </w:tc>
      </w:tr>
    </w:tbl>
    <w:p w14:paraId="15E92ED5" w14:textId="19E4DE0F" w:rsidR="00947A03" w:rsidRPr="003A23CD" w:rsidRDefault="00947A03" w:rsidP="00947A03">
      <w:pPr>
        <w:rPr>
          <w:rFonts w:asciiTheme="majorHAnsi" w:hAnsiTheme="majorHAnsi" w:cstheme="majorBidi"/>
          <w:b/>
        </w:rPr>
      </w:pPr>
    </w:p>
    <w:p w14:paraId="1147E9FD" w14:textId="60A3F034" w:rsidR="00947A03" w:rsidRDefault="005A3F5B" w:rsidP="00A1554C">
      <w:pPr>
        <w:pStyle w:val="GBIQuestion"/>
      </w:pPr>
      <w:bookmarkStart w:id="63" w:name="_Hlk483377870"/>
      <w:r>
        <w:t>What is the code for Your Raw Material Storage L</w:t>
      </w:r>
      <w:r w:rsidR="00947A03">
        <w:t>ocation?</w:t>
      </w:r>
      <w:bookmarkEnd w:id="63"/>
      <w:r w:rsidR="00712E40">
        <w:br/>
      </w:r>
      <w:r w:rsidR="00947A03" w:rsidRPr="00455BBD">
        <w:t xml:space="preserve"> </w:t>
      </w:r>
      <w:r w:rsidR="001E3494">
        <w:fldChar w:fldCharType="begin">
          <w:ffData>
            <w:name w:val="Question09"/>
            <w:enabled/>
            <w:calcOnExit/>
            <w:textInput/>
          </w:ffData>
        </w:fldChar>
      </w:r>
      <w:bookmarkStart w:id="64" w:name="Question09"/>
      <w:r w:rsidR="001E3494">
        <w:instrText xml:space="preserve"> FORMTEXT </w:instrText>
      </w:r>
      <w:r w:rsidR="001E3494">
        <w:fldChar w:fldCharType="separate"/>
      </w:r>
      <w:r w:rsidR="008E5485">
        <w:rPr>
          <w:noProof/>
        </w:rPr>
        <w:t>RM29</w:t>
      </w:r>
      <w:r w:rsidR="001E3494">
        <w:fldChar w:fldCharType="end"/>
      </w:r>
      <w:bookmarkEnd w:id="64"/>
      <w:r w:rsidR="00947A03" w:rsidRPr="00311453">
        <w:t xml:space="preserve"> </w:t>
      </w:r>
      <w:r w:rsidR="00947A03">
        <w:rPr>
          <w:rFonts w:ascii="Wingdings" w:eastAsia="Wingdings" w:hAnsi="Wingdings" w:cs="Wingdings"/>
        </w:rPr>
        <w:t>!</w:t>
      </w:r>
    </w:p>
    <w:p w14:paraId="0EE858F1" w14:textId="3A2785C7" w:rsidR="00947A03" w:rsidRDefault="005A3F5B" w:rsidP="00A1554C">
      <w:pPr>
        <w:pStyle w:val="GBIQuestion"/>
      </w:pPr>
      <w:bookmarkStart w:id="65" w:name="_Hlk483377877"/>
      <w:r>
        <w:t>What is the code for Your Semi-Finished Goods Storage L</w:t>
      </w:r>
      <w:r w:rsidR="00947A03">
        <w:t>ocation?</w:t>
      </w:r>
      <w:bookmarkEnd w:id="65"/>
      <w:r w:rsidR="00712E40">
        <w:br/>
      </w:r>
      <w:r w:rsidR="00947A03" w:rsidRPr="00455BBD">
        <w:t xml:space="preserve"> </w:t>
      </w:r>
      <w:r w:rsidR="001E3494">
        <w:fldChar w:fldCharType="begin">
          <w:ffData>
            <w:name w:val="Question10"/>
            <w:enabled/>
            <w:calcOnExit/>
            <w:textInput/>
          </w:ffData>
        </w:fldChar>
      </w:r>
      <w:bookmarkStart w:id="66" w:name="Question10"/>
      <w:r w:rsidR="001E3494">
        <w:instrText xml:space="preserve"> FORMTEXT </w:instrText>
      </w:r>
      <w:r w:rsidR="001E3494">
        <w:fldChar w:fldCharType="separate"/>
      </w:r>
      <w:r w:rsidR="008E5485">
        <w:rPr>
          <w:noProof/>
        </w:rPr>
        <w:t>SF29</w:t>
      </w:r>
      <w:r w:rsidR="001E3494">
        <w:fldChar w:fldCharType="end"/>
      </w:r>
      <w:bookmarkEnd w:id="66"/>
      <w:r w:rsidR="00947A03" w:rsidRPr="00311453">
        <w:t xml:space="preserve"> </w:t>
      </w:r>
      <w:r w:rsidR="00947A03">
        <w:rPr>
          <w:rFonts w:ascii="Wingdings" w:eastAsia="Wingdings" w:hAnsi="Wingdings" w:cs="Wingdings"/>
        </w:rPr>
        <w:t>!</w:t>
      </w:r>
    </w:p>
    <w:p w14:paraId="6836ACCE" w14:textId="7F3C71A6" w:rsidR="00947A03" w:rsidRDefault="005A3F5B" w:rsidP="005639E8">
      <w:pPr>
        <w:pStyle w:val="GBIQuestion"/>
      </w:pPr>
      <w:bookmarkStart w:id="67" w:name="_Hlk483377883"/>
      <w:r>
        <w:t>What is the code for Your F</w:t>
      </w:r>
      <w:r w:rsidR="00947A03">
        <w:t>inished</w:t>
      </w:r>
      <w:r>
        <w:t xml:space="preserve"> Goods Storage L</w:t>
      </w:r>
      <w:r w:rsidR="00947A03">
        <w:t>ocation?</w:t>
      </w:r>
      <w:bookmarkEnd w:id="67"/>
      <w:r w:rsidR="00712E40">
        <w:br/>
      </w:r>
      <w:r w:rsidR="00947A03" w:rsidRPr="00455BBD">
        <w:t xml:space="preserve"> </w:t>
      </w:r>
      <w:r w:rsidR="001E3494">
        <w:fldChar w:fldCharType="begin">
          <w:ffData>
            <w:name w:val="Question11"/>
            <w:enabled/>
            <w:calcOnExit/>
            <w:textInput/>
          </w:ffData>
        </w:fldChar>
      </w:r>
      <w:bookmarkStart w:id="68" w:name="Question11"/>
      <w:r w:rsidR="001E3494">
        <w:instrText xml:space="preserve"> FORMTEXT </w:instrText>
      </w:r>
      <w:r w:rsidR="001E3494">
        <w:fldChar w:fldCharType="separate"/>
      </w:r>
      <w:r w:rsidR="008E5485">
        <w:rPr>
          <w:noProof/>
        </w:rPr>
        <w:t>FG29</w:t>
      </w:r>
      <w:r w:rsidR="001E3494">
        <w:fldChar w:fldCharType="end"/>
      </w:r>
      <w:bookmarkEnd w:id="68"/>
      <w:r w:rsidR="00947A03" w:rsidRPr="00311453">
        <w:t xml:space="preserve"> </w:t>
      </w:r>
      <w:r w:rsidR="00947A03">
        <w:rPr>
          <w:rFonts w:ascii="Wingdings" w:eastAsia="Wingdings" w:hAnsi="Wingdings" w:cs="Wingdings"/>
        </w:rPr>
        <w:t>!</w:t>
      </w:r>
    </w:p>
    <w:p w14:paraId="6CA34098" w14:textId="4D30F961" w:rsidR="00947A03" w:rsidRPr="00FB4B0F" w:rsidRDefault="00947A03" w:rsidP="00A1554C">
      <w:pPr>
        <w:pStyle w:val="GBIStepHeader"/>
      </w:pPr>
      <w:r w:rsidRPr="00FB4B0F">
        <w:t xml:space="preserve">Click Execute </w:t>
      </w:r>
      <w:r w:rsidR="004A5137" w:rsidRPr="005E1D7B">
        <w:rPr>
          <w:noProof/>
          <w:lang w:bidi="ar-SA"/>
        </w:rPr>
        <w:drawing>
          <wp:inline distT="0" distB="0" distL="0" distR="0" wp14:anchorId="6ADBDE25" wp14:editId="69D5338D">
            <wp:extent cx="495300" cy="19381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18897" cy="203048"/>
                    </a:xfrm>
                    <a:prstGeom prst="rect">
                      <a:avLst/>
                    </a:prstGeom>
                  </pic:spPr>
                </pic:pic>
              </a:graphicData>
            </a:graphic>
          </wp:inline>
        </w:drawing>
      </w:r>
      <w:r w:rsidRPr="00FB4B0F">
        <w:t>.</w:t>
      </w:r>
    </w:p>
    <w:p w14:paraId="0B953B80" w14:textId="30C9B57A" w:rsidR="00947A03" w:rsidRPr="003A23CD" w:rsidRDefault="00947A03" w:rsidP="00947A03">
      <w:pPr>
        <w:rPr>
          <w:rFonts w:asciiTheme="majorHAnsi" w:hAnsiTheme="majorHAnsi" w:cstheme="majorBidi"/>
          <w:b/>
        </w:rPr>
      </w:pPr>
    </w:p>
    <w:p w14:paraId="21A4CDB4" w14:textId="704FC9E6" w:rsidR="00947A03" w:rsidRDefault="00947A03" w:rsidP="00A1554C">
      <w:pPr>
        <w:pStyle w:val="GBIQuestion"/>
      </w:pPr>
      <w:bookmarkStart w:id="69" w:name="_Hlk483377891"/>
      <w:r>
        <w:t>What is the total</w:t>
      </w:r>
      <w:r w:rsidR="005A3F5B">
        <w:t xml:space="preserve"> United States dollar value of Raw M</w:t>
      </w:r>
      <w:r>
        <w:t>aterials in your inventory?</w:t>
      </w:r>
      <w:bookmarkEnd w:id="69"/>
      <w:r w:rsidR="00712E40">
        <w:br/>
      </w:r>
      <w:r w:rsidRPr="00455BBD">
        <w:t xml:space="preserve"> </w:t>
      </w:r>
      <w:r w:rsidR="001E3494">
        <w:fldChar w:fldCharType="begin">
          <w:ffData>
            <w:name w:val="Question12"/>
            <w:enabled/>
            <w:calcOnExit/>
            <w:textInput/>
          </w:ffData>
        </w:fldChar>
      </w:r>
      <w:bookmarkStart w:id="70" w:name="Question12"/>
      <w:r w:rsidR="001E3494">
        <w:instrText xml:space="preserve"> FORMTEXT </w:instrText>
      </w:r>
      <w:r w:rsidR="001E3494">
        <w:fldChar w:fldCharType="separate"/>
      </w:r>
      <w:r w:rsidR="008E5485">
        <w:rPr>
          <w:noProof/>
        </w:rPr>
        <w:t>0</w:t>
      </w:r>
      <w:r w:rsidR="001E3494">
        <w:fldChar w:fldCharType="end"/>
      </w:r>
      <w:bookmarkEnd w:id="70"/>
      <w:r w:rsidRPr="00311453">
        <w:t xml:space="preserve"> </w:t>
      </w:r>
      <w:r>
        <w:rPr>
          <w:rFonts w:ascii="Wingdings" w:eastAsia="Wingdings" w:hAnsi="Wingdings" w:cs="Wingdings"/>
        </w:rPr>
        <w:t>!</w:t>
      </w:r>
    </w:p>
    <w:p w14:paraId="4A74335A" w14:textId="6D227DAC" w:rsidR="00947A03" w:rsidRDefault="005A3F5B" w:rsidP="00A1554C">
      <w:pPr>
        <w:pStyle w:val="GBIQuestion"/>
      </w:pPr>
      <w:bookmarkStart w:id="71" w:name="_Hlk483377897"/>
      <w:r>
        <w:t>How many of Your Gear A</w:t>
      </w:r>
      <w:r w:rsidR="00947A03">
        <w:t>ssemblies are there in inventory?</w:t>
      </w:r>
      <w:bookmarkEnd w:id="71"/>
      <w:r w:rsidR="00712E40">
        <w:br/>
      </w:r>
      <w:r w:rsidR="00947A03" w:rsidRPr="00455BBD">
        <w:t xml:space="preserve"> </w:t>
      </w:r>
      <w:r w:rsidR="001E3494">
        <w:fldChar w:fldCharType="begin">
          <w:ffData>
            <w:name w:val="Question13"/>
            <w:enabled/>
            <w:calcOnExit/>
            <w:textInput/>
          </w:ffData>
        </w:fldChar>
      </w:r>
      <w:bookmarkStart w:id="72" w:name="Question13"/>
      <w:r w:rsidR="001E3494">
        <w:instrText xml:space="preserve"> FORMTEXT </w:instrText>
      </w:r>
      <w:r w:rsidR="001E3494">
        <w:fldChar w:fldCharType="separate"/>
      </w:r>
      <w:r w:rsidR="008E5485">
        <w:rPr>
          <w:noProof/>
        </w:rPr>
        <w:t>0</w:t>
      </w:r>
      <w:r w:rsidR="001E3494">
        <w:fldChar w:fldCharType="end"/>
      </w:r>
      <w:bookmarkEnd w:id="72"/>
      <w:r w:rsidR="00947A03" w:rsidRPr="00311453">
        <w:t xml:space="preserve"> </w:t>
      </w:r>
      <w:r w:rsidR="00947A03">
        <w:rPr>
          <w:rFonts w:ascii="Wingdings" w:eastAsia="Wingdings" w:hAnsi="Wingdings" w:cs="Wingdings"/>
        </w:rPr>
        <w:t>!</w:t>
      </w:r>
    </w:p>
    <w:p w14:paraId="6508FDA6" w14:textId="6E0DDE62" w:rsidR="009F3217" w:rsidRPr="003A23CD" w:rsidRDefault="005A3F5B" w:rsidP="00A1554C">
      <w:pPr>
        <w:pStyle w:val="GBIQuestion"/>
        <w:rPr>
          <w:b/>
        </w:rPr>
      </w:pPr>
      <w:bookmarkStart w:id="73" w:name="_Hlk483377903"/>
      <w:r>
        <w:t>What is the material code for Your Warranty D</w:t>
      </w:r>
      <w:r w:rsidR="00947A03">
        <w:t>ocument?</w:t>
      </w:r>
      <w:bookmarkEnd w:id="73"/>
      <w:r w:rsidR="00712E40">
        <w:br/>
      </w:r>
      <w:r w:rsidR="00947A03" w:rsidRPr="00455BBD">
        <w:t xml:space="preserve"> </w:t>
      </w:r>
      <w:r w:rsidR="001E3494">
        <w:fldChar w:fldCharType="begin">
          <w:ffData>
            <w:name w:val="Question14"/>
            <w:enabled/>
            <w:calcOnExit/>
            <w:textInput/>
          </w:ffData>
        </w:fldChar>
      </w:r>
      <w:bookmarkStart w:id="74" w:name="Question14"/>
      <w:r w:rsidR="001E3494">
        <w:instrText xml:space="preserve"> FORMTEXT </w:instrText>
      </w:r>
      <w:r w:rsidR="001E3494">
        <w:fldChar w:fldCharType="separate"/>
      </w:r>
      <w:r w:rsidR="008E5485">
        <w:rPr>
          <w:noProof/>
        </w:rPr>
        <w:t>WDOC1029</w:t>
      </w:r>
      <w:r w:rsidR="001E3494">
        <w:fldChar w:fldCharType="end"/>
      </w:r>
      <w:bookmarkEnd w:id="74"/>
      <w:r w:rsidR="00947A03" w:rsidRPr="00311453">
        <w:t xml:space="preserve"> </w:t>
      </w:r>
      <w:r w:rsidR="00947A03">
        <w:rPr>
          <w:rFonts w:ascii="Wingdings" w:eastAsia="Wingdings" w:hAnsi="Wingdings" w:cs="Wingdings"/>
        </w:rPr>
        <w:t>!</w:t>
      </w:r>
      <w:r w:rsidR="009F3217" w:rsidRPr="003A23CD">
        <w:rPr>
          <w:rFonts w:asciiTheme="majorHAnsi" w:hAnsiTheme="majorHAnsi" w:cstheme="majorBidi"/>
        </w:rPr>
        <w:br w:type="page"/>
      </w:r>
    </w:p>
    <w:p w14:paraId="6EBCFB9A" w14:textId="2666E0C1" w:rsidR="009F3217" w:rsidRDefault="009F3217" w:rsidP="00A1554C">
      <w:pPr>
        <w:pStyle w:val="GBISectionHeader"/>
        <w:framePr w:wrap="around"/>
      </w:pPr>
      <w:bookmarkStart w:id="75" w:name="_Toc481481217"/>
      <w:bookmarkStart w:id="76" w:name="_Toc31792624"/>
      <w:r>
        <w:lastRenderedPageBreak/>
        <w:t>Display Requirements List</w:t>
      </w:r>
      <w:bookmarkEnd w:id="75"/>
      <w:bookmarkEnd w:id="76"/>
    </w:p>
    <w:p w14:paraId="2B3EC55A" w14:textId="496BE8A6" w:rsidR="00947A03" w:rsidRDefault="00947A03" w:rsidP="00947A03">
      <w:pPr>
        <w:rPr>
          <w:rFonts w:asciiTheme="majorHAnsi" w:hAnsiTheme="majorHAnsi" w:cstheme="majorBidi"/>
          <w:b/>
        </w:rPr>
      </w:pPr>
    </w:p>
    <w:p w14:paraId="238CCB52" w14:textId="725F20CC" w:rsidR="00D90E11" w:rsidRDefault="00D90E11" w:rsidP="00947A03">
      <w:pPr>
        <w:rPr>
          <w:rFonts w:asciiTheme="majorHAnsi" w:hAnsiTheme="majorHAnsi" w:cstheme="majorBidi"/>
          <w:b/>
        </w:rPr>
      </w:pPr>
      <w:r w:rsidRPr="00AA5CEB">
        <w:rPr>
          <w:noProof/>
        </w:rPr>
        <w:drawing>
          <wp:inline distT="0" distB="0" distL="0" distR="0" wp14:anchorId="467A2CD8" wp14:editId="6910C87A">
            <wp:extent cx="5943600" cy="929640"/>
            <wp:effectExtent l="57150" t="0" r="0" b="60960"/>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73F36671" w14:textId="0C9AA3DB" w:rsidR="004233BB" w:rsidRDefault="001B0BD7" w:rsidP="00947A03">
      <w:pPr>
        <w:rPr>
          <w:rFonts w:asciiTheme="majorHAnsi" w:hAnsiTheme="majorHAnsi" w:cstheme="majorBidi"/>
          <w:b/>
        </w:rPr>
      </w:pPr>
      <w:r w:rsidRPr="00AA5CEB">
        <w:rPr>
          <w:noProof/>
        </w:rPr>
        <w:drawing>
          <wp:inline distT="0" distB="0" distL="0" distR="0" wp14:anchorId="451F332E" wp14:editId="4DDFAAF1">
            <wp:extent cx="5943600" cy="787400"/>
            <wp:effectExtent l="19050" t="0" r="57150" b="50800"/>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9A8E237" w14:textId="77777777" w:rsidR="004233BB" w:rsidRDefault="004233BB" w:rsidP="00947A03">
      <w:pPr>
        <w:rPr>
          <w:rFonts w:asciiTheme="majorHAnsi" w:hAnsiTheme="majorHAnsi" w:cstheme="majorBidi"/>
          <w:b/>
        </w:rPr>
      </w:pPr>
    </w:p>
    <w:p w14:paraId="64A821A7" w14:textId="181DF1ED" w:rsidR="009F3217" w:rsidRDefault="00FB4B0F" w:rsidP="00205058">
      <w:r>
        <w:t>In this section</w:t>
      </w:r>
      <w:r w:rsidR="009F3217">
        <w:t xml:space="preserve">, you look at the stock/requirements list for the touring </w:t>
      </w:r>
      <w:r w:rsidR="00CF6550">
        <w:t>aluminum</w:t>
      </w:r>
      <w:r w:rsidR="009F3217">
        <w:t xml:space="preserve"> wheel assembly.</w:t>
      </w:r>
    </w:p>
    <w:p w14:paraId="2243E411" w14:textId="2F9B8323" w:rsidR="009F3217" w:rsidRDefault="009F3217" w:rsidP="00947A03">
      <w:pPr>
        <w:rPr>
          <w:rFonts w:asciiTheme="majorHAnsi" w:hAnsiTheme="majorHAnsi" w:cstheme="majorBidi"/>
          <w:b/>
        </w:rPr>
      </w:pPr>
    </w:p>
    <w:p w14:paraId="517AFDBA" w14:textId="71D1C9E8" w:rsidR="009F3217" w:rsidRPr="00FB4B0F" w:rsidRDefault="009F3217" w:rsidP="00A1554C">
      <w:pPr>
        <w:pStyle w:val="GBIStepHeader"/>
      </w:pPr>
      <w:r w:rsidRPr="00FB4B0F">
        <w:t xml:space="preserve">In the </w:t>
      </w:r>
      <w:r w:rsidRPr="00A1554C">
        <w:rPr>
          <w:b w:val="0"/>
          <w:i/>
        </w:rPr>
        <w:t>“SAP Easy Access”</w:t>
      </w:r>
      <w:r w:rsidRPr="00FB4B0F">
        <w:t xml:space="preserve"> screen, follow the navigation path below:</w:t>
      </w:r>
    </w:p>
    <w:p w14:paraId="183BAD3D" w14:textId="70AE328E" w:rsidR="009F3217" w:rsidRDefault="009F3217" w:rsidP="00A1554C">
      <w:pPr>
        <w:pStyle w:val="GBINavigationHeader"/>
      </w:pPr>
      <w:r>
        <w:t>Navigation</w:t>
      </w:r>
    </w:p>
    <w:p w14:paraId="7D620991" w14:textId="77777777" w:rsidR="009F3217" w:rsidRDefault="009F3217" w:rsidP="00A1554C">
      <w:pPr>
        <w:pStyle w:val="GBINavigationPath"/>
      </w:pPr>
      <w:r>
        <w:t xml:space="preserve">SAP Easy Access Menu </w:t>
      </w:r>
      <w:r w:rsidRPr="00AA5CEB">
        <w:rPr>
          <w:rFonts w:ascii="Wingdings" w:eastAsia="Wingdings" w:hAnsi="Wingdings" w:cs="Wingdings"/>
        </w:rPr>
        <w:t>à</w:t>
      </w:r>
      <w:r>
        <w:t xml:space="preserve"> Logistics</w:t>
      </w:r>
      <w:r w:rsidRPr="00AA5CEB">
        <w:t xml:space="preserve"> </w:t>
      </w:r>
      <w:r w:rsidRPr="00AA5CEB">
        <w:rPr>
          <w:rFonts w:ascii="Wingdings" w:eastAsia="Wingdings" w:hAnsi="Wingdings" w:cs="Wingdings"/>
        </w:rPr>
        <w:t>à</w:t>
      </w:r>
      <w:r w:rsidRPr="00AA5CEB">
        <w:t xml:space="preserve"> </w:t>
      </w:r>
      <w:r>
        <w:t xml:space="preserve">Materials Management </w:t>
      </w:r>
      <w:r w:rsidRPr="00AA5CEB">
        <w:rPr>
          <w:rFonts w:ascii="Wingdings" w:eastAsia="Wingdings" w:hAnsi="Wingdings" w:cs="Wingdings"/>
        </w:rPr>
        <w:t>à</w:t>
      </w:r>
      <w:r>
        <w:t xml:space="preserve"> Inventory Management </w:t>
      </w:r>
      <w:r w:rsidRPr="00AA5CEB">
        <w:rPr>
          <w:rFonts w:ascii="Wingdings" w:eastAsia="Wingdings" w:hAnsi="Wingdings" w:cs="Wingdings"/>
        </w:rPr>
        <w:t>à</w:t>
      </w:r>
      <w:r>
        <w:t xml:space="preserve"> Environment </w:t>
      </w:r>
      <w:r w:rsidRPr="00AA5CEB">
        <w:rPr>
          <w:rFonts w:ascii="Wingdings" w:eastAsia="Wingdings" w:hAnsi="Wingdings" w:cs="Wingdings"/>
        </w:rPr>
        <w:t>à</w:t>
      </w:r>
      <w:r>
        <w:t xml:space="preserve"> Stock </w:t>
      </w:r>
      <w:r w:rsidRPr="00AA5CEB">
        <w:rPr>
          <w:rFonts w:ascii="Wingdings" w:eastAsia="Wingdings" w:hAnsi="Wingdings" w:cs="Wingdings"/>
        </w:rPr>
        <w:t>à</w:t>
      </w:r>
      <w:r>
        <w:t xml:space="preserve"> Stock/Requirements List</w:t>
      </w:r>
    </w:p>
    <w:p w14:paraId="65D67169" w14:textId="43F67C9F" w:rsidR="009F3217" w:rsidRDefault="009F3217" w:rsidP="009F3217">
      <w:pPr>
        <w:rPr>
          <w:rFonts w:asciiTheme="majorHAnsi" w:hAnsiTheme="majorHAnsi" w:cstheme="majorBidi"/>
        </w:rPr>
      </w:pPr>
    </w:p>
    <w:p w14:paraId="15FDFD6E" w14:textId="7C04A241" w:rsidR="009F3217" w:rsidRDefault="004513A8" w:rsidP="00A1554C">
      <w:pPr>
        <w:pStyle w:val="GBIQuestion"/>
      </w:pPr>
      <w:bookmarkStart w:id="77" w:name="_Hlk483377932"/>
      <w:r>
        <w:t>What is the Transaction C</w:t>
      </w:r>
      <w:r w:rsidR="009F3217">
        <w:t>ode to display a stock/requirements list?</w:t>
      </w:r>
      <w:bookmarkEnd w:id="77"/>
      <w:r w:rsidR="00712E40">
        <w:br/>
      </w:r>
      <w:r w:rsidR="009F3217" w:rsidRPr="00455BBD">
        <w:t xml:space="preserve"> </w:t>
      </w:r>
      <w:r w:rsidR="001E3494">
        <w:fldChar w:fldCharType="begin">
          <w:ffData>
            <w:name w:val="Question15"/>
            <w:enabled/>
            <w:calcOnExit/>
            <w:textInput/>
          </w:ffData>
        </w:fldChar>
      </w:r>
      <w:bookmarkStart w:id="78" w:name="Question15"/>
      <w:r w:rsidR="001E3494">
        <w:instrText xml:space="preserve"> FORMTEXT </w:instrText>
      </w:r>
      <w:r w:rsidR="001E3494">
        <w:fldChar w:fldCharType="separate"/>
      </w:r>
      <w:r w:rsidR="00F732FD">
        <w:rPr>
          <w:noProof/>
        </w:rPr>
        <w:t>MD04</w:t>
      </w:r>
      <w:r w:rsidR="001E3494">
        <w:fldChar w:fldCharType="end"/>
      </w:r>
      <w:bookmarkEnd w:id="78"/>
      <w:r w:rsidR="009F3217" w:rsidRPr="00311453">
        <w:t xml:space="preserve"> </w:t>
      </w:r>
      <w:r w:rsidR="009F3217">
        <w:rPr>
          <w:rFonts w:ascii="Wingdings" w:eastAsia="Wingdings" w:hAnsi="Wingdings" w:cs="Wingdings"/>
        </w:rPr>
        <w:t>!</w:t>
      </w:r>
    </w:p>
    <w:p w14:paraId="6217B40E" w14:textId="7894B4C7" w:rsidR="009F3217" w:rsidRDefault="009F3217" w:rsidP="00A1554C">
      <w:pPr>
        <w:rPr>
          <w:rFonts w:asciiTheme="majorHAnsi" w:hAnsiTheme="majorHAnsi" w:cstheme="majorBidi"/>
        </w:rPr>
      </w:pPr>
    </w:p>
    <w:p w14:paraId="25BDA3E2" w14:textId="78E569D5" w:rsidR="009F3217" w:rsidRPr="00FB4B0F" w:rsidRDefault="00FB4B0F" w:rsidP="00A1554C">
      <w:pPr>
        <w:pStyle w:val="GBIStepHeader"/>
      </w:pPr>
      <w:r>
        <w:t>I</w:t>
      </w:r>
      <w:r w:rsidR="009F3217" w:rsidRPr="00FB4B0F">
        <w:t xml:space="preserve">n the </w:t>
      </w:r>
      <w:r w:rsidR="009F3217" w:rsidRPr="00A1554C">
        <w:rPr>
          <w:b w:val="0"/>
          <w:i/>
        </w:rPr>
        <w:t>“Stock/Requirements List: Initial Screen”</w:t>
      </w:r>
      <w:r w:rsidR="009F3217" w:rsidRPr="00FB4B0F">
        <w:t xml:space="preserve"> </w:t>
      </w:r>
      <w:r>
        <w:t>screen, e</w:t>
      </w:r>
      <w:r w:rsidR="009F3217" w:rsidRPr="00FB4B0F">
        <w:t>nter the following information:</w:t>
      </w:r>
    </w:p>
    <w:p w14:paraId="79A1AF5A" w14:textId="4186015B" w:rsidR="009F3217" w:rsidRDefault="009F3217" w:rsidP="009F3217">
      <w:pPr>
        <w:rPr>
          <w:rFonts w:asciiTheme="majorHAnsi" w:hAnsiTheme="majorHAnsi" w:cstheme="majorBidi"/>
          <w:b/>
        </w:rPr>
      </w:pPr>
    </w:p>
    <w:tbl>
      <w:tblPr>
        <w:tblStyle w:val="TableGrid"/>
        <w:tblW w:w="0" w:type="auto"/>
        <w:tblLook w:val="04A0" w:firstRow="1" w:lastRow="0" w:firstColumn="1" w:lastColumn="0" w:noHBand="0" w:noVBand="1"/>
      </w:tblPr>
      <w:tblGrid>
        <w:gridCol w:w="1176"/>
        <w:gridCol w:w="3949"/>
        <w:gridCol w:w="4225"/>
      </w:tblGrid>
      <w:tr w:rsidR="00FB4B0F" w:rsidRPr="00FB4B0F" w14:paraId="30F2651B" w14:textId="77777777" w:rsidTr="00A1554C">
        <w:tc>
          <w:tcPr>
            <w:tcW w:w="1176" w:type="dxa"/>
            <w:shd w:val="clear" w:color="auto" w:fill="BFBFBF" w:themeFill="background1" w:themeFillShade="BF"/>
          </w:tcPr>
          <w:p w14:paraId="0B7BDF6B" w14:textId="7EA017AC" w:rsidR="00FB4B0F" w:rsidRPr="00FB4B0F" w:rsidRDefault="00FB4B0F" w:rsidP="009F3217">
            <w:pPr>
              <w:rPr>
                <w:rFonts w:cs="Times New Roman"/>
                <w:b/>
              </w:rPr>
            </w:pPr>
            <w:r w:rsidRPr="00FB4B0F">
              <w:rPr>
                <w:rFonts w:cs="Times New Roman"/>
                <w:b/>
              </w:rPr>
              <w:t>At</w:t>
            </w:r>
            <w:r>
              <w:rPr>
                <w:rFonts w:cs="Times New Roman"/>
                <w:b/>
              </w:rPr>
              <w:t>tribute</w:t>
            </w:r>
          </w:p>
        </w:tc>
        <w:tc>
          <w:tcPr>
            <w:tcW w:w="3949" w:type="dxa"/>
            <w:shd w:val="clear" w:color="auto" w:fill="BFBFBF" w:themeFill="background1" w:themeFillShade="BF"/>
          </w:tcPr>
          <w:p w14:paraId="2A36CE2F" w14:textId="445B0D07" w:rsidR="00FB4B0F" w:rsidRPr="00FB4B0F" w:rsidRDefault="00FB4B0F" w:rsidP="009F3217">
            <w:pPr>
              <w:rPr>
                <w:rFonts w:cs="Times New Roman"/>
                <w:b/>
              </w:rPr>
            </w:pPr>
            <w:r>
              <w:rPr>
                <w:rFonts w:cs="Times New Roman"/>
                <w:b/>
              </w:rPr>
              <w:t>Description</w:t>
            </w:r>
          </w:p>
        </w:tc>
        <w:tc>
          <w:tcPr>
            <w:tcW w:w="4225" w:type="dxa"/>
            <w:shd w:val="clear" w:color="auto" w:fill="BFBFBF" w:themeFill="background1" w:themeFillShade="BF"/>
          </w:tcPr>
          <w:p w14:paraId="1390B166" w14:textId="3F53709E" w:rsidR="00FB4B0F" w:rsidRPr="00FB4B0F" w:rsidRDefault="00FB4B0F" w:rsidP="009F3217">
            <w:pPr>
              <w:rPr>
                <w:rFonts w:cs="Times New Roman"/>
                <w:b/>
              </w:rPr>
            </w:pPr>
            <w:r>
              <w:rPr>
                <w:rFonts w:cs="Times New Roman"/>
                <w:b/>
              </w:rPr>
              <w:t>Data Value</w:t>
            </w:r>
          </w:p>
        </w:tc>
      </w:tr>
      <w:tr w:rsidR="00FB4B0F" w:rsidRPr="00FB4B0F" w14:paraId="4DEDA685" w14:textId="77777777" w:rsidTr="00A1554C">
        <w:tc>
          <w:tcPr>
            <w:tcW w:w="1176" w:type="dxa"/>
          </w:tcPr>
          <w:p w14:paraId="5E1D887C" w14:textId="325ACABB" w:rsidR="00FB4B0F" w:rsidRPr="00FB4B0F" w:rsidRDefault="00FB4B0F" w:rsidP="00FB4B0F">
            <w:pPr>
              <w:rPr>
                <w:rFonts w:cs="Times New Roman"/>
              </w:rPr>
            </w:pPr>
            <w:r>
              <w:rPr>
                <w:rFonts w:cs="Times New Roman"/>
              </w:rPr>
              <w:t xml:space="preserve">Material </w:t>
            </w:r>
          </w:p>
        </w:tc>
        <w:tc>
          <w:tcPr>
            <w:tcW w:w="3949" w:type="dxa"/>
          </w:tcPr>
          <w:p w14:paraId="2E09E86C" w14:textId="6556C9B0" w:rsidR="00FB4B0F" w:rsidRPr="00FB4B0F" w:rsidRDefault="00FB4B0F" w:rsidP="00FB4B0F">
            <w:pPr>
              <w:rPr>
                <w:rFonts w:cs="Times New Roman"/>
              </w:rPr>
            </w:pPr>
            <w:r>
              <w:t>Key uniquely identifying the material</w:t>
            </w:r>
          </w:p>
        </w:tc>
        <w:tc>
          <w:tcPr>
            <w:tcW w:w="4225" w:type="dxa"/>
          </w:tcPr>
          <w:p w14:paraId="4D2635E0" w14:textId="1FA573A2" w:rsidR="00FB4B0F" w:rsidRPr="002C195E" w:rsidRDefault="00FB4B0F" w:rsidP="00FB4B0F">
            <w:r w:rsidRPr="00FB4B0F">
              <w:rPr>
                <w:rFonts w:cs="Times New Roman"/>
                <w:i/>
              </w:rPr>
              <w:t>Your Touring Aluminum Wheel Assembly</w:t>
            </w:r>
            <w:r w:rsidR="002C195E">
              <w:t xml:space="preserve"> </w:t>
            </w:r>
          </w:p>
        </w:tc>
      </w:tr>
      <w:tr w:rsidR="0079451E" w:rsidRPr="00FB4B0F" w14:paraId="75D82317" w14:textId="77777777" w:rsidTr="00A1554C">
        <w:tc>
          <w:tcPr>
            <w:tcW w:w="1176" w:type="dxa"/>
          </w:tcPr>
          <w:p w14:paraId="4EDCE4BF" w14:textId="46C7B5AF" w:rsidR="0079451E" w:rsidRDefault="0079451E" w:rsidP="00FB4B0F">
            <w:pPr>
              <w:rPr>
                <w:rFonts w:cs="Times New Roman"/>
              </w:rPr>
            </w:pPr>
            <w:r>
              <w:rPr>
                <w:rFonts w:cs="Times New Roman"/>
              </w:rPr>
              <w:t>MRP Area</w:t>
            </w:r>
          </w:p>
        </w:tc>
        <w:tc>
          <w:tcPr>
            <w:tcW w:w="3949" w:type="dxa"/>
          </w:tcPr>
          <w:p w14:paraId="0B4060A3" w14:textId="33D297FE" w:rsidR="0079451E" w:rsidRDefault="0079451E" w:rsidP="00FB4B0F">
            <w:r w:rsidRPr="0079451E">
              <w:t xml:space="preserve">Number of the </w:t>
            </w:r>
            <w:hyperlink r:id="rId70" w:history="1">
              <w:r w:rsidRPr="0079451E">
                <w:t>MRP area</w:t>
              </w:r>
            </w:hyperlink>
            <w:r w:rsidRPr="0079451E">
              <w:t xml:space="preserve"> for which material requirements planning should be carried out separately.</w:t>
            </w:r>
          </w:p>
        </w:tc>
        <w:tc>
          <w:tcPr>
            <w:tcW w:w="4225" w:type="dxa"/>
          </w:tcPr>
          <w:p w14:paraId="3FC7FA3F" w14:textId="5F7FF2A4" w:rsidR="0079451E" w:rsidRPr="00FB4B0F" w:rsidRDefault="0079451E" w:rsidP="00FB4B0F">
            <w:pPr>
              <w:rPr>
                <w:rFonts w:cs="Times New Roman"/>
                <w:i/>
              </w:rPr>
            </w:pPr>
            <w:r>
              <w:rPr>
                <w:rFonts w:cs="Times New Roman"/>
                <w:i/>
              </w:rPr>
              <w:t xml:space="preserve">Your Dallas Plant </w:t>
            </w:r>
          </w:p>
        </w:tc>
      </w:tr>
      <w:tr w:rsidR="00FB4B0F" w:rsidRPr="00FB4B0F" w14:paraId="3248188F" w14:textId="77777777" w:rsidTr="00A1554C">
        <w:tc>
          <w:tcPr>
            <w:tcW w:w="1176" w:type="dxa"/>
          </w:tcPr>
          <w:p w14:paraId="311A157B" w14:textId="63E80F66" w:rsidR="00FB4B0F" w:rsidRPr="00FB4B0F" w:rsidRDefault="00FB4B0F" w:rsidP="00FB4B0F">
            <w:pPr>
              <w:rPr>
                <w:rFonts w:cs="Times New Roman"/>
              </w:rPr>
            </w:pPr>
            <w:r>
              <w:rPr>
                <w:rFonts w:cs="Times New Roman"/>
              </w:rPr>
              <w:t>Plant</w:t>
            </w:r>
          </w:p>
        </w:tc>
        <w:tc>
          <w:tcPr>
            <w:tcW w:w="3949" w:type="dxa"/>
          </w:tcPr>
          <w:p w14:paraId="50B6EF5E" w14:textId="4D8446CB" w:rsidR="00FB4B0F" w:rsidRPr="00FB4B0F" w:rsidRDefault="00FB4B0F" w:rsidP="00FB4B0F">
            <w:pPr>
              <w:rPr>
                <w:rFonts w:cs="Times New Roman"/>
              </w:rPr>
            </w:pPr>
            <w:r>
              <w:t>Key uniquely identifying a plant</w:t>
            </w:r>
          </w:p>
        </w:tc>
        <w:tc>
          <w:tcPr>
            <w:tcW w:w="4225" w:type="dxa"/>
          </w:tcPr>
          <w:p w14:paraId="1509C144" w14:textId="4A8C547F" w:rsidR="00FB4B0F" w:rsidRPr="002C195E" w:rsidRDefault="00FB4B0F" w:rsidP="00FB4B0F">
            <w:r w:rsidRPr="00FB4B0F">
              <w:rPr>
                <w:rFonts w:cs="Times New Roman"/>
                <w:i/>
              </w:rPr>
              <w:t>Your Dallas Plant</w:t>
            </w:r>
            <w:r w:rsidR="002C195E">
              <w:t xml:space="preserve"> </w:t>
            </w:r>
          </w:p>
        </w:tc>
      </w:tr>
    </w:tbl>
    <w:p w14:paraId="02B9BE65" w14:textId="1FB9EE68" w:rsidR="009F3217" w:rsidRDefault="009F3217" w:rsidP="009F3217">
      <w:pPr>
        <w:rPr>
          <w:rFonts w:asciiTheme="majorHAnsi" w:hAnsiTheme="majorHAnsi" w:cstheme="majorBidi"/>
          <w:b/>
        </w:rPr>
      </w:pPr>
    </w:p>
    <w:p w14:paraId="65BFC56C" w14:textId="0450523C" w:rsidR="009F3217" w:rsidRPr="00FB4B0F" w:rsidRDefault="006F01BA" w:rsidP="00A1554C">
      <w:pPr>
        <w:pStyle w:val="GBIStepHeader"/>
      </w:pPr>
      <w:r>
        <w:t>Click Continue</w:t>
      </w:r>
      <w:r w:rsidR="009F3217" w:rsidRPr="00FB4B0F">
        <w:t xml:space="preserve"> </w:t>
      </w:r>
      <w:r w:rsidR="002238C7" w:rsidRPr="00D36F5D">
        <w:rPr>
          <w:noProof/>
          <w:lang w:bidi="ar-SA"/>
        </w:rPr>
        <w:drawing>
          <wp:inline distT="0" distB="0" distL="0" distR="0" wp14:anchorId="1DBEC7CF" wp14:editId="491F9437">
            <wp:extent cx="523875" cy="194581"/>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3977" cy="205762"/>
                    </a:xfrm>
                    <a:prstGeom prst="rect">
                      <a:avLst/>
                    </a:prstGeom>
                  </pic:spPr>
                </pic:pic>
              </a:graphicData>
            </a:graphic>
          </wp:inline>
        </w:drawing>
      </w:r>
      <w:r w:rsidR="009F3217" w:rsidRPr="00FB4B0F">
        <w:t>.</w:t>
      </w:r>
    </w:p>
    <w:p w14:paraId="4E2865B1" w14:textId="004C0984" w:rsidR="009F3217" w:rsidRDefault="009F3217" w:rsidP="009F3217">
      <w:pPr>
        <w:rPr>
          <w:rFonts w:asciiTheme="majorHAnsi" w:hAnsiTheme="majorHAnsi" w:cstheme="majorBidi"/>
          <w:b/>
        </w:rPr>
      </w:pPr>
    </w:p>
    <w:p w14:paraId="263C9158" w14:textId="6BEA0DA8" w:rsidR="009F3217" w:rsidRDefault="009F3217" w:rsidP="00A1554C">
      <w:pPr>
        <w:pStyle w:val="GBIQuestion"/>
      </w:pPr>
      <w:bookmarkStart w:id="79" w:name="_Hlk483377971"/>
      <w:r>
        <w:t xml:space="preserve">What is the material type of the </w:t>
      </w:r>
      <w:r w:rsidR="004513A8">
        <w:t>Touring Wheel A</w:t>
      </w:r>
      <w:r>
        <w:t>ssembly?</w:t>
      </w:r>
      <w:bookmarkEnd w:id="79"/>
      <w:r w:rsidR="00712E40">
        <w:br/>
      </w:r>
      <w:r w:rsidRPr="00455BBD">
        <w:t xml:space="preserve"> </w:t>
      </w:r>
      <w:r w:rsidR="001E3494">
        <w:fldChar w:fldCharType="begin">
          <w:ffData>
            <w:name w:val="Question16"/>
            <w:enabled/>
            <w:calcOnExit/>
            <w:textInput/>
          </w:ffData>
        </w:fldChar>
      </w:r>
      <w:bookmarkStart w:id="80" w:name="Question16"/>
      <w:r w:rsidR="001E3494">
        <w:instrText xml:space="preserve"> FORMTEXT </w:instrText>
      </w:r>
      <w:r w:rsidR="001E3494">
        <w:fldChar w:fldCharType="separate"/>
      </w:r>
      <w:r w:rsidR="00F732FD">
        <w:rPr>
          <w:noProof/>
        </w:rPr>
        <w:t>HALB</w:t>
      </w:r>
      <w:r w:rsidR="001E3494">
        <w:fldChar w:fldCharType="end"/>
      </w:r>
      <w:bookmarkEnd w:id="80"/>
      <w:r w:rsidRPr="00311453">
        <w:t xml:space="preserve"> </w:t>
      </w:r>
      <w:r>
        <w:rPr>
          <w:rFonts w:ascii="Wingdings" w:eastAsia="Wingdings" w:hAnsi="Wingdings" w:cs="Wingdings"/>
        </w:rPr>
        <w:t>!</w:t>
      </w:r>
    </w:p>
    <w:p w14:paraId="7CA0B71B" w14:textId="73C1DEFD" w:rsidR="009F3217" w:rsidRDefault="009F3217" w:rsidP="00A1554C">
      <w:pPr>
        <w:pStyle w:val="GBIQuestion"/>
      </w:pPr>
      <w:bookmarkStart w:id="81" w:name="_Hlk483377982"/>
      <w:r>
        <w:t>What is the code for the Trading Goods material type?</w:t>
      </w:r>
      <w:bookmarkEnd w:id="81"/>
      <w:r w:rsidR="00712E40">
        <w:br/>
      </w:r>
      <w:r w:rsidRPr="00455BBD">
        <w:t xml:space="preserve"> </w:t>
      </w:r>
      <w:r w:rsidR="001E3494">
        <w:fldChar w:fldCharType="begin">
          <w:ffData>
            <w:name w:val="Question17"/>
            <w:enabled/>
            <w:calcOnExit/>
            <w:textInput/>
          </w:ffData>
        </w:fldChar>
      </w:r>
      <w:bookmarkStart w:id="82" w:name="Question17"/>
      <w:r w:rsidR="001E3494">
        <w:instrText xml:space="preserve"> FORMTEXT </w:instrText>
      </w:r>
      <w:r w:rsidR="001E3494">
        <w:fldChar w:fldCharType="separate"/>
      </w:r>
      <w:r w:rsidR="00F732FD">
        <w:rPr>
          <w:noProof/>
        </w:rPr>
        <w:t>HAWA</w:t>
      </w:r>
      <w:r w:rsidR="001E3494">
        <w:fldChar w:fldCharType="end"/>
      </w:r>
      <w:bookmarkEnd w:id="82"/>
      <w:r w:rsidRPr="00311453">
        <w:t xml:space="preserve"> </w:t>
      </w:r>
      <w:r>
        <w:rPr>
          <w:rFonts w:ascii="Wingdings" w:eastAsia="Wingdings" w:hAnsi="Wingdings" w:cs="Wingdings"/>
        </w:rPr>
        <w:t>!</w:t>
      </w:r>
    </w:p>
    <w:p w14:paraId="7C340FB0" w14:textId="7C680854" w:rsidR="00512253" w:rsidRDefault="00512253" w:rsidP="00512253">
      <w:pPr>
        <w:pStyle w:val="GBIImportantInstruction"/>
      </w:pPr>
      <w:r>
        <w:t>“Trading Goods”, NOT “Trading Goods (Planned)”</w:t>
      </w:r>
    </w:p>
    <w:p w14:paraId="3C9D745B" w14:textId="0E8FB6E5" w:rsidR="009F3217" w:rsidRDefault="009F3217" w:rsidP="00A1554C">
      <w:pPr>
        <w:pStyle w:val="GBIQuestion"/>
      </w:pPr>
      <w:bookmarkStart w:id="83" w:name="_Hlk483377989"/>
      <w:r>
        <w:t>What is the code for the Raw Materials material type?</w:t>
      </w:r>
      <w:bookmarkEnd w:id="83"/>
      <w:r w:rsidR="00712E40">
        <w:br/>
      </w:r>
      <w:r w:rsidRPr="00455BBD">
        <w:t xml:space="preserve"> </w:t>
      </w:r>
      <w:r w:rsidR="001E3494">
        <w:fldChar w:fldCharType="begin">
          <w:ffData>
            <w:name w:val="Question18"/>
            <w:enabled/>
            <w:calcOnExit/>
            <w:textInput/>
          </w:ffData>
        </w:fldChar>
      </w:r>
      <w:bookmarkStart w:id="84" w:name="Question18"/>
      <w:r w:rsidR="001E3494">
        <w:instrText xml:space="preserve"> FORMTEXT </w:instrText>
      </w:r>
      <w:r w:rsidR="001E3494">
        <w:fldChar w:fldCharType="separate"/>
      </w:r>
      <w:r w:rsidR="00381C30">
        <w:rPr>
          <w:noProof/>
        </w:rPr>
        <w:t>ROH</w:t>
      </w:r>
      <w:r w:rsidR="001E3494">
        <w:fldChar w:fldCharType="end"/>
      </w:r>
      <w:bookmarkEnd w:id="84"/>
      <w:r w:rsidRPr="00311453">
        <w:t xml:space="preserve"> </w:t>
      </w:r>
      <w:r>
        <w:rPr>
          <w:rFonts w:ascii="Wingdings" w:eastAsia="Wingdings" w:hAnsi="Wingdings" w:cs="Wingdings"/>
        </w:rPr>
        <w:t>!</w:t>
      </w:r>
    </w:p>
    <w:p w14:paraId="7F85901C" w14:textId="0AABAC92" w:rsidR="009F3217" w:rsidRPr="00856D4D" w:rsidRDefault="009F3217" w:rsidP="00A1554C">
      <w:pPr>
        <w:pStyle w:val="GBIQuestion"/>
      </w:pPr>
      <w:bookmarkStart w:id="85" w:name="_Hlk483377995"/>
      <w:r>
        <w:t>What is the code for the Finished Product material type?</w:t>
      </w:r>
      <w:bookmarkEnd w:id="85"/>
      <w:r w:rsidR="00712E40">
        <w:br/>
      </w:r>
      <w:r w:rsidRPr="00455BBD">
        <w:t xml:space="preserve"> </w:t>
      </w:r>
      <w:r w:rsidR="001E3494">
        <w:fldChar w:fldCharType="begin">
          <w:ffData>
            <w:name w:val="Question19"/>
            <w:enabled/>
            <w:calcOnExit/>
            <w:textInput/>
          </w:ffData>
        </w:fldChar>
      </w:r>
      <w:bookmarkStart w:id="86" w:name="Question19"/>
      <w:r w:rsidR="001E3494">
        <w:instrText xml:space="preserve"> FORMTEXT </w:instrText>
      </w:r>
      <w:r w:rsidR="001E3494">
        <w:fldChar w:fldCharType="separate"/>
      </w:r>
      <w:r w:rsidR="00381C30">
        <w:rPr>
          <w:noProof/>
        </w:rPr>
        <w:t>FERT</w:t>
      </w:r>
      <w:r w:rsidR="001E3494">
        <w:fldChar w:fldCharType="end"/>
      </w:r>
      <w:bookmarkEnd w:id="86"/>
      <w:r w:rsidRPr="00311453">
        <w:t xml:space="preserve"> </w:t>
      </w:r>
      <w:r>
        <w:rPr>
          <w:rFonts w:ascii="Wingdings" w:eastAsia="Wingdings" w:hAnsi="Wingdings" w:cs="Wingdings"/>
        </w:rPr>
        <w:t>!</w:t>
      </w:r>
    </w:p>
    <w:p w14:paraId="78092666" w14:textId="6E4110EA" w:rsidR="009F3217" w:rsidRDefault="009F3217" w:rsidP="009F3217">
      <w:pPr>
        <w:rPr>
          <w:rFonts w:asciiTheme="majorHAnsi" w:hAnsiTheme="majorHAnsi" w:cstheme="majorBidi"/>
          <w:b/>
        </w:rPr>
      </w:pPr>
    </w:p>
    <w:p w14:paraId="6BEC7F89" w14:textId="3A90EDCC" w:rsidR="009F3217" w:rsidRDefault="009F3217" w:rsidP="005A5E8E">
      <w:pPr>
        <w:rPr>
          <w:rFonts w:asciiTheme="majorHAnsi" w:hAnsiTheme="majorHAnsi" w:cstheme="majorBidi"/>
          <w:iCs/>
          <w:szCs w:val="24"/>
          <w:lang w:bidi="en-US"/>
        </w:rPr>
      </w:pPr>
    </w:p>
    <w:p w14:paraId="1D343D87" w14:textId="638AC0CF" w:rsidR="009F3217" w:rsidRDefault="009F3217" w:rsidP="00A1554C">
      <w:pPr>
        <w:pStyle w:val="GBISectionHeader"/>
        <w:framePr w:wrap="around"/>
      </w:pPr>
      <w:bookmarkStart w:id="87" w:name="_Toc481481218"/>
      <w:bookmarkStart w:id="88" w:name="_Toc31792625"/>
      <w:r>
        <w:t>Create Bills of Materials</w:t>
      </w:r>
      <w:bookmarkEnd w:id="87"/>
      <w:bookmarkEnd w:id="88"/>
    </w:p>
    <w:p w14:paraId="5D13A807" w14:textId="590182B4" w:rsidR="009F3217" w:rsidRDefault="009F3217" w:rsidP="009F3217">
      <w:pPr>
        <w:rPr>
          <w:lang w:bidi="en-US"/>
        </w:rPr>
      </w:pPr>
    </w:p>
    <w:p w14:paraId="2A002270" w14:textId="433C4DB4" w:rsidR="00D90E11" w:rsidRDefault="00D90E11" w:rsidP="009F3217">
      <w:pPr>
        <w:rPr>
          <w:lang w:bidi="en-US"/>
        </w:rPr>
      </w:pPr>
      <w:r w:rsidRPr="00AA5CEB">
        <w:rPr>
          <w:noProof/>
        </w:rPr>
        <w:drawing>
          <wp:inline distT="0" distB="0" distL="0" distR="0" wp14:anchorId="7B7DBC44" wp14:editId="2687002A">
            <wp:extent cx="5943600" cy="929640"/>
            <wp:effectExtent l="57150" t="0" r="0" b="6096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inline>
        </w:drawing>
      </w:r>
    </w:p>
    <w:p w14:paraId="3ABC816C" w14:textId="192B7E57" w:rsidR="004233BB" w:rsidRDefault="001B0BD7" w:rsidP="009F3217">
      <w:pPr>
        <w:rPr>
          <w:lang w:bidi="en-US"/>
        </w:rPr>
      </w:pPr>
      <w:r w:rsidRPr="00AA5CEB">
        <w:rPr>
          <w:noProof/>
        </w:rPr>
        <w:drawing>
          <wp:inline distT="0" distB="0" distL="0" distR="0" wp14:anchorId="349A887A" wp14:editId="5186A365">
            <wp:extent cx="5943600" cy="787400"/>
            <wp:effectExtent l="57150" t="0" r="57150" b="50800"/>
            <wp:docPr id="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inline>
        </w:drawing>
      </w:r>
    </w:p>
    <w:p w14:paraId="723AF334" w14:textId="77777777" w:rsidR="004233BB" w:rsidRPr="009F3217" w:rsidRDefault="004233BB" w:rsidP="009F3217">
      <w:pPr>
        <w:rPr>
          <w:lang w:bidi="en-US"/>
        </w:rPr>
      </w:pPr>
    </w:p>
    <w:p w14:paraId="468DD8DD" w14:textId="6319E4C9" w:rsidR="009F3217" w:rsidRDefault="00F44E87" w:rsidP="00205058">
      <w:r>
        <w:t>In this section</w:t>
      </w:r>
      <w:r w:rsidR="009F3217">
        <w:t>, you create a BOM for your wheel assembly and then create a BOM for your bike.</w:t>
      </w:r>
    </w:p>
    <w:p w14:paraId="52143A79" w14:textId="04856EEF" w:rsidR="009F3217" w:rsidRDefault="009F3217" w:rsidP="009F3217">
      <w:pPr>
        <w:rPr>
          <w:rFonts w:asciiTheme="majorHAnsi" w:hAnsiTheme="majorHAnsi" w:cstheme="majorBidi"/>
          <w:b/>
        </w:rPr>
      </w:pPr>
    </w:p>
    <w:p w14:paraId="0DFD7B21" w14:textId="03B6A920" w:rsidR="009F3217" w:rsidRPr="00F44E87" w:rsidRDefault="003F4497" w:rsidP="00A1554C">
      <w:pPr>
        <w:pStyle w:val="GBIStepHeader"/>
      </w:pPr>
      <w:r w:rsidRPr="00F44E87">
        <w:t xml:space="preserve">In the </w:t>
      </w:r>
      <w:r w:rsidRPr="00A1554C">
        <w:rPr>
          <w:b w:val="0"/>
          <w:i/>
        </w:rPr>
        <w:t>“SAP Easy Access”</w:t>
      </w:r>
      <w:r w:rsidRPr="00F44E87">
        <w:t xml:space="preserve"> screen, follow the navigation path below:</w:t>
      </w:r>
    </w:p>
    <w:p w14:paraId="1182D591" w14:textId="1058108C" w:rsidR="003F4497" w:rsidRPr="00F44E87" w:rsidRDefault="003F4497" w:rsidP="00A1554C">
      <w:pPr>
        <w:pStyle w:val="GBINavigationHeader"/>
      </w:pPr>
      <w:r>
        <w:t>Navigation</w:t>
      </w:r>
    </w:p>
    <w:p w14:paraId="7D804096" w14:textId="77777777" w:rsidR="003F4497" w:rsidRPr="00F44E87" w:rsidRDefault="003F4497" w:rsidP="00A1554C">
      <w:pPr>
        <w:pStyle w:val="GBINavigationPath"/>
      </w:pPr>
      <w:r w:rsidRPr="00F44E87">
        <w:t xml:space="preserve">SAP Easy Access Menu </w:t>
      </w:r>
      <w:r w:rsidRPr="00F44E87">
        <w:rPr>
          <w:rFonts w:ascii="Wingdings" w:eastAsia="Wingdings" w:hAnsi="Wingdings" w:cs="Wingdings"/>
        </w:rPr>
        <w:t>à</w:t>
      </w:r>
      <w:r w:rsidRPr="00F44E87">
        <w:t xml:space="preserve"> Logistics </w:t>
      </w:r>
      <w:r w:rsidRPr="00F44E87">
        <w:rPr>
          <w:rFonts w:ascii="Wingdings" w:eastAsia="Wingdings" w:hAnsi="Wingdings" w:cs="Wingdings"/>
        </w:rPr>
        <w:t>à</w:t>
      </w:r>
      <w:r w:rsidRPr="00F44E87">
        <w:t xml:space="preserve"> Production </w:t>
      </w:r>
      <w:r w:rsidRPr="00F44E87">
        <w:rPr>
          <w:rFonts w:ascii="Wingdings" w:eastAsia="Wingdings" w:hAnsi="Wingdings" w:cs="Wingdings"/>
        </w:rPr>
        <w:t>à</w:t>
      </w:r>
      <w:r w:rsidRPr="00F44E87">
        <w:t xml:space="preserve"> Master Data </w:t>
      </w:r>
      <w:r w:rsidRPr="00F44E87">
        <w:rPr>
          <w:rFonts w:ascii="Wingdings" w:eastAsia="Wingdings" w:hAnsi="Wingdings" w:cs="Wingdings"/>
        </w:rPr>
        <w:t>à</w:t>
      </w:r>
      <w:r w:rsidRPr="00F44E87">
        <w:t xml:space="preserve"> Bills of Material </w:t>
      </w:r>
      <w:r w:rsidRPr="00F44E87">
        <w:rPr>
          <w:rFonts w:ascii="Wingdings" w:eastAsia="Wingdings" w:hAnsi="Wingdings" w:cs="Wingdings"/>
        </w:rPr>
        <w:t>à</w:t>
      </w:r>
      <w:r w:rsidRPr="00F44E87">
        <w:t xml:space="preserve"> Bill of Material </w:t>
      </w:r>
      <w:r w:rsidRPr="00F44E87">
        <w:rPr>
          <w:rFonts w:ascii="Wingdings" w:eastAsia="Wingdings" w:hAnsi="Wingdings" w:cs="Wingdings"/>
        </w:rPr>
        <w:t>à</w:t>
      </w:r>
      <w:r w:rsidRPr="00F44E87">
        <w:t xml:space="preserve"> Material BOM </w:t>
      </w:r>
      <w:r w:rsidRPr="00F44E87">
        <w:rPr>
          <w:rFonts w:ascii="Wingdings" w:eastAsia="Wingdings" w:hAnsi="Wingdings" w:cs="Wingdings"/>
        </w:rPr>
        <w:t>à</w:t>
      </w:r>
      <w:r w:rsidRPr="00F44E87">
        <w:t xml:space="preserve"> Create</w:t>
      </w:r>
    </w:p>
    <w:p w14:paraId="1D7F8A53" w14:textId="6CCA0FEF" w:rsidR="003F4497" w:rsidRDefault="003F4497" w:rsidP="003F4497">
      <w:pPr>
        <w:rPr>
          <w:rFonts w:asciiTheme="majorHAnsi" w:hAnsiTheme="majorHAnsi" w:cstheme="majorBidi"/>
        </w:rPr>
      </w:pPr>
    </w:p>
    <w:p w14:paraId="1E1879F2" w14:textId="1C025006" w:rsidR="003F4497" w:rsidRDefault="004513A8" w:rsidP="00A1554C">
      <w:pPr>
        <w:pStyle w:val="GBIQuestion"/>
      </w:pPr>
      <w:bookmarkStart w:id="89" w:name="_Hlk483378020"/>
      <w:r>
        <w:t>What is the Transaction C</w:t>
      </w:r>
      <w:r w:rsidR="003F4497">
        <w:t>ode to create a bill of materials?</w:t>
      </w:r>
      <w:bookmarkEnd w:id="89"/>
      <w:r w:rsidR="00712E40">
        <w:br/>
      </w:r>
      <w:r w:rsidR="003F4497" w:rsidRPr="00455BBD">
        <w:t xml:space="preserve"> </w:t>
      </w:r>
      <w:r w:rsidR="001E3494">
        <w:fldChar w:fldCharType="begin">
          <w:ffData>
            <w:name w:val="Question20"/>
            <w:enabled/>
            <w:calcOnExit/>
            <w:textInput/>
          </w:ffData>
        </w:fldChar>
      </w:r>
      <w:bookmarkStart w:id="90" w:name="Question20"/>
      <w:r w:rsidR="001E3494">
        <w:instrText xml:space="preserve"> FORMTEXT </w:instrText>
      </w:r>
      <w:r w:rsidR="001E3494">
        <w:fldChar w:fldCharType="separate"/>
      </w:r>
      <w:r w:rsidR="00066629">
        <w:rPr>
          <w:noProof/>
        </w:rPr>
        <w:t>CS01</w:t>
      </w:r>
      <w:r w:rsidR="001E3494">
        <w:fldChar w:fldCharType="end"/>
      </w:r>
      <w:bookmarkEnd w:id="90"/>
      <w:r w:rsidR="003F4497" w:rsidRPr="00311453">
        <w:t xml:space="preserve"> </w:t>
      </w:r>
      <w:r w:rsidR="003F4497">
        <w:rPr>
          <w:rFonts w:ascii="Wingdings" w:eastAsia="Wingdings" w:hAnsi="Wingdings" w:cs="Wingdings"/>
        </w:rPr>
        <w:t>!</w:t>
      </w:r>
    </w:p>
    <w:p w14:paraId="2C0AFE00" w14:textId="07CCBBB2" w:rsidR="003F4497" w:rsidRDefault="004513A8" w:rsidP="00A1554C">
      <w:pPr>
        <w:pStyle w:val="GBIQuestion"/>
      </w:pPr>
      <w:bookmarkStart w:id="91" w:name="_Hlk483378037"/>
      <w:r>
        <w:t>What is the Transaction C</w:t>
      </w:r>
      <w:r w:rsidR="003F4497">
        <w:t>ode to display a bill of materials?</w:t>
      </w:r>
      <w:bookmarkEnd w:id="91"/>
      <w:r w:rsidR="00712E40">
        <w:br/>
      </w:r>
      <w:r w:rsidR="003F4497" w:rsidRPr="00455BBD">
        <w:t xml:space="preserve"> </w:t>
      </w:r>
      <w:r w:rsidR="001E3494">
        <w:fldChar w:fldCharType="begin">
          <w:ffData>
            <w:name w:val="Question21"/>
            <w:enabled/>
            <w:calcOnExit/>
            <w:textInput/>
          </w:ffData>
        </w:fldChar>
      </w:r>
      <w:bookmarkStart w:id="92" w:name="Question21"/>
      <w:r w:rsidR="001E3494">
        <w:instrText xml:space="preserve"> FORMTEXT </w:instrText>
      </w:r>
      <w:r w:rsidR="001E3494">
        <w:fldChar w:fldCharType="separate"/>
      </w:r>
      <w:r w:rsidR="00066629">
        <w:rPr>
          <w:noProof/>
        </w:rPr>
        <w:t>CS0</w:t>
      </w:r>
      <w:r w:rsidR="00C32FA5">
        <w:rPr>
          <w:noProof/>
        </w:rPr>
        <w:t>3</w:t>
      </w:r>
      <w:r w:rsidR="001E3494">
        <w:fldChar w:fldCharType="end"/>
      </w:r>
      <w:bookmarkEnd w:id="92"/>
      <w:r w:rsidR="003F4497" w:rsidRPr="00311453">
        <w:t xml:space="preserve"> </w:t>
      </w:r>
      <w:r w:rsidR="003F4497">
        <w:rPr>
          <w:rFonts w:ascii="Wingdings" w:eastAsia="Wingdings" w:hAnsi="Wingdings" w:cs="Wingdings"/>
        </w:rPr>
        <w:t>!</w:t>
      </w:r>
    </w:p>
    <w:p w14:paraId="3CBF0B9C" w14:textId="7713F866" w:rsidR="003F4497" w:rsidRDefault="004513A8" w:rsidP="00A1554C">
      <w:pPr>
        <w:pStyle w:val="GBIQuestion"/>
      </w:pPr>
      <w:bookmarkStart w:id="93" w:name="_Hlk483378044"/>
      <w:r>
        <w:t>What is the Transaction C</w:t>
      </w:r>
      <w:r w:rsidR="003F4497">
        <w:t>ode to change a bill of materials?</w:t>
      </w:r>
      <w:bookmarkEnd w:id="93"/>
      <w:r w:rsidR="00712E40">
        <w:br/>
      </w:r>
      <w:r w:rsidR="003F4497" w:rsidRPr="00455BBD">
        <w:t xml:space="preserve"> </w:t>
      </w:r>
      <w:r w:rsidR="001E3494">
        <w:fldChar w:fldCharType="begin">
          <w:ffData>
            <w:name w:val="Question22"/>
            <w:enabled/>
            <w:calcOnExit/>
            <w:textInput/>
          </w:ffData>
        </w:fldChar>
      </w:r>
      <w:bookmarkStart w:id="94" w:name="Question22"/>
      <w:r w:rsidR="001E3494">
        <w:instrText xml:space="preserve"> FORMTEXT </w:instrText>
      </w:r>
      <w:r w:rsidR="001E3494">
        <w:fldChar w:fldCharType="separate"/>
      </w:r>
      <w:r w:rsidR="00066629">
        <w:rPr>
          <w:noProof/>
        </w:rPr>
        <w:t>CS0</w:t>
      </w:r>
      <w:r w:rsidR="00C32FA5">
        <w:rPr>
          <w:noProof/>
        </w:rPr>
        <w:t>2</w:t>
      </w:r>
      <w:r w:rsidR="001E3494">
        <w:fldChar w:fldCharType="end"/>
      </w:r>
      <w:bookmarkEnd w:id="94"/>
      <w:r w:rsidR="003F4497" w:rsidRPr="00311453">
        <w:t xml:space="preserve"> </w:t>
      </w:r>
      <w:r w:rsidR="003F4497">
        <w:rPr>
          <w:rFonts w:ascii="Wingdings" w:eastAsia="Wingdings" w:hAnsi="Wingdings" w:cs="Wingdings"/>
        </w:rPr>
        <w:t>!</w:t>
      </w:r>
    </w:p>
    <w:p w14:paraId="1ED2309F" w14:textId="58B7111A" w:rsidR="003F4497" w:rsidRDefault="003F4497" w:rsidP="003F4497">
      <w:pPr>
        <w:rPr>
          <w:rFonts w:asciiTheme="majorHAnsi" w:hAnsiTheme="majorHAnsi" w:cstheme="majorBidi"/>
        </w:rPr>
      </w:pPr>
    </w:p>
    <w:p w14:paraId="54678ABD" w14:textId="1390C749" w:rsidR="003F3561" w:rsidRDefault="003F3561" w:rsidP="003F3561">
      <w:pPr>
        <w:pStyle w:val="GBISubHeading"/>
      </w:pPr>
      <w:r>
        <w:t>Semi-Finished Goods</w:t>
      </w:r>
    </w:p>
    <w:p w14:paraId="65461154" w14:textId="77777777" w:rsidR="003F3561" w:rsidRDefault="003F3561" w:rsidP="003F4497">
      <w:pPr>
        <w:rPr>
          <w:rFonts w:asciiTheme="majorHAnsi" w:hAnsiTheme="majorHAnsi" w:cstheme="majorBidi"/>
        </w:rPr>
      </w:pPr>
    </w:p>
    <w:p w14:paraId="5697952F" w14:textId="1F1DB050" w:rsidR="003F4497" w:rsidRPr="00F44E87" w:rsidRDefault="00F44E87" w:rsidP="00A1554C">
      <w:pPr>
        <w:pStyle w:val="GBIStepHeader"/>
      </w:pPr>
      <w:r>
        <w:t>I</w:t>
      </w:r>
      <w:r w:rsidR="003F4497" w:rsidRPr="00F44E87">
        <w:t xml:space="preserve">n the </w:t>
      </w:r>
      <w:r w:rsidR="003F4497" w:rsidRPr="00A1554C">
        <w:rPr>
          <w:b w:val="0"/>
          <w:i/>
        </w:rPr>
        <w:t>“Create material BOM: Initial Screen”</w:t>
      </w:r>
      <w:r w:rsidR="003F4497" w:rsidRPr="00F44E87">
        <w:t xml:space="preserve"> </w:t>
      </w:r>
      <w:r>
        <w:t>screen, e</w:t>
      </w:r>
      <w:r w:rsidR="003F4497" w:rsidRPr="00F44E87">
        <w:t>nter the following information:</w:t>
      </w:r>
    </w:p>
    <w:p w14:paraId="66485E1A" w14:textId="378268B8" w:rsidR="003F4497" w:rsidRDefault="003F4497" w:rsidP="003F4497">
      <w:pPr>
        <w:rPr>
          <w:rFonts w:asciiTheme="majorHAnsi" w:hAnsiTheme="majorHAnsi" w:cstheme="majorBidi"/>
          <w:b/>
        </w:rPr>
      </w:pPr>
    </w:p>
    <w:tbl>
      <w:tblPr>
        <w:tblStyle w:val="TableGrid"/>
        <w:tblW w:w="9630" w:type="dxa"/>
        <w:tblLook w:val="04A0" w:firstRow="1" w:lastRow="0" w:firstColumn="1" w:lastColumn="0" w:noHBand="0" w:noVBand="1"/>
      </w:tblPr>
      <w:tblGrid>
        <w:gridCol w:w="1525"/>
        <w:gridCol w:w="4230"/>
        <w:gridCol w:w="3875"/>
      </w:tblGrid>
      <w:tr w:rsidR="00F44E87" w:rsidRPr="00F44E87" w14:paraId="0E75DDC4" w14:textId="77777777" w:rsidTr="00A1554C">
        <w:tc>
          <w:tcPr>
            <w:tcW w:w="1525" w:type="dxa"/>
            <w:shd w:val="clear" w:color="auto" w:fill="BFBFBF" w:themeFill="background1" w:themeFillShade="BF"/>
          </w:tcPr>
          <w:p w14:paraId="26BACD86" w14:textId="4822B6B0" w:rsidR="00F44E87" w:rsidRPr="00F44E87" w:rsidRDefault="00F44E87" w:rsidP="003F4497">
            <w:pPr>
              <w:rPr>
                <w:rFonts w:cs="Times New Roman"/>
                <w:b/>
              </w:rPr>
            </w:pPr>
            <w:r w:rsidRPr="00F44E87">
              <w:rPr>
                <w:rFonts w:cs="Times New Roman"/>
                <w:b/>
              </w:rPr>
              <w:t>Attribute</w:t>
            </w:r>
          </w:p>
        </w:tc>
        <w:tc>
          <w:tcPr>
            <w:tcW w:w="4230" w:type="dxa"/>
            <w:shd w:val="clear" w:color="auto" w:fill="BFBFBF" w:themeFill="background1" w:themeFillShade="BF"/>
          </w:tcPr>
          <w:p w14:paraId="676B5EFA" w14:textId="083BCA8B" w:rsidR="00F44E87" w:rsidRPr="00F44E87" w:rsidRDefault="00F44E87" w:rsidP="003F4497">
            <w:pPr>
              <w:rPr>
                <w:rFonts w:cs="Times New Roman"/>
                <w:b/>
              </w:rPr>
            </w:pPr>
            <w:r>
              <w:rPr>
                <w:rFonts w:cs="Times New Roman"/>
                <w:b/>
              </w:rPr>
              <w:t>Description</w:t>
            </w:r>
          </w:p>
        </w:tc>
        <w:tc>
          <w:tcPr>
            <w:tcW w:w="3875" w:type="dxa"/>
            <w:shd w:val="clear" w:color="auto" w:fill="BFBFBF" w:themeFill="background1" w:themeFillShade="BF"/>
          </w:tcPr>
          <w:p w14:paraId="1D2779BC" w14:textId="5502C42F" w:rsidR="00F44E87" w:rsidRPr="00F44E87" w:rsidRDefault="00F44E87" w:rsidP="003F4497">
            <w:pPr>
              <w:rPr>
                <w:rFonts w:cs="Times New Roman"/>
                <w:b/>
              </w:rPr>
            </w:pPr>
            <w:r>
              <w:rPr>
                <w:rFonts w:cs="Times New Roman"/>
                <w:b/>
              </w:rPr>
              <w:t>Data Value</w:t>
            </w:r>
          </w:p>
        </w:tc>
      </w:tr>
      <w:tr w:rsidR="00F44E87" w:rsidRPr="00F44E87" w14:paraId="7E47A29F" w14:textId="77777777" w:rsidTr="00A1554C">
        <w:tc>
          <w:tcPr>
            <w:tcW w:w="1525" w:type="dxa"/>
          </w:tcPr>
          <w:p w14:paraId="5AC97215" w14:textId="228EBE58" w:rsidR="00F44E87" w:rsidRPr="00F44E87" w:rsidRDefault="00F44E87" w:rsidP="00F44E87">
            <w:pPr>
              <w:rPr>
                <w:rFonts w:cs="Times New Roman"/>
              </w:rPr>
            </w:pPr>
            <w:r>
              <w:rPr>
                <w:rFonts w:cs="Times New Roman"/>
              </w:rPr>
              <w:t>Material</w:t>
            </w:r>
          </w:p>
        </w:tc>
        <w:tc>
          <w:tcPr>
            <w:tcW w:w="4230" w:type="dxa"/>
          </w:tcPr>
          <w:p w14:paraId="7D2A6D36" w14:textId="6DD7EEED" w:rsidR="00F44E87" w:rsidRPr="00F44E87" w:rsidRDefault="00F44E87" w:rsidP="00F44E87">
            <w:pPr>
              <w:rPr>
                <w:rFonts w:cs="Times New Roman"/>
              </w:rPr>
            </w:pPr>
            <w:r>
              <w:t>Key uniquely identifying the material</w:t>
            </w:r>
          </w:p>
        </w:tc>
        <w:tc>
          <w:tcPr>
            <w:tcW w:w="3875" w:type="dxa"/>
          </w:tcPr>
          <w:p w14:paraId="5FACABCC" w14:textId="559D0918" w:rsidR="00F44E87" w:rsidRPr="00F44E87" w:rsidRDefault="00F44E87" w:rsidP="00F44E87">
            <w:pPr>
              <w:rPr>
                <w:rFonts w:cs="Times New Roman"/>
                <w:i/>
              </w:rPr>
            </w:pPr>
            <w:r w:rsidRPr="00F44E87">
              <w:rPr>
                <w:rFonts w:cs="Times New Roman"/>
                <w:i/>
              </w:rPr>
              <w:t>Your Touring Aluminum Wheel Assembly</w:t>
            </w:r>
            <w:r w:rsidR="002C195E">
              <w:t xml:space="preserve"> </w:t>
            </w:r>
          </w:p>
        </w:tc>
      </w:tr>
      <w:tr w:rsidR="00F44E87" w:rsidRPr="00F44E87" w14:paraId="2C9B3078" w14:textId="77777777" w:rsidTr="00A1554C">
        <w:tc>
          <w:tcPr>
            <w:tcW w:w="1525" w:type="dxa"/>
          </w:tcPr>
          <w:p w14:paraId="1D36B516" w14:textId="092477AD" w:rsidR="00F44E87" w:rsidRPr="00F44E87" w:rsidRDefault="00F44E87" w:rsidP="00F44E87">
            <w:pPr>
              <w:rPr>
                <w:rFonts w:cs="Times New Roman"/>
              </w:rPr>
            </w:pPr>
            <w:r>
              <w:rPr>
                <w:rFonts w:cs="Times New Roman"/>
              </w:rPr>
              <w:t>Plant</w:t>
            </w:r>
          </w:p>
        </w:tc>
        <w:tc>
          <w:tcPr>
            <w:tcW w:w="4230" w:type="dxa"/>
          </w:tcPr>
          <w:p w14:paraId="56CDC244" w14:textId="0FF5FAE7" w:rsidR="00F44E87" w:rsidRPr="00F44E87" w:rsidRDefault="00F44E87" w:rsidP="00F44E87">
            <w:pPr>
              <w:rPr>
                <w:rFonts w:cs="Times New Roman"/>
              </w:rPr>
            </w:pPr>
            <w:r>
              <w:t>Key uniquely identifying a plant</w:t>
            </w:r>
          </w:p>
        </w:tc>
        <w:tc>
          <w:tcPr>
            <w:tcW w:w="3875" w:type="dxa"/>
          </w:tcPr>
          <w:p w14:paraId="2EA28A2A" w14:textId="69956C8A" w:rsidR="00F44E87" w:rsidRPr="002C195E" w:rsidRDefault="00F44E87" w:rsidP="00F44E87">
            <w:r w:rsidRPr="00F44E87">
              <w:rPr>
                <w:rFonts w:cs="Times New Roman"/>
                <w:i/>
              </w:rPr>
              <w:t>Your Dallas Plant</w:t>
            </w:r>
            <w:r w:rsidR="002C195E">
              <w:t xml:space="preserve"> </w:t>
            </w:r>
          </w:p>
        </w:tc>
      </w:tr>
      <w:tr w:rsidR="00F44E87" w:rsidRPr="00F44E87" w14:paraId="7A9657D1" w14:textId="77777777" w:rsidTr="00A1554C">
        <w:tc>
          <w:tcPr>
            <w:tcW w:w="1525" w:type="dxa"/>
          </w:tcPr>
          <w:p w14:paraId="589F42CF" w14:textId="1F908FF4" w:rsidR="00F44E87" w:rsidRPr="00F44E87" w:rsidRDefault="002C195E" w:rsidP="00F44E87">
            <w:pPr>
              <w:rPr>
                <w:rFonts w:cs="Times New Roman"/>
              </w:rPr>
            </w:pPr>
            <w:r>
              <w:rPr>
                <w:rFonts w:cs="Times New Roman"/>
              </w:rPr>
              <w:t xml:space="preserve">BOM </w:t>
            </w:r>
            <w:r w:rsidR="00F44E87">
              <w:rPr>
                <w:rFonts w:cs="Times New Roman"/>
              </w:rPr>
              <w:t>Usage</w:t>
            </w:r>
          </w:p>
        </w:tc>
        <w:tc>
          <w:tcPr>
            <w:tcW w:w="4230" w:type="dxa"/>
          </w:tcPr>
          <w:p w14:paraId="70D2E985" w14:textId="10085F79" w:rsidR="00F44E87" w:rsidRPr="00F44E87" w:rsidRDefault="00F44E87" w:rsidP="00F44E87">
            <w:pPr>
              <w:rPr>
                <w:rFonts w:cs="Times New Roman"/>
              </w:rPr>
            </w:pPr>
            <w:r>
              <w:rPr>
                <w:rFonts w:cs="Times New Roman"/>
              </w:rPr>
              <w:t>Defines an area where a BOM can be used</w:t>
            </w:r>
          </w:p>
        </w:tc>
        <w:tc>
          <w:tcPr>
            <w:tcW w:w="3875" w:type="dxa"/>
          </w:tcPr>
          <w:p w14:paraId="665589DA" w14:textId="082CCE4C" w:rsidR="00F44E87" w:rsidRPr="002C195E" w:rsidRDefault="00F44E87" w:rsidP="00F44E87">
            <w:r w:rsidRPr="00F44E87">
              <w:rPr>
                <w:rFonts w:cs="Times New Roman"/>
                <w:i/>
              </w:rPr>
              <w:t>Production</w:t>
            </w:r>
            <w:r w:rsidR="002C195E">
              <w:t xml:space="preserve"> </w:t>
            </w:r>
          </w:p>
        </w:tc>
      </w:tr>
    </w:tbl>
    <w:p w14:paraId="248EBDD3" w14:textId="1E234524" w:rsidR="003F4497" w:rsidRDefault="003F4497" w:rsidP="003F4497">
      <w:pPr>
        <w:rPr>
          <w:rFonts w:asciiTheme="majorHAnsi" w:hAnsiTheme="majorHAnsi" w:cstheme="majorBidi"/>
          <w:b/>
        </w:rPr>
      </w:pPr>
    </w:p>
    <w:p w14:paraId="39CC7AD3" w14:textId="06065159" w:rsidR="003F4497" w:rsidRPr="00F44E87" w:rsidRDefault="00F44E87" w:rsidP="00A1554C">
      <w:pPr>
        <w:pStyle w:val="GBIStepHeader"/>
      </w:pPr>
      <w:r>
        <w:t>Click Copy</w:t>
      </w:r>
      <w:r w:rsidR="003F4497" w:rsidRPr="00F44E87">
        <w:t xml:space="preserve"> </w:t>
      </w:r>
      <w:r w:rsidRPr="00F44E87">
        <w:rPr>
          <w:noProof/>
          <w:lang w:bidi="ar-SA"/>
        </w:rPr>
        <w:drawing>
          <wp:inline distT="0" distB="0" distL="0" distR="0" wp14:anchorId="1161B132" wp14:editId="66404A08">
            <wp:extent cx="229040" cy="202613"/>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229040" cy="202613"/>
                    </a:xfrm>
                    <a:prstGeom prst="rect">
                      <a:avLst/>
                    </a:prstGeom>
                  </pic:spPr>
                </pic:pic>
              </a:graphicData>
            </a:graphic>
          </wp:inline>
        </w:drawing>
      </w:r>
      <w:r w:rsidR="003F4497" w:rsidRPr="00F44E87">
        <w:t>.</w:t>
      </w:r>
    </w:p>
    <w:p w14:paraId="68DE8E8D" w14:textId="7B63F90D" w:rsidR="004E03F3" w:rsidRDefault="004E03F3" w:rsidP="00A1554C">
      <w:pPr>
        <w:rPr>
          <w:rFonts w:asciiTheme="majorHAnsi" w:hAnsiTheme="majorHAnsi" w:cstheme="majorBidi"/>
          <w:iCs/>
          <w:szCs w:val="24"/>
          <w:lang w:bidi="en-US"/>
        </w:rPr>
      </w:pPr>
    </w:p>
    <w:p w14:paraId="33BCD738" w14:textId="2C6B86CD" w:rsidR="003F4497" w:rsidRPr="00F44E87" w:rsidRDefault="003F4497" w:rsidP="00A1554C">
      <w:pPr>
        <w:pStyle w:val="GBIStepHeader"/>
      </w:pPr>
      <w:r w:rsidRPr="00F44E87">
        <w:t xml:space="preserve">In the </w:t>
      </w:r>
      <w:r w:rsidRPr="00A1554C">
        <w:rPr>
          <w:b w:val="0"/>
          <w:i/>
        </w:rPr>
        <w:t>“Copy From…”</w:t>
      </w:r>
      <w:r w:rsidRPr="00F44E87">
        <w:t xml:space="preserve"> pop-up, enter the following information:</w:t>
      </w:r>
    </w:p>
    <w:p w14:paraId="73FE6DD4" w14:textId="7B71A395" w:rsidR="003F4497" w:rsidRDefault="003F4497" w:rsidP="001C72DF">
      <w:pPr>
        <w:rPr>
          <w:rFonts w:asciiTheme="majorHAnsi" w:hAnsiTheme="majorHAnsi" w:cstheme="majorBidi"/>
          <w:b/>
        </w:rPr>
      </w:pPr>
    </w:p>
    <w:tbl>
      <w:tblPr>
        <w:tblStyle w:val="TableGrid"/>
        <w:tblW w:w="9630" w:type="dxa"/>
        <w:tblLook w:val="04A0" w:firstRow="1" w:lastRow="0" w:firstColumn="1" w:lastColumn="0" w:noHBand="0" w:noVBand="1"/>
      </w:tblPr>
      <w:tblGrid>
        <w:gridCol w:w="1176"/>
        <w:gridCol w:w="3864"/>
        <w:gridCol w:w="4590"/>
      </w:tblGrid>
      <w:tr w:rsidR="001C72DF" w:rsidRPr="00A1554C" w14:paraId="2B7E47DB" w14:textId="77777777" w:rsidTr="00A1554C">
        <w:tc>
          <w:tcPr>
            <w:tcW w:w="1176" w:type="dxa"/>
            <w:shd w:val="clear" w:color="auto" w:fill="BFBFBF" w:themeFill="background1" w:themeFillShade="BF"/>
          </w:tcPr>
          <w:p w14:paraId="747B7E90" w14:textId="268E1D61" w:rsidR="001C72DF" w:rsidRPr="00A1554C" w:rsidRDefault="001C72DF" w:rsidP="001C72DF">
            <w:pPr>
              <w:rPr>
                <w:rFonts w:cs="Times New Roman"/>
                <w:b/>
              </w:rPr>
            </w:pPr>
            <w:r w:rsidRPr="00A1554C">
              <w:rPr>
                <w:rFonts w:cs="Times New Roman"/>
                <w:b/>
              </w:rPr>
              <w:t>Attribute</w:t>
            </w:r>
          </w:p>
        </w:tc>
        <w:tc>
          <w:tcPr>
            <w:tcW w:w="3864" w:type="dxa"/>
            <w:shd w:val="clear" w:color="auto" w:fill="BFBFBF" w:themeFill="background1" w:themeFillShade="BF"/>
          </w:tcPr>
          <w:p w14:paraId="40B344DC" w14:textId="16F2BD76" w:rsidR="001C72DF" w:rsidRPr="00A1554C" w:rsidRDefault="001C72DF" w:rsidP="001C72DF">
            <w:pPr>
              <w:rPr>
                <w:rFonts w:cs="Times New Roman"/>
                <w:b/>
              </w:rPr>
            </w:pPr>
            <w:r w:rsidRPr="00A1554C">
              <w:rPr>
                <w:rFonts w:cs="Times New Roman"/>
                <w:b/>
              </w:rPr>
              <w:t>Description</w:t>
            </w:r>
          </w:p>
        </w:tc>
        <w:tc>
          <w:tcPr>
            <w:tcW w:w="4590" w:type="dxa"/>
            <w:shd w:val="clear" w:color="auto" w:fill="BFBFBF" w:themeFill="background1" w:themeFillShade="BF"/>
          </w:tcPr>
          <w:p w14:paraId="38659127" w14:textId="740D3006" w:rsidR="001C72DF" w:rsidRPr="00A1554C" w:rsidRDefault="001C72DF" w:rsidP="001C72DF">
            <w:pPr>
              <w:rPr>
                <w:rFonts w:cs="Times New Roman"/>
                <w:b/>
              </w:rPr>
            </w:pPr>
            <w:r w:rsidRPr="00A1554C">
              <w:rPr>
                <w:rFonts w:cs="Times New Roman"/>
                <w:b/>
              </w:rPr>
              <w:t>Data Value</w:t>
            </w:r>
          </w:p>
        </w:tc>
      </w:tr>
      <w:tr w:rsidR="001C72DF" w:rsidRPr="001C72DF" w14:paraId="0BD5B851" w14:textId="77777777" w:rsidTr="00A1554C">
        <w:tc>
          <w:tcPr>
            <w:tcW w:w="1176" w:type="dxa"/>
          </w:tcPr>
          <w:p w14:paraId="2697695D" w14:textId="3999CDCE" w:rsidR="001C72DF" w:rsidRPr="001C72DF" w:rsidRDefault="001C72DF" w:rsidP="001C72DF">
            <w:pPr>
              <w:rPr>
                <w:rFonts w:cs="Times New Roman"/>
                <w:b/>
              </w:rPr>
            </w:pPr>
            <w:r>
              <w:rPr>
                <w:rFonts w:cs="Times New Roman"/>
              </w:rPr>
              <w:t xml:space="preserve">Material </w:t>
            </w:r>
          </w:p>
        </w:tc>
        <w:tc>
          <w:tcPr>
            <w:tcW w:w="3864" w:type="dxa"/>
          </w:tcPr>
          <w:p w14:paraId="19B1CF3B" w14:textId="1D80DD4B" w:rsidR="001C72DF" w:rsidRPr="001C72DF" w:rsidRDefault="001C72DF" w:rsidP="001C72DF">
            <w:pPr>
              <w:rPr>
                <w:rFonts w:cs="Times New Roman"/>
                <w:b/>
              </w:rPr>
            </w:pPr>
            <w:r w:rsidRPr="001C72DF">
              <w:t>Key uniquely identifying the material</w:t>
            </w:r>
          </w:p>
        </w:tc>
        <w:tc>
          <w:tcPr>
            <w:tcW w:w="4590" w:type="dxa"/>
          </w:tcPr>
          <w:p w14:paraId="5567D7FC" w14:textId="2E2EDBBD" w:rsidR="001C72DF" w:rsidRPr="002C195E" w:rsidRDefault="001C72DF" w:rsidP="001C72DF">
            <w:r w:rsidRPr="001C72DF">
              <w:rPr>
                <w:rFonts w:cs="Times New Roman"/>
                <w:i/>
              </w:rPr>
              <w:t>Original Touring Aluminum Wheel Assembly</w:t>
            </w:r>
            <w:r w:rsidR="002C195E">
              <w:t xml:space="preserve"> </w:t>
            </w:r>
          </w:p>
        </w:tc>
      </w:tr>
      <w:tr w:rsidR="001C72DF" w:rsidRPr="001C72DF" w14:paraId="463ED53A" w14:textId="77777777" w:rsidTr="00A1554C">
        <w:tc>
          <w:tcPr>
            <w:tcW w:w="1176" w:type="dxa"/>
          </w:tcPr>
          <w:p w14:paraId="210C9FC5" w14:textId="21D470B4" w:rsidR="001C72DF" w:rsidRPr="001C72DF" w:rsidRDefault="001C72DF" w:rsidP="001C72DF">
            <w:pPr>
              <w:rPr>
                <w:rFonts w:cs="Times New Roman"/>
                <w:b/>
              </w:rPr>
            </w:pPr>
            <w:r>
              <w:rPr>
                <w:rFonts w:cs="Times New Roman"/>
              </w:rPr>
              <w:lastRenderedPageBreak/>
              <w:t>Plant</w:t>
            </w:r>
          </w:p>
        </w:tc>
        <w:tc>
          <w:tcPr>
            <w:tcW w:w="3864" w:type="dxa"/>
          </w:tcPr>
          <w:p w14:paraId="7C59FFB6" w14:textId="73B636B9" w:rsidR="001C72DF" w:rsidRPr="001C72DF" w:rsidRDefault="001C72DF" w:rsidP="001C72DF">
            <w:pPr>
              <w:rPr>
                <w:rFonts w:cs="Times New Roman"/>
                <w:b/>
              </w:rPr>
            </w:pPr>
            <w:r w:rsidRPr="001C72DF">
              <w:t>Key uniquely identifying a plant</w:t>
            </w:r>
          </w:p>
        </w:tc>
        <w:tc>
          <w:tcPr>
            <w:tcW w:w="4590" w:type="dxa"/>
          </w:tcPr>
          <w:p w14:paraId="23B3DD55" w14:textId="75FFAA64" w:rsidR="001C72DF" w:rsidRPr="004409A6" w:rsidRDefault="001C72DF" w:rsidP="001C72DF">
            <w:r w:rsidRPr="001C72DF">
              <w:rPr>
                <w:rFonts w:cs="Times New Roman"/>
                <w:i/>
              </w:rPr>
              <w:t xml:space="preserve">Original Dallas Plant </w:t>
            </w:r>
          </w:p>
        </w:tc>
      </w:tr>
    </w:tbl>
    <w:p w14:paraId="341F3779" w14:textId="784285E5" w:rsidR="003F4497" w:rsidRDefault="003F4497" w:rsidP="001C72DF">
      <w:pPr>
        <w:rPr>
          <w:rFonts w:asciiTheme="majorHAnsi" w:hAnsiTheme="majorHAnsi" w:cstheme="majorBidi"/>
          <w:b/>
        </w:rPr>
      </w:pPr>
    </w:p>
    <w:p w14:paraId="7581EAD6" w14:textId="445D56C4" w:rsidR="006741AF" w:rsidRDefault="00D3193A" w:rsidP="00F44E87">
      <w:pPr>
        <w:pStyle w:val="GBIStepHeader"/>
      </w:pPr>
      <w:r w:rsidRPr="00F44E87">
        <w:t>Click</w:t>
      </w:r>
      <w:r w:rsidR="006F01BA">
        <w:t xml:space="preserve"> Continue (</w:t>
      </w:r>
      <w:r w:rsidRPr="00F44E87">
        <w:t>Enter</w:t>
      </w:r>
      <w:r w:rsidR="006F01BA">
        <w:t xml:space="preserve">) </w:t>
      </w:r>
      <w:r w:rsidRPr="00F44E87">
        <w:t xml:space="preserve"> </w:t>
      </w:r>
      <w:r w:rsidR="001C72DF" w:rsidRPr="00357F37">
        <w:rPr>
          <w:noProof/>
          <w:lang w:bidi="ar-SA"/>
        </w:rPr>
        <w:drawing>
          <wp:inline distT="0" distB="0" distL="0" distR="0" wp14:anchorId="524C74E6" wp14:editId="121287EB">
            <wp:extent cx="220999" cy="171888"/>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rsidRPr="00F44E87">
        <w:t>.</w:t>
      </w:r>
    </w:p>
    <w:p w14:paraId="6D7697A1" w14:textId="6751E539" w:rsidR="00D3193A" w:rsidRPr="003F3561" w:rsidRDefault="00D3193A" w:rsidP="006741AF"/>
    <w:p w14:paraId="03AFADB6" w14:textId="4F4F9557" w:rsidR="00D3193A" w:rsidRPr="00F44E87" w:rsidRDefault="001C72DF" w:rsidP="00A1554C">
      <w:pPr>
        <w:pStyle w:val="GBIStepHeader"/>
      </w:pPr>
      <w:r>
        <w:t>I</w:t>
      </w:r>
      <w:r w:rsidR="00D3193A" w:rsidRPr="00F44E87">
        <w:t xml:space="preserve">n the </w:t>
      </w:r>
      <w:r w:rsidR="00D3193A" w:rsidRPr="00A1554C">
        <w:rPr>
          <w:b w:val="0"/>
          <w:i/>
        </w:rPr>
        <w:t>“Create material BOM: Copy From”</w:t>
      </w:r>
      <w:r w:rsidR="00D3193A" w:rsidRPr="00F44E87">
        <w:rPr>
          <w:i/>
        </w:rPr>
        <w:t xml:space="preserve"> </w:t>
      </w:r>
      <w:r>
        <w:t>screen, c</w:t>
      </w:r>
      <w:r w:rsidR="00D3193A" w:rsidRPr="00F44E87">
        <w:t xml:space="preserve">lick Select All </w:t>
      </w:r>
      <w:r w:rsidRPr="001C72DF">
        <w:rPr>
          <w:noProof/>
          <w:lang w:bidi="ar-SA"/>
        </w:rPr>
        <w:drawing>
          <wp:inline distT="0" distB="0" distL="0" distR="0" wp14:anchorId="3B2107E4" wp14:editId="52D8E6CD">
            <wp:extent cx="246990" cy="208915"/>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251419" cy="212661"/>
                    </a:xfrm>
                    <a:prstGeom prst="rect">
                      <a:avLst/>
                    </a:prstGeom>
                  </pic:spPr>
                </pic:pic>
              </a:graphicData>
            </a:graphic>
          </wp:inline>
        </w:drawing>
      </w:r>
      <w:r w:rsidR="00D3193A" w:rsidRPr="00F44E87">
        <w:t>.</w:t>
      </w:r>
    </w:p>
    <w:p w14:paraId="23DC40E7" w14:textId="0A1F9864" w:rsidR="00D3193A" w:rsidRPr="00F44E87" w:rsidRDefault="00D3193A" w:rsidP="00F44E87">
      <w:pPr>
        <w:rPr>
          <w:rFonts w:cs="Times New Roman"/>
          <w:b/>
        </w:rPr>
      </w:pPr>
    </w:p>
    <w:p w14:paraId="43E9E8F2" w14:textId="2EEEF545" w:rsidR="00D3193A" w:rsidRPr="00F44E87" w:rsidRDefault="00D3193A" w:rsidP="00A1554C">
      <w:pPr>
        <w:pStyle w:val="GBIStepHeader"/>
      </w:pPr>
      <w:r w:rsidRPr="00F44E87">
        <w:t xml:space="preserve">Click Copy </w:t>
      </w:r>
      <w:r w:rsidR="00F44E87" w:rsidRPr="00F44E87">
        <w:rPr>
          <w:noProof/>
          <w:lang w:bidi="ar-SA"/>
        </w:rPr>
        <w:drawing>
          <wp:inline distT="0" distB="0" distL="0" distR="0" wp14:anchorId="204434D4" wp14:editId="04FF3A5F">
            <wp:extent cx="241935" cy="214018"/>
            <wp:effectExtent l="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242740" cy="214730"/>
                    </a:xfrm>
                    <a:prstGeom prst="rect">
                      <a:avLst/>
                    </a:prstGeom>
                  </pic:spPr>
                </pic:pic>
              </a:graphicData>
            </a:graphic>
          </wp:inline>
        </w:drawing>
      </w:r>
      <w:r w:rsidRPr="00F44E87">
        <w:t>.</w:t>
      </w:r>
    </w:p>
    <w:p w14:paraId="77BBB9B0" w14:textId="5A6FA03A" w:rsidR="00D3193A" w:rsidRDefault="00D3193A" w:rsidP="00A1554C">
      <w:pPr>
        <w:rPr>
          <w:rFonts w:asciiTheme="majorHAnsi" w:hAnsiTheme="majorHAnsi" w:cstheme="majorBidi"/>
        </w:rPr>
      </w:pPr>
    </w:p>
    <w:p w14:paraId="4100D3F3" w14:textId="59702C80" w:rsidR="00D3193A" w:rsidRPr="001C72DF" w:rsidRDefault="001C72DF" w:rsidP="00A1554C">
      <w:pPr>
        <w:pStyle w:val="GBIStepHeader"/>
      </w:pPr>
      <w:r>
        <w:t>I</w:t>
      </w:r>
      <w:r w:rsidR="00D3193A" w:rsidRPr="001C72DF">
        <w:t xml:space="preserve">n the </w:t>
      </w:r>
      <w:r w:rsidR="00D3193A" w:rsidRPr="00A1554C">
        <w:rPr>
          <w:b w:val="0"/>
          <w:i/>
        </w:rPr>
        <w:t xml:space="preserve">“Create material BOM: </w:t>
      </w:r>
      <w:r w:rsidR="006F01BA">
        <w:rPr>
          <w:b w:val="0"/>
          <w:i/>
        </w:rPr>
        <w:t xml:space="preserve">Item: </w:t>
      </w:r>
      <w:r w:rsidR="006F01BA" w:rsidRPr="00A1554C">
        <w:rPr>
          <w:b w:val="0"/>
          <w:i/>
        </w:rPr>
        <w:t xml:space="preserve">General </w:t>
      </w:r>
      <w:r w:rsidR="006F01BA">
        <w:rPr>
          <w:b w:val="0"/>
          <w:i/>
        </w:rPr>
        <w:t>Data</w:t>
      </w:r>
      <w:r w:rsidR="00D3193A" w:rsidRPr="00A1554C">
        <w:rPr>
          <w:b w:val="0"/>
          <w:i/>
        </w:rPr>
        <w:t>”</w:t>
      </w:r>
      <w:r w:rsidR="00D3193A" w:rsidRPr="001C72DF">
        <w:t xml:space="preserve"> </w:t>
      </w:r>
      <w:r>
        <w:t>screen, e</w:t>
      </w:r>
      <w:r w:rsidR="00D3193A" w:rsidRPr="001C72DF">
        <w:t>nter the following information:</w:t>
      </w:r>
    </w:p>
    <w:p w14:paraId="3CFAFF50" w14:textId="2960B745" w:rsidR="00D3193A" w:rsidRDefault="00D3193A" w:rsidP="00D15DF7">
      <w:pPr>
        <w:rPr>
          <w:rFonts w:asciiTheme="majorHAnsi" w:hAnsiTheme="majorHAnsi" w:cstheme="majorBidi"/>
          <w:b/>
        </w:rPr>
      </w:pPr>
    </w:p>
    <w:tbl>
      <w:tblPr>
        <w:tblStyle w:val="TableGrid"/>
        <w:tblW w:w="0" w:type="auto"/>
        <w:tblLook w:val="04A0" w:firstRow="1" w:lastRow="0" w:firstColumn="1" w:lastColumn="0" w:noHBand="0" w:noVBand="1"/>
      </w:tblPr>
      <w:tblGrid>
        <w:gridCol w:w="1525"/>
        <w:gridCol w:w="3240"/>
        <w:gridCol w:w="4585"/>
      </w:tblGrid>
      <w:tr w:rsidR="00D15DF7" w:rsidRPr="00A1554C" w14:paraId="2FB571EE" w14:textId="77777777" w:rsidTr="00A1554C">
        <w:tc>
          <w:tcPr>
            <w:tcW w:w="1525" w:type="dxa"/>
            <w:shd w:val="clear" w:color="auto" w:fill="BFBFBF" w:themeFill="background1" w:themeFillShade="BF"/>
          </w:tcPr>
          <w:p w14:paraId="1A6D5FBF" w14:textId="5A134E74" w:rsidR="00D15DF7" w:rsidRPr="00A1554C" w:rsidRDefault="00D15DF7" w:rsidP="00D15DF7">
            <w:pPr>
              <w:rPr>
                <w:rFonts w:cs="Times New Roman"/>
                <w:b/>
              </w:rPr>
            </w:pPr>
            <w:r w:rsidRPr="00A1554C">
              <w:rPr>
                <w:rFonts w:cs="Times New Roman"/>
                <w:b/>
              </w:rPr>
              <w:t>Attribute</w:t>
            </w:r>
          </w:p>
        </w:tc>
        <w:tc>
          <w:tcPr>
            <w:tcW w:w="3240" w:type="dxa"/>
            <w:shd w:val="clear" w:color="auto" w:fill="BFBFBF" w:themeFill="background1" w:themeFillShade="BF"/>
          </w:tcPr>
          <w:p w14:paraId="70FEEAD7" w14:textId="174F3F84" w:rsidR="00D15DF7" w:rsidRPr="00A1554C" w:rsidRDefault="00D15DF7" w:rsidP="00D15DF7">
            <w:pPr>
              <w:rPr>
                <w:rFonts w:cs="Times New Roman"/>
                <w:b/>
              </w:rPr>
            </w:pPr>
            <w:r w:rsidRPr="00A1554C">
              <w:rPr>
                <w:rFonts w:cs="Times New Roman"/>
                <w:b/>
              </w:rPr>
              <w:t>Description</w:t>
            </w:r>
          </w:p>
        </w:tc>
        <w:tc>
          <w:tcPr>
            <w:tcW w:w="4585" w:type="dxa"/>
            <w:shd w:val="clear" w:color="auto" w:fill="BFBFBF" w:themeFill="background1" w:themeFillShade="BF"/>
          </w:tcPr>
          <w:p w14:paraId="7E842CBE" w14:textId="5A1A44C4" w:rsidR="00D15DF7" w:rsidRPr="00A1554C" w:rsidRDefault="00D15DF7" w:rsidP="00D15DF7">
            <w:pPr>
              <w:rPr>
                <w:rFonts w:cs="Times New Roman"/>
                <w:b/>
              </w:rPr>
            </w:pPr>
            <w:r w:rsidRPr="00A1554C">
              <w:rPr>
                <w:rFonts w:cs="Times New Roman"/>
                <w:b/>
              </w:rPr>
              <w:t>Data Value</w:t>
            </w:r>
          </w:p>
        </w:tc>
      </w:tr>
      <w:tr w:rsidR="00D15DF7" w:rsidRPr="00D15DF7" w14:paraId="298AA505" w14:textId="77777777" w:rsidTr="00A1554C">
        <w:tc>
          <w:tcPr>
            <w:tcW w:w="1525" w:type="dxa"/>
          </w:tcPr>
          <w:p w14:paraId="5EE08981" w14:textId="4B939299" w:rsidR="00D15DF7" w:rsidRPr="00D15DF7" w:rsidRDefault="00D15DF7" w:rsidP="00D15DF7">
            <w:pPr>
              <w:rPr>
                <w:rFonts w:cs="Times New Roman"/>
                <w:b/>
              </w:rPr>
            </w:pPr>
            <w:r>
              <w:rPr>
                <w:rFonts w:cs="Times New Roman"/>
              </w:rPr>
              <w:t>0010</w:t>
            </w:r>
          </w:p>
        </w:tc>
        <w:tc>
          <w:tcPr>
            <w:tcW w:w="3240" w:type="dxa"/>
          </w:tcPr>
          <w:p w14:paraId="67081618" w14:textId="20C914BC" w:rsidR="00D15DF7" w:rsidRPr="00D15DF7" w:rsidRDefault="00D15DF7" w:rsidP="00D15DF7">
            <w:pPr>
              <w:rPr>
                <w:rFonts w:cs="Times New Roman"/>
                <w:b/>
              </w:rPr>
            </w:pPr>
            <w:r>
              <w:rPr>
                <w:rFonts w:cs="Times New Roman"/>
              </w:rPr>
              <w:t>The first component</w:t>
            </w:r>
          </w:p>
        </w:tc>
        <w:tc>
          <w:tcPr>
            <w:tcW w:w="4585" w:type="dxa"/>
          </w:tcPr>
          <w:p w14:paraId="3C4476B4" w14:textId="2AB29D4C" w:rsidR="00D15DF7" w:rsidRPr="00D15DF7" w:rsidRDefault="00D15DF7" w:rsidP="00D15DF7">
            <w:pPr>
              <w:rPr>
                <w:rFonts w:cs="Times New Roman"/>
                <w:b/>
                <w:i/>
              </w:rPr>
            </w:pPr>
            <w:r w:rsidRPr="00D15DF7">
              <w:rPr>
                <w:i/>
              </w:rPr>
              <w:t xml:space="preserve">Your Touring Tire </w:t>
            </w:r>
          </w:p>
        </w:tc>
      </w:tr>
      <w:tr w:rsidR="00D15DF7" w:rsidRPr="00D15DF7" w14:paraId="6C549BB8" w14:textId="77777777" w:rsidTr="00A1554C">
        <w:tc>
          <w:tcPr>
            <w:tcW w:w="1525" w:type="dxa"/>
          </w:tcPr>
          <w:p w14:paraId="46E96B2F" w14:textId="002C56F8" w:rsidR="00D15DF7" w:rsidRPr="00D15DF7" w:rsidRDefault="00D15DF7" w:rsidP="00D15DF7">
            <w:pPr>
              <w:rPr>
                <w:rFonts w:cs="Times New Roman"/>
                <w:b/>
              </w:rPr>
            </w:pPr>
            <w:r>
              <w:rPr>
                <w:rFonts w:cs="Times New Roman"/>
              </w:rPr>
              <w:t>0020</w:t>
            </w:r>
          </w:p>
        </w:tc>
        <w:tc>
          <w:tcPr>
            <w:tcW w:w="3240" w:type="dxa"/>
          </w:tcPr>
          <w:p w14:paraId="03C1D706" w14:textId="7F82F8D6" w:rsidR="00D15DF7" w:rsidRPr="00D15DF7" w:rsidRDefault="00D15DF7" w:rsidP="00D15DF7">
            <w:pPr>
              <w:rPr>
                <w:rFonts w:cs="Times New Roman"/>
                <w:b/>
              </w:rPr>
            </w:pPr>
            <w:r>
              <w:rPr>
                <w:rFonts w:cs="Times New Roman"/>
              </w:rPr>
              <w:t>The second component</w:t>
            </w:r>
          </w:p>
        </w:tc>
        <w:tc>
          <w:tcPr>
            <w:tcW w:w="4585" w:type="dxa"/>
          </w:tcPr>
          <w:p w14:paraId="3E62B8B4" w14:textId="0F40C812" w:rsidR="00D15DF7" w:rsidRPr="00D15DF7" w:rsidRDefault="00D15DF7" w:rsidP="00D15DF7">
            <w:pPr>
              <w:rPr>
                <w:rFonts w:cs="Times New Roman"/>
                <w:b/>
                <w:i/>
              </w:rPr>
            </w:pPr>
            <w:r w:rsidRPr="00D15DF7">
              <w:rPr>
                <w:i/>
              </w:rPr>
              <w:t xml:space="preserve">Your Touring Tube </w:t>
            </w:r>
          </w:p>
        </w:tc>
      </w:tr>
      <w:tr w:rsidR="00D15DF7" w:rsidRPr="00D15DF7" w14:paraId="41711B60" w14:textId="77777777" w:rsidTr="00A1554C">
        <w:tc>
          <w:tcPr>
            <w:tcW w:w="1525" w:type="dxa"/>
          </w:tcPr>
          <w:p w14:paraId="04E6C2E1" w14:textId="010AFEF5" w:rsidR="00D15DF7" w:rsidRPr="00D15DF7" w:rsidRDefault="00D15DF7" w:rsidP="00D15DF7">
            <w:pPr>
              <w:rPr>
                <w:rFonts w:cs="Times New Roman"/>
                <w:b/>
              </w:rPr>
            </w:pPr>
            <w:r>
              <w:rPr>
                <w:rFonts w:cs="Times New Roman"/>
              </w:rPr>
              <w:t>0030</w:t>
            </w:r>
          </w:p>
        </w:tc>
        <w:tc>
          <w:tcPr>
            <w:tcW w:w="3240" w:type="dxa"/>
          </w:tcPr>
          <w:p w14:paraId="23CEEDE8" w14:textId="67459ED5" w:rsidR="00D15DF7" w:rsidRPr="00D15DF7" w:rsidRDefault="00D15DF7" w:rsidP="00D15DF7">
            <w:pPr>
              <w:rPr>
                <w:rFonts w:cs="Times New Roman"/>
                <w:b/>
              </w:rPr>
            </w:pPr>
            <w:r>
              <w:rPr>
                <w:rFonts w:cs="Times New Roman"/>
              </w:rPr>
              <w:t>The third component</w:t>
            </w:r>
          </w:p>
        </w:tc>
        <w:tc>
          <w:tcPr>
            <w:tcW w:w="4585" w:type="dxa"/>
          </w:tcPr>
          <w:p w14:paraId="5489B1A6" w14:textId="3E965DE4" w:rsidR="00D15DF7" w:rsidRPr="00D15DF7" w:rsidRDefault="00D15DF7" w:rsidP="00D15DF7">
            <w:pPr>
              <w:rPr>
                <w:rFonts w:cs="Times New Roman"/>
                <w:b/>
                <w:i/>
              </w:rPr>
            </w:pPr>
            <w:r w:rsidRPr="00D15DF7">
              <w:rPr>
                <w:i/>
              </w:rPr>
              <w:t xml:space="preserve">Your Touring Aluminum Wheel </w:t>
            </w:r>
          </w:p>
        </w:tc>
      </w:tr>
      <w:tr w:rsidR="00D15DF7" w:rsidRPr="00D15DF7" w14:paraId="743E2C88" w14:textId="77777777" w:rsidTr="00A1554C">
        <w:tc>
          <w:tcPr>
            <w:tcW w:w="1525" w:type="dxa"/>
          </w:tcPr>
          <w:p w14:paraId="2B340532" w14:textId="0984C4AA" w:rsidR="00D15DF7" w:rsidRPr="00D15DF7" w:rsidRDefault="00D15DF7" w:rsidP="00D15DF7">
            <w:pPr>
              <w:rPr>
                <w:rFonts w:cs="Times New Roman"/>
                <w:b/>
              </w:rPr>
            </w:pPr>
            <w:r>
              <w:rPr>
                <w:rFonts w:cs="Times New Roman"/>
              </w:rPr>
              <w:t>0040</w:t>
            </w:r>
          </w:p>
        </w:tc>
        <w:tc>
          <w:tcPr>
            <w:tcW w:w="3240" w:type="dxa"/>
          </w:tcPr>
          <w:p w14:paraId="05B82868" w14:textId="34B45EB5" w:rsidR="00D15DF7" w:rsidRPr="00D15DF7" w:rsidRDefault="00D15DF7" w:rsidP="00D15DF7">
            <w:pPr>
              <w:rPr>
                <w:rFonts w:cs="Times New Roman"/>
                <w:b/>
              </w:rPr>
            </w:pPr>
            <w:r>
              <w:rPr>
                <w:rFonts w:cs="Times New Roman"/>
              </w:rPr>
              <w:t>The fourth component</w:t>
            </w:r>
          </w:p>
        </w:tc>
        <w:tc>
          <w:tcPr>
            <w:tcW w:w="4585" w:type="dxa"/>
          </w:tcPr>
          <w:p w14:paraId="04F2DE13" w14:textId="014876C0" w:rsidR="00D15DF7" w:rsidRPr="00D15DF7" w:rsidRDefault="00D15DF7" w:rsidP="00D15DF7">
            <w:pPr>
              <w:rPr>
                <w:rFonts w:cs="Times New Roman"/>
                <w:b/>
                <w:i/>
              </w:rPr>
            </w:pPr>
            <w:r w:rsidRPr="00D15DF7">
              <w:rPr>
                <w:i/>
              </w:rPr>
              <w:t xml:space="preserve">Your Hex Nut 5 mm </w:t>
            </w:r>
          </w:p>
        </w:tc>
      </w:tr>
      <w:tr w:rsidR="00D15DF7" w:rsidRPr="00D15DF7" w14:paraId="1CFED81C" w14:textId="77777777" w:rsidTr="00A1554C">
        <w:tc>
          <w:tcPr>
            <w:tcW w:w="1525" w:type="dxa"/>
          </w:tcPr>
          <w:p w14:paraId="103F4F00" w14:textId="096012C7" w:rsidR="00D15DF7" w:rsidRPr="00D15DF7" w:rsidRDefault="00D15DF7" w:rsidP="00D15DF7">
            <w:pPr>
              <w:rPr>
                <w:rFonts w:cs="Times New Roman"/>
                <w:b/>
              </w:rPr>
            </w:pPr>
            <w:r>
              <w:rPr>
                <w:rFonts w:cs="Times New Roman"/>
              </w:rPr>
              <w:t>0050</w:t>
            </w:r>
          </w:p>
        </w:tc>
        <w:tc>
          <w:tcPr>
            <w:tcW w:w="3240" w:type="dxa"/>
          </w:tcPr>
          <w:p w14:paraId="67C6748F" w14:textId="17EE8E58" w:rsidR="00D15DF7" w:rsidRPr="00D15DF7" w:rsidRDefault="00D15DF7" w:rsidP="00D15DF7">
            <w:pPr>
              <w:rPr>
                <w:rFonts w:cs="Times New Roman"/>
                <w:b/>
              </w:rPr>
            </w:pPr>
            <w:r>
              <w:rPr>
                <w:rFonts w:cs="Times New Roman"/>
              </w:rPr>
              <w:t>The fifth component</w:t>
            </w:r>
          </w:p>
        </w:tc>
        <w:tc>
          <w:tcPr>
            <w:tcW w:w="4585" w:type="dxa"/>
          </w:tcPr>
          <w:p w14:paraId="43728FAE" w14:textId="2E10675F" w:rsidR="00D15DF7" w:rsidRPr="00D15DF7" w:rsidRDefault="00D15DF7" w:rsidP="00D15DF7">
            <w:pPr>
              <w:rPr>
                <w:rFonts w:cs="Times New Roman"/>
                <w:b/>
                <w:i/>
              </w:rPr>
            </w:pPr>
            <w:r w:rsidRPr="00D15DF7">
              <w:rPr>
                <w:i/>
              </w:rPr>
              <w:t xml:space="preserve">Your Lock Washer 5 mm </w:t>
            </w:r>
          </w:p>
        </w:tc>
      </w:tr>
      <w:tr w:rsidR="00D15DF7" w:rsidRPr="00D15DF7" w14:paraId="5A182711" w14:textId="77777777" w:rsidTr="00A1554C">
        <w:tc>
          <w:tcPr>
            <w:tcW w:w="1525" w:type="dxa"/>
          </w:tcPr>
          <w:p w14:paraId="77B5721A" w14:textId="03650B10" w:rsidR="00D15DF7" w:rsidRPr="00D15DF7" w:rsidRDefault="00D15DF7" w:rsidP="00D15DF7">
            <w:pPr>
              <w:rPr>
                <w:rFonts w:cs="Times New Roman"/>
                <w:b/>
              </w:rPr>
            </w:pPr>
            <w:r>
              <w:rPr>
                <w:rFonts w:cs="Times New Roman"/>
              </w:rPr>
              <w:t>0060</w:t>
            </w:r>
          </w:p>
        </w:tc>
        <w:tc>
          <w:tcPr>
            <w:tcW w:w="3240" w:type="dxa"/>
          </w:tcPr>
          <w:p w14:paraId="06E737AD" w14:textId="1FFD9FB6" w:rsidR="00D15DF7" w:rsidRPr="00D15DF7" w:rsidRDefault="00D15DF7" w:rsidP="00D15DF7">
            <w:pPr>
              <w:rPr>
                <w:rFonts w:cs="Times New Roman"/>
                <w:b/>
              </w:rPr>
            </w:pPr>
            <w:r>
              <w:rPr>
                <w:rFonts w:cs="Times New Roman"/>
              </w:rPr>
              <w:t>The sixth component</w:t>
            </w:r>
          </w:p>
        </w:tc>
        <w:tc>
          <w:tcPr>
            <w:tcW w:w="4585" w:type="dxa"/>
          </w:tcPr>
          <w:p w14:paraId="6F4F8E6F" w14:textId="176C3F07" w:rsidR="00D15DF7" w:rsidRPr="00D15DF7" w:rsidRDefault="00D15DF7" w:rsidP="00D15DF7">
            <w:pPr>
              <w:rPr>
                <w:rFonts w:cs="Times New Roman"/>
                <w:b/>
                <w:i/>
              </w:rPr>
            </w:pPr>
            <w:r w:rsidRPr="00D15DF7">
              <w:rPr>
                <w:i/>
              </w:rPr>
              <w:t xml:space="preserve">Your Socket Head Bolt 5x20mm </w:t>
            </w:r>
          </w:p>
        </w:tc>
      </w:tr>
    </w:tbl>
    <w:p w14:paraId="6F8E8A4B" w14:textId="0946B8DA" w:rsidR="00D3193A" w:rsidRPr="004409A6" w:rsidRDefault="00D3193A" w:rsidP="004409A6">
      <w:pPr>
        <w:rPr>
          <w:b/>
        </w:rPr>
      </w:pPr>
    </w:p>
    <w:p w14:paraId="792E394A" w14:textId="5CA69F5A" w:rsidR="004409A6" w:rsidRPr="004409A6" w:rsidRDefault="006F01BA" w:rsidP="00A1554C">
      <w:pPr>
        <w:pStyle w:val="GBIStepHeader"/>
      </w:pPr>
      <w:r>
        <w:t>Press Enter</w:t>
      </w:r>
      <w:r w:rsidR="004409A6" w:rsidRPr="004409A6">
        <w:t>.</w:t>
      </w:r>
    </w:p>
    <w:p w14:paraId="5D62E878" w14:textId="045ED2F8" w:rsidR="004409A6" w:rsidRPr="004409A6" w:rsidRDefault="004409A6" w:rsidP="004409A6">
      <w:pPr>
        <w:rPr>
          <w:b/>
        </w:rPr>
      </w:pPr>
    </w:p>
    <w:p w14:paraId="5B751FAA" w14:textId="60BB8961" w:rsidR="00D3193A" w:rsidRDefault="00D3193A" w:rsidP="00A1554C">
      <w:pPr>
        <w:pStyle w:val="GBIQuestion"/>
      </w:pPr>
      <w:bookmarkStart w:id="95" w:name="_Hlk483378108"/>
      <w:r>
        <w:t>How many components make up the</w:t>
      </w:r>
      <w:r w:rsidR="00266F1B">
        <w:t xml:space="preserve"> Touring Wheel A</w:t>
      </w:r>
      <w:r>
        <w:t>ssembly?</w:t>
      </w:r>
      <w:bookmarkEnd w:id="95"/>
      <w:r w:rsidR="00712E40">
        <w:br/>
      </w:r>
      <w:r w:rsidRPr="00455BBD">
        <w:t xml:space="preserve"> </w:t>
      </w:r>
      <w:r w:rsidR="001E3494">
        <w:fldChar w:fldCharType="begin">
          <w:ffData>
            <w:name w:val="Question23"/>
            <w:enabled/>
            <w:calcOnExit/>
            <w:textInput/>
          </w:ffData>
        </w:fldChar>
      </w:r>
      <w:bookmarkStart w:id="96" w:name="Question23"/>
      <w:r w:rsidR="001E3494">
        <w:instrText xml:space="preserve"> FORMTEXT </w:instrText>
      </w:r>
      <w:r w:rsidR="001E3494">
        <w:fldChar w:fldCharType="separate"/>
      </w:r>
      <w:r w:rsidR="00F401A9">
        <w:rPr>
          <w:noProof/>
        </w:rPr>
        <w:t>6</w:t>
      </w:r>
      <w:r w:rsidR="001E3494">
        <w:fldChar w:fldCharType="end"/>
      </w:r>
      <w:bookmarkEnd w:id="96"/>
      <w:r w:rsidRPr="00311453">
        <w:t xml:space="preserve"> </w:t>
      </w:r>
      <w:r>
        <w:rPr>
          <w:rFonts w:ascii="Wingdings" w:eastAsia="Wingdings" w:hAnsi="Wingdings" w:cs="Wingdings"/>
        </w:rPr>
        <w:t>!</w:t>
      </w:r>
    </w:p>
    <w:p w14:paraId="374CB565" w14:textId="22E3B617" w:rsidR="00D3193A" w:rsidRDefault="00266F1B" w:rsidP="00A1554C">
      <w:pPr>
        <w:pStyle w:val="GBIQuestion"/>
      </w:pPr>
      <w:bookmarkStart w:id="97" w:name="_Hlk483378208"/>
      <w:r>
        <w:t>What is the material code for Your Touring T</w:t>
      </w:r>
      <w:r w:rsidR="00D3193A">
        <w:t>ube?</w:t>
      </w:r>
      <w:bookmarkEnd w:id="97"/>
      <w:r w:rsidR="00712E40">
        <w:br/>
      </w:r>
      <w:r w:rsidR="00D3193A" w:rsidRPr="00455BBD">
        <w:t xml:space="preserve"> </w:t>
      </w:r>
      <w:r w:rsidR="001E3494">
        <w:fldChar w:fldCharType="begin">
          <w:ffData>
            <w:name w:val="Question24"/>
            <w:enabled/>
            <w:calcOnExit/>
            <w:textInput/>
          </w:ffData>
        </w:fldChar>
      </w:r>
      <w:bookmarkStart w:id="98" w:name="Question24"/>
      <w:r w:rsidR="001E3494">
        <w:instrText xml:space="preserve"> FORMTEXT </w:instrText>
      </w:r>
      <w:r w:rsidR="001E3494">
        <w:fldChar w:fldCharType="separate"/>
      </w:r>
      <w:r w:rsidR="00F401A9">
        <w:rPr>
          <w:noProof/>
        </w:rPr>
        <w:t>TRTB1029</w:t>
      </w:r>
      <w:r w:rsidR="001E3494">
        <w:fldChar w:fldCharType="end"/>
      </w:r>
      <w:bookmarkEnd w:id="98"/>
      <w:r w:rsidR="00D3193A" w:rsidRPr="00311453">
        <w:t xml:space="preserve"> </w:t>
      </w:r>
    </w:p>
    <w:p w14:paraId="14D7A81B" w14:textId="76E1D173" w:rsidR="00D3193A" w:rsidRDefault="00D3193A" w:rsidP="00A1554C">
      <w:pPr>
        <w:pStyle w:val="GBIQuestion"/>
      </w:pPr>
      <w:bookmarkStart w:id="99" w:name="_Hlk483378235"/>
      <w:r>
        <w:t xml:space="preserve">What is the item category for </w:t>
      </w:r>
      <w:r w:rsidR="00D15DF7">
        <w:t>all</w:t>
      </w:r>
      <w:r>
        <w:t xml:space="preserve"> the components?</w:t>
      </w:r>
      <w:bookmarkEnd w:id="99"/>
      <w:r w:rsidR="00712E40">
        <w:br/>
      </w:r>
      <w:r w:rsidRPr="00455BBD">
        <w:t xml:space="preserve"> </w:t>
      </w:r>
      <w:r w:rsidR="001E3494">
        <w:fldChar w:fldCharType="begin">
          <w:ffData>
            <w:name w:val="Question25"/>
            <w:enabled/>
            <w:calcOnExit/>
            <w:textInput/>
          </w:ffData>
        </w:fldChar>
      </w:r>
      <w:bookmarkStart w:id="100" w:name="Question25"/>
      <w:r w:rsidR="001E3494">
        <w:instrText xml:space="preserve"> FORMTEXT </w:instrText>
      </w:r>
      <w:r w:rsidR="001E3494">
        <w:fldChar w:fldCharType="separate"/>
      </w:r>
      <w:r w:rsidR="00F401A9">
        <w:rPr>
          <w:noProof/>
        </w:rPr>
        <w:t>L Stock Item</w:t>
      </w:r>
      <w:r w:rsidR="001E3494">
        <w:fldChar w:fldCharType="end"/>
      </w:r>
      <w:bookmarkEnd w:id="100"/>
      <w:r w:rsidRPr="00311453">
        <w:t xml:space="preserve"> </w:t>
      </w:r>
      <w:r>
        <w:rPr>
          <w:rFonts w:ascii="Wingdings" w:eastAsia="Wingdings" w:hAnsi="Wingdings" w:cs="Wingdings"/>
        </w:rPr>
        <w:t>!</w:t>
      </w:r>
    </w:p>
    <w:p w14:paraId="3058C111" w14:textId="2B458310" w:rsidR="00D3193A" w:rsidRDefault="00D3193A" w:rsidP="00A1554C">
      <w:pPr>
        <w:pStyle w:val="GBIQuestion"/>
      </w:pPr>
      <w:bookmarkStart w:id="101" w:name="_Hlk483378257"/>
      <w:r>
        <w:t>How many lock washers are needed in a</w:t>
      </w:r>
      <w:r w:rsidR="00266F1B">
        <w:t xml:space="preserve"> Touring Wheel A</w:t>
      </w:r>
      <w:r>
        <w:t>ssembly?</w:t>
      </w:r>
      <w:bookmarkEnd w:id="101"/>
      <w:r w:rsidR="00712E40">
        <w:br/>
      </w:r>
      <w:r w:rsidRPr="00455BBD">
        <w:t xml:space="preserve"> </w:t>
      </w:r>
      <w:r w:rsidR="001E3494">
        <w:fldChar w:fldCharType="begin">
          <w:ffData>
            <w:name w:val="Question26"/>
            <w:enabled/>
            <w:calcOnExit/>
            <w:textInput/>
          </w:ffData>
        </w:fldChar>
      </w:r>
      <w:bookmarkStart w:id="102" w:name="Question26"/>
      <w:r w:rsidR="001E3494">
        <w:instrText xml:space="preserve"> FORMTEXT </w:instrText>
      </w:r>
      <w:r w:rsidR="001E3494">
        <w:fldChar w:fldCharType="separate"/>
      </w:r>
      <w:r w:rsidR="00F401A9">
        <w:rPr>
          <w:noProof/>
        </w:rPr>
        <w:t>2</w:t>
      </w:r>
      <w:r w:rsidR="001E3494">
        <w:fldChar w:fldCharType="end"/>
      </w:r>
      <w:bookmarkEnd w:id="102"/>
      <w:r w:rsidRPr="00311453">
        <w:t xml:space="preserve"> </w:t>
      </w:r>
      <w:r>
        <w:rPr>
          <w:rFonts w:ascii="Wingdings" w:eastAsia="Wingdings" w:hAnsi="Wingdings" w:cs="Wingdings"/>
        </w:rPr>
        <w:t>!</w:t>
      </w:r>
    </w:p>
    <w:p w14:paraId="57F377ED" w14:textId="6566B4C8" w:rsidR="00D3193A" w:rsidRPr="002C4BF2" w:rsidRDefault="00D3193A" w:rsidP="00A1554C">
      <w:pPr>
        <w:pStyle w:val="GBIQuestion"/>
      </w:pPr>
      <w:bookmarkStart w:id="103" w:name="_Hlk483378282"/>
      <w:r>
        <w:t>W</w:t>
      </w:r>
      <w:r w:rsidR="00266F1B">
        <w:t>hat is the item number for The Hex N</w:t>
      </w:r>
      <w:r>
        <w:t>ut?</w:t>
      </w:r>
      <w:bookmarkEnd w:id="103"/>
      <w:r w:rsidR="00712E40">
        <w:br/>
      </w:r>
      <w:r w:rsidRPr="00455BBD">
        <w:t xml:space="preserve"> </w:t>
      </w:r>
      <w:r w:rsidR="001E3494">
        <w:fldChar w:fldCharType="begin">
          <w:ffData>
            <w:name w:val="Question27"/>
            <w:enabled/>
            <w:calcOnExit/>
            <w:textInput/>
          </w:ffData>
        </w:fldChar>
      </w:r>
      <w:bookmarkStart w:id="104" w:name="Question27"/>
      <w:r w:rsidR="001E3494">
        <w:instrText xml:space="preserve"> FORMTEXT </w:instrText>
      </w:r>
      <w:r w:rsidR="001E3494">
        <w:fldChar w:fldCharType="separate"/>
      </w:r>
      <w:r w:rsidR="00F401A9">
        <w:rPr>
          <w:noProof/>
        </w:rPr>
        <w:t>40</w:t>
      </w:r>
      <w:r w:rsidR="001E3494">
        <w:fldChar w:fldCharType="end"/>
      </w:r>
      <w:bookmarkEnd w:id="104"/>
      <w:r w:rsidRPr="00311453">
        <w:t xml:space="preserve"> </w:t>
      </w:r>
      <w:r>
        <w:rPr>
          <w:rFonts w:ascii="Wingdings" w:eastAsia="Wingdings" w:hAnsi="Wingdings" w:cs="Wingdings"/>
        </w:rPr>
        <w:t>!</w:t>
      </w:r>
    </w:p>
    <w:p w14:paraId="007C5872" w14:textId="1CA1DE49" w:rsidR="006741AF" w:rsidRDefault="006741AF" w:rsidP="004409A6">
      <w:pPr>
        <w:rPr>
          <w:rFonts w:asciiTheme="majorHAnsi" w:hAnsiTheme="majorHAnsi" w:cstheme="majorBidi"/>
          <w:b/>
        </w:rPr>
      </w:pPr>
    </w:p>
    <w:p w14:paraId="68D53236" w14:textId="7D391396" w:rsidR="00D3193A" w:rsidRPr="00F44E87" w:rsidRDefault="00D3193A" w:rsidP="00F0798F">
      <w:pPr>
        <w:pStyle w:val="GBIStepHeader"/>
      </w:pPr>
      <w:r w:rsidRPr="00F44E87">
        <w:t xml:space="preserve">Click Save </w:t>
      </w:r>
      <w:bookmarkStart w:id="105" w:name="_Hlk482104405"/>
      <w:r w:rsidR="00D15DF7">
        <w:rPr>
          <w:noProof/>
          <w:lang w:bidi="ar-SA"/>
        </w:rPr>
        <w:drawing>
          <wp:inline distT="0" distB="0" distL="0" distR="0" wp14:anchorId="7456768F" wp14:editId="58678BFF">
            <wp:extent cx="381000" cy="203200"/>
            <wp:effectExtent l="0" t="0" r="0" b="635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383713" cy="204647"/>
                    </a:xfrm>
                    <a:prstGeom prst="rect">
                      <a:avLst/>
                    </a:prstGeom>
                    <a:noFill/>
                    <a:ln>
                      <a:noFill/>
                    </a:ln>
                  </pic:spPr>
                </pic:pic>
              </a:graphicData>
            </a:graphic>
          </wp:inline>
        </w:drawing>
      </w:r>
      <w:bookmarkEnd w:id="105"/>
      <w:r w:rsidRPr="00F44E87">
        <w:t>.</w:t>
      </w:r>
    </w:p>
    <w:p w14:paraId="3C883FA1" w14:textId="0B847E34" w:rsidR="00D3193A" w:rsidRPr="00D15DF7" w:rsidRDefault="00D3193A" w:rsidP="00F0798F">
      <w:pPr>
        <w:pStyle w:val="GBIImportantInstruction"/>
        <w:rPr>
          <w:b/>
        </w:rPr>
      </w:pPr>
      <w:r w:rsidRPr="00D15DF7">
        <w:t>You will receive a message that says “Creating BOM for material”.</w:t>
      </w:r>
    </w:p>
    <w:p w14:paraId="74EA3D78" w14:textId="0EC9DA1D" w:rsidR="00D3193A" w:rsidRDefault="00D3193A" w:rsidP="00F0798F">
      <w:pPr>
        <w:ind w:left="446" w:hanging="360"/>
      </w:pPr>
    </w:p>
    <w:p w14:paraId="0A4668EE" w14:textId="27ABE4A8" w:rsidR="003F3561" w:rsidRDefault="003F3561" w:rsidP="003F3561">
      <w:pPr>
        <w:pStyle w:val="GBISubHeading"/>
      </w:pPr>
      <w:r>
        <w:t>Finished Good</w:t>
      </w:r>
    </w:p>
    <w:p w14:paraId="26198297" w14:textId="77777777" w:rsidR="003F3561" w:rsidRDefault="003F3561" w:rsidP="00F0798F">
      <w:pPr>
        <w:ind w:left="446" w:hanging="360"/>
      </w:pPr>
    </w:p>
    <w:p w14:paraId="3023C235" w14:textId="309E81E4" w:rsidR="00D3193A" w:rsidRDefault="00D15DF7" w:rsidP="00F0798F">
      <w:pPr>
        <w:pStyle w:val="GBIStepHeader"/>
      </w:pPr>
      <w:r>
        <w:t>I</w:t>
      </w:r>
      <w:r w:rsidR="00D3193A">
        <w:t xml:space="preserve">n the </w:t>
      </w:r>
      <w:r w:rsidR="00D3193A" w:rsidRPr="00F0798F">
        <w:rPr>
          <w:b w:val="0"/>
          <w:i/>
        </w:rPr>
        <w:t>“Create material BOM: Initial Screen”</w:t>
      </w:r>
      <w:r w:rsidR="00D3193A">
        <w:rPr>
          <w:i/>
        </w:rPr>
        <w:t xml:space="preserve"> </w:t>
      </w:r>
      <w:r>
        <w:t>screen, e</w:t>
      </w:r>
      <w:r w:rsidR="00D3193A">
        <w:t>nter the following information:</w:t>
      </w:r>
    </w:p>
    <w:p w14:paraId="2B838A19" w14:textId="72EB01EF" w:rsidR="00D3193A" w:rsidRDefault="00D3193A" w:rsidP="004409A6"/>
    <w:tbl>
      <w:tblPr>
        <w:tblStyle w:val="TableGrid"/>
        <w:tblW w:w="0" w:type="auto"/>
        <w:tblLook w:val="04A0" w:firstRow="1" w:lastRow="0" w:firstColumn="1" w:lastColumn="0" w:noHBand="0" w:noVBand="1"/>
      </w:tblPr>
      <w:tblGrid>
        <w:gridCol w:w="1345"/>
        <w:gridCol w:w="4410"/>
        <w:gridCol w:w="3595"/>
      </w:tblGrid>
      <w:tr w:rsidR="00D15DF7" w:rsidRPr="00F0798F" w14:paraId="2808FA52" w14:textId="77777777" w:rsidTr="00F0798F">
        <w:tc>
          <w:tcPr>
            <w:tcW w:w="1345" w:type="dxa"/>
            <w:shd w:val="clear" w:color="auto" w:fill="BFBFBF" w:themeFill="background1" w:themeFillShade="BF"/>
          </w:tcPr>
          <w:p w14:paraId="424027BF" w14:textId="7B96A267" w:rsidR="00D15DF7" w:rsidRPr="00F0798F" w:rsidRDefault="00D15DF7" w:rsidP="00D3193A">
            <w:pPr>
              <w:rPr>
                <w:b/>
              </w:rPr>
            </w:pPr>
            <w:r w:rsidRPr="00F0798F">
              <w:rPr>
                <w:b/>
              </w:rPr>
              <w:t>Attribute</w:t>
            </w:r>
          </w:p>
        </w:tc>
        <w:tc>
          <w:tcPr>
            <w:tcW w:w="4410" w:type="dxa"/>
            <w:shd w:val="clear" w:color="auto" w:fill="BFBFBF" w:themeFill="background1" w:themeFillShade="BF"/>
          </w:tcPr>
          <w:p w14:paraId="3241A02E" w14:textId="109B5934" w:rsidR="00D15DF7" w:rsidRPr="00F0798F" w:rsidRDefault="00D15DF7" w:rsidP="00D3193A">
            <w:pPr>
              <w:rPr>
                <w:b/>
              </w:rPr>
            </w:pPr>
            <w:r w:rsidRPr="00F0798F">
              <w:rPr>
                <w:b/>
              </w:rPr>
              <w:t>Description</w:t>
            </w:r>
          </w:p>
        </w:tc>
        <w:tc>
          <w:tcPr>
            <w:tcW w:w="3595" w:type="dxa"/>
            <w:shd w:val="clear" w:color="auto" w:fill="BFBFBF" w:themeFill="background1" w:themeFillShade="BF"/>
          </w:tcPr>
          <w:p w14:paraId="1AAADDBA" w14:textId="2E358449" w:rsidR="00D15DF7" w:rsidRPr="00F0798F" w:rsidRDefault="00D15DF7" w:rsidP="00D3193A">
            <w:pPr>
              <w:rPr>
                <w:b/>
              </w:rPr>
            </w:pPr>
            <w:r w:rsidRPr="00F0798F">
              <w:rPr>
                <w:b/>
              </w:rPr>
              <w:t>Data Value</w:t>
            </w:r>
          </w:p>
        </w:tc>
      </w:tr>
      <w:tr w:rsidR="00D15DF7" w:rsidRPr="00D15DF7" w14:paraId="7D6F8970" w14:textId="77777777" w:rsidTr="00F0798F">
        <w:tc>
          <w:tcPr>
            <w:tcW w:w="1345" w:type="dxa"/>
          </w:tcPr>
          <w:p w14:paraId="7B77D5C8" w14:textId="3C493681" w:rsidR="00D15DF7" w:rsidRPr="00D15DF7" w:rsidRDefault="00D15DF7" w:rsidP="00D15DF7">
            <w:pPr>
              <w:rPr>
                <w:b/>
              </w:rPr>
            </w:pPr>
            <w:r>
              <w:t>Material</w:t>
            </w:r>
          </w:p>
        </w:tc>
        <w:tc>
          <w:tcPr>
            <w:tcW w:w="4410" w:type="dxa"/>
          </w:tcPr>
          <w:p w14:paraId="3F514A20" w14:textId="133EB1DE" w:rsidR="00D15DF7" w:rsidRPr="00D15DF7" w:rsidRDefault="00D15DF7" w:rsidP="00D15DF7">
            <w:r w:rsidRPr="00D15DF7">
              <w:t>Key uniquely identifying the material</w:t>
            </w:r>
          </w:p>
        </w:tc>
        <w:tc>
          <w:tcPr>
            <w:tcW w:w="3595" w:type="dxa"/>
          </w:tcPr>
          <w:p w14:paraId="2C9579D4" w14:textId="7D7DEDF7" w:rsidR="00D15DF7" w:rsidRPr="004409A6" w:rsidRDefault="00D15DF7" w:rsidP="00D15DF7">
            <w:r w:rsidRPr="00D15DF7">
              <w:rPr>
                <w:i/>
              </w:rPr>
              <w:t>Your Deluxe Touring Bike (red)</w:t>
            </w:r>
            <w:r w:rsidR="004409A6">
              <w:t xml:space="preserve"> </w:t>
            </w:r>
          </w:p>
        </w:tc>
      </w:tr>
      <w:tr w:rsidR="00D15DF7" w:rsidRPr="00D15DF7" w14:paraId="65B50DE7" w14:textId="77777777" w:rsidTr="00F0798F">
        <w:tc>
          <w:tcPr>
            <w:tcW w:w="1345" w:type="dxa"/>
          </w:tcPr>
          <w:p w14:paraId="79A71339" w14:textId="217D6192" w:rsidR="00D15DF7" w:rsidRDefault="00D15DF7" w:rsidP="00D15DF7">
            <w:pPr>
              <w:rPr>
                <w:b/>
              </w:rPr>
            </w:pPr>
            <w:r>
              <w:rPr>
                <w:rFonts w:cs="Times New Roman"/>
              </w:rPr>
              <w:t>Plant</w:t>
            </w:r>
          </w:p>
        </w:tc>
        <w:tc>
          <w:tcPr>
            <w:tcW w:w="4410" w:type="dxa"/>
          </w:tcPr>
          <w:p w14:paraId="199971C3" w14:textId="6214D5DC" w:rsidR="00D15DF7" w:rsidRPr="00D15DF7" w:rsidRDefault="00D15DF7" w:rsidP="00D15DF7">
            <w:r>
              <w:t>Key uniquely identifying a plant</w:t>
            </w:r>
          </w:p>
        </w:tc>
        <w:tc>
          <w:tcPr>
            <w:tcW w:w="3595" w:type="dxa"/>
          </w:tcPr>
          <w:p w14:paraId="2EAE09A7" w14:textId="38F10DD0" w:rsidR="00D15DF7" w:rsidRPr="004409A6" w:rsidRDefault="00D15DF7" w:rsidP="00D15DF7">
            <w:r w:rsidRPr="00F44E87">
              <w:rPr>
                <w:rFonts w:cs="Times New Roman"/>
                <w:i/>
              </w:rPr>
              <w:t>Your Dallas Plant</w:t>
            </w:r>
            <w:r w:rsidR="004409A6">
              <w:t xml:space="preserve"> </w:t>
            </w:r>
          </w:p>
        </w:tc>
      </w:tr>
      <w:tr w:rsidR="00D15DF7" w:rsidRPr="00D15DF7" w14:paraId="6CDBAF96" w14:textId="77777777" w:rsidTr="00F0798F">
        <w:tc>
          <w:tcPr>
            <w:tcW w:w="1345" w:type="dxa"/>
          </w:tcPr>
          <w:p w14:paraId="2D202814" w14:textId="184B7F2D" w:rsidR="00D15DF7" w:rsidRDefault="00D15DF7" w:rsidP="00D15DF7">
            <w:pPr>
              <w:rPr>
                <w:b/>
              </w:rPr>
            </w:pPr>
            <w:r>
              <w:rPr>
                <w:rFonts w:cs="Times New Roman"/>
              </w:rPr>
              <w:t>Usage</w:t>
            </w:r>
          </w:p>
        </w:tc>
        <w:tc>
          <w:tcPr>
            <w:tcW w:w="4410" w:type="dxa"/>
          </w:tcPr>
          <w:p w14:paraId="45AE642D" w14:textId="235A9EF1" w:rsidR="00D15DF7" w:rsidRPr="00D15DF7" w:rsidRDefault="00D15DF7" w:rsidP="00D15DF7">
            <w:r>
              <w:rPr>
                <w:rFonts w:cs="Times New Roman"/>
              </w:rPr>
              <w:t>Defines an area where a BOM can be used</w:t>
            </w:r>
          </w:p>
        </w:tc>
        <w:tc>
          <w:tcPr>
            <w:tcW w:w="3595" w:type="dxa"/>
          </w:tcPr>
          <w:p w14:paraId="4E45F52D" w14:textId="6315D72E" w:rsidR="00D15DF7" w:rsidRPr="004409A6" w:rsidRDefault="00D15DF7" w:rsidP="00D15DF7">
            <w:r w:rsidRPr="00F44E87">
              <w:rPr>
                <w:rFonts w:cs="Times New Roman"/>
                <w:i/>
              </w:rPr>
              <w:t>Production</w:t>
            </w:r>
            <w:r w:rsidR="004409A6">
              <w:t xml:space="preserve"> </w:t>
            </w:r>
          </w:p>
        </w:tc>
      </w:tr>
    </w:tbl>
    <w:p w14:paraId="605DDB8A" w14:textId="6DECF4D4" w:rsidR="00D3193A" w:rsidRPr="00D3193A" w:rsidRDefault="00D3193A" w:rsidP="004409A6"/>
    <w:p w14:paraId="7C9B195A" w14:textId="77777777" w:rsidR="006741AF" w:rsidRDefault="00D15DF7" w:rsidP="00F0798F">
      <w:pPr>
        <w:pStyle w:val="GBIStepHeader"/>
      </w:pPr>
      <w:r w:rsidRPr="002238C7">
        <w:t>Click Copy</w:t>
      </w:r>
      <w:r w:rsidR="00AF7684" w:rsidRPr="002238C7">
        <w:t xml:space="preserve"> </w:t>
      </w:r>
      <w:r w:rsidRPr="001A1DAC">
        <w:rPr>
          <w:noProof/>
          <w:lang w:bidi="ar-SA"/>
        </w:rPr>
        <w:drawing>
          <wp:inline distT="0" distB="0" distL="0" distR="0" wp14:anchorId="5597B2CA" wp14:editId="4990C92B">
            <wp:extent cx="182896" cy="161792"/>
            <wp:effectExtent l="0" t="0" r="762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182896" cy="161792"/>
                    </a:xfrm>
                    <a:prstGeom prst="rect">
                      <a:avLst/>
                    </a:prstGeom>
                  </pic:spPr>
                </pic:pic>
              </a:graphicData>
            </a:graphic>
          </wp:inline>
        </w:drawing>
      </w:r>
      <w:r w:rsidRPr="002238C7">
        <w:t>.</w:t>
      </w:r>
    </w:p>
    <w:p w14:paraId="05E810FC" w14:textId="3BDD69A3" w:rsidR="00D3193A" w:rsidRPr="00F44E87" w:rsidRDefault="003F3561" w:rsidP="00F0798F">
      <w:pPr>
        <w:pStyle w:val="GBIStepHeader"/>
      </w:pPr>
      <w:r>
        <w:br w:type="page"/>
      </w:r>
      <w:r w:rsidR="00AF7684" w:rsidRPr="00F44E87">
        <w:lastRenderedPageBreak/>
        <w:t xml:space="preserve">In the </w:t>
      </w:r>
      <w:r w:rsidR="00AF7684" w:rsidRPr="00F0798F">
        <w:rPr>
          <w:b w:val="0"/>
          <w:i/>
        </w:rPr>
        <w:t>“Copy From…”</w:t>
      </w:r>
      <w:r w:rsidR="00AF7684" w:rsidRPr="00F44E87">
        <w:t xml:space="preserve"> pop-up, enter the following information:</w:t>
      </w:r>
    </w:p>
    <w:p w14:paraId="2BF86DD0" w14:textId="7134175D" w:rsidR="00AF7684" w:rsidRDefault="00AF7684" w:rsidP="00D15DF7">
      <w:pPr>
        <w:rPr>
          <w:rFonts w:asciiTheme="majorHAnsi" w:hAnsiTheme="majorHAnsi" w:cstheme="majorBidi"/>
          <w:b/>
        </w:rPr>
      </w:pPr>
    </w:p>
    <w:tbl>
      <w:tblPr>
        <w:tblStyle w:val="TableGrid"/>
        <w:tblW w:w="9450" w:type="dxa"/>
        <w:tblLook w:val="04A0" w:firstRow="1" w:lastRow="0" w:firstColumn="1" w:lastColumn="0" w:noHBand="0" w:noVBand="1"/>
      </w:tblPr>
      <w:tblGrid>
        <w:gridCol w:w="1350"/>
        <w:gridCol w:w="4320"/>
        <w:gridCol w:w="3780"/>
      </w:tblGrid>
      <w:tr w:rsidR="00D15DF7" w:rsidRPr="000C2128" w14:paraId="20E6E292" w14:textId="77777777" w:rsidTr="000C2128">
        <w:tc>
          <w:tcPr>
            <w:tcW w:w="1350" w:type="dxa"/>
            <w:shd w:val="clear" w:color="auto" w:fill="BFBFBF" w:themeFill="background1" w:themeFillShade="BF"/>
          </w:tcPr>
          <w:p w14:paraId="06C92C35" w14:textId="77777777" w:rsidR="00D15DF7" w:rsidRPr="000C2128" w:rsidRDefault="00D15DF7" w:rsidP="00D15DF7">
            <w:pPr>
              <w:rPr>
                <w:rFonts w:cs="Times New Roman"/>
                <w:b/>
              </w:rPr>
            </w:pPr>
            <w:r w:rsidRPr="000C2128">
              <w:rPr>
                <w:rFonts w:cs="Times New Roman"/>
                <w:b/>
              </w:rPr>
              <w:t>Attribute</w:t>
            </w:r>
          </w:p>
        </w:tc>
        <w:tc>
          <w:tcPr>
            <w:tcW w:w="4320" w:type="dxa"/>
            <w:shd w:val="clear" w:color="auto" w:fill="BFBFBF" w:themeFill="background1" w:themeFillShade="BF"/>
          </w:tcPr>
          <w:p w14:paraId="6EB19CC2" w14:textId="77777777" w:rsidR="00D15DF7" w:rsidRPr="000C2128" w:rsidRDefault="00D15DF7" w:rsidP="00D15DF7">
            <w:pPr>
              <w:rPr>
                <w:rFonts w:cs="Times New Roman"/>
                <w:b/>
              </w:rPr>
            </w:pPr>
            <w:r w:rsidRPr="000C2128">
              <w:rPr>
                <w:rFonts w:cs="Times New Roman"/>
                <w:b/>
              </w:rPr>
              <w:t>Description</w:t>
            </w:r>
          </w:p>
        </w:tc>
        <w:tc>
          <w:tcPr>
            <w:tcW w:w="3780" w:type="dxa"/>
            <w:shd w:val="clear" w:color="auto" w:fill="BFBFBF" w:themeFill="background1" w:themeFillShade="BF"/>
          </w:tcPr>
          <w:p w14:paraId="2ED79E76" w14:textId="77777777" w:rsidR="00D15DF7" w:rsidRPr="000C2128" w:rsidRDefault="00D15DF7" w:rsidP="00D15DF7">
            <w:pPr>
              <w:rPr>
                <w:rFonts w:cs="Times New Roman"/>
                <w:b/>
              </w:rPr>
            </w:pPr>
            <w:r w:rsidRPr="000C2128">
              <w:rPr>
                <w:rFonts w:cs="Times New Roman"/>
                <w:b/>
              </w:rPr>
              <w:t>Data Value</w:t>
            </w:r>
          </w:p>
        </w:tc>
      </w:tr>
      <w:tr w:rsidR="00D15DF7" w:rsidRPr="001C72DF" w14:paraId="5E3FB9B1" w14:textId="77777777" w:rsidTr="000C2128">
        <w:tc>
          <w:tcPr>
            <w:tcW w:w="1350" w:type="dxa"/>
          </w:tcPr>
          <w:p w14:paraId="548EBC60" w14:textId="77777777" w:rsidR="00D15DF7" w:rsidRPr="001C72DF" w:rsidRDefault="00D15DF7" w:rsidP="00D15DF7">
            <w:pPr>
              <w:rPr>
                <w:rFonts w:cs="Times New Roman"/>
                <w:b/>
              </w:rPr>
            </w:pPr>
            <w:r>
              <w:rPr>
                <w:rFonts w:cs="Times New Roman"/>
              </w:rPr>
              <w:t xml:space="preserve">Material </w:t>
            </w:r>
          </w:p>
        </w:tc>
        <w:tc>
          <w:tcPr>
            <w:tcW w:w="4320" w:type="dxa"/>
          </w:tcPr>
          <w:p w14:paraId="02DD97B4" w14:textId="77777777" w:rsidR="00D15DF7" w:rsidRPr="001C72DF" w:rsidRDefault="00D15DF7" w:rsidP="00D15DF7">
            <w:pPr>
              <w:rPr>
                <w:rFonts w:cs="Times New Roman"/>
                <w:b/>
              </w:rPr>
            </w:pPr>
            <w:r w:rsidRPr="001C72DF">
              <w:t>Key uniquely identifying the material</w:t>
            </w:r>
          </w:p>
        </w:tc>
        <w:tc>
          <w:tcPr>
            <w:tcW w:w="3780" w:type="dxa"/>
          </w:tcPr>
          <w:p w14:paraId="0A118C4A" w14:textId="38D7F48E" w:rsidR="00D15DF7" w:rsidRPr="004409A6" w:rsidRDefault="00D15DF7" w:rsidP="00D15DF7">
            <w:r w:rsidRPr="001C72DF">
              <w:rPr>
                <w:rFonts w:cs="Times New Roman"/>
                <w:i/>
              </w:rPr>
              <w:t xml:space="preserve">Original </w:t>
            </w:r>
            <w:r>
              <w:rPr>
                <w:rFonts w:cs="Times New Roman"/>
                <w:i/>
              </w:rPr>
              <w:t>Deluxe Touring Bike (red)</w:t>
            </w:r>
            <w:r w:rsidR="004409A6">
              <w:t xml:space="preserve"> </w:t>
            </w:r>
          </w:p>
        </w:tc>
      </w:tr>
      <w:tr w:rsidR="00D15DF7" w:rsidRPr="001C72DF" w14:paraId="70936D85" w14:textId="77777777" w:rsidTr="000C2128">
        <w:tc>
          <w:tcPr>
            <w:tcW w:w="1350" w:type="dxa"/>
          </w:tcPr>
          <w:p w14:paraId="4DC39EB9" w14:textId="77777777" w:rsidR="00D15DF7" w:rsidRPr="001C72DF" w:rsidRDefault="00D15DF7" w:rsidP="00D15DF7">
            <w:pPr>
              <w:rPr>
                <w:rFonts w:cs="Times New Roman"/>
                <w:b/>
              </w:rPr>
            </w:pPr>
            <w:r>
              <w:rPr>
                <w:rFonts w:cs="Times New Roman"/>
              </w:rPr>
              <w:t>Plant</w:t>
            </w:r>
          </w:p>
        </w:tc>
        <w:tc>
          <w:tcPr>
            <w:tcW w:w="4320" w:type="dxa"/>
          </w:tcPr>
          <w:p w14:paraId="64ACEB2F" w14:textId="77777777" w:rsidR="00D15DF7" w:rsidRPr="001C72DF" w:rsidRDefault="00D15DF7" w:rsidP="00D15DF7">
            <w:pPr>
              <w:rPr>
                <w:rFonts w:cs="Times New Roman"/>
                <w:b/>
              </w:rPr>
            </w:pPr>
            <w:r w:rsidRPr="001C72DF">
              <w:t>Key uniquely identifying a plant</w:t>
            </w:r>
          </w:p>
        </w:tc>
        <w:tc>
          <w:tcPr>
            <w:tcW w:w="3780" w:type="dxa"/>
          </w:tcPr>
          <w:p w14:paraId="58C74AF5" w14:textId="205303DB" w:rsidR="00D15DF7" w:rsidRPr="004409A6" w:rsidRDefault="004409A6" w:rsidP="00D15DF7">
            <w:r>
              <w:rPr>
                <w:rFonts w:cs="Times New Roman"/>
                <w:i/>
              </w:rPr>
              <w:t>Original Dallas Plant</w:t>
            </w:r>
            <w:r>
              <w:t xml:space="preserve"> </w:t>
            </w:r>
          </w:p>
        </w:tc>
      </w:tr>
    </w:tbl>
    <w:p w14:paraId="15B96870" w14:textId="382A6C94" w:rsidR="00AF7684" w:rsidRDefault="00AF7684" w:rsidP="00D15DF7">
      <w:pPr>
        <w:rPr>
          <w:rFonts w:asciiTheme="majorHAnsi" w:hAnsiTheme="majorHAnsi" w:cstheme="majorBidi"/>
          <w:b/>
        </w:rPr>
      </w:pPr>
    </w:p>
    <w:p w14:paraId="3341C858" w14:textId="18A52421" w:rsidR="00AF7684" w:rsidRPr="00F44E87" w:rsidRDefault="00AF7684" w:rsidP="000C2128">
      <w:pPr>
        <w:pStyle w:val="GBIStepHeader"/>
      </w:pPr>
      <w:r w:rsidRPr="00F44E87">
        <w:t xml:space="preserve">Click </w:t>
      </w:r>
      <w:r w:rsidR="00231BD1">
        <w:t>Continue (</w:t>
      </w:r>
      <w:r w:rsidRPr="00F44E87">
        <w:t>Enter</w:t>
      </w:r>
      <w:r w:rsidR="00231BD1">
        <w:t>)</w:t>
      </w:r>
      <w:r w:rsidRPr="00F44E87">
        <w:t xml:space="preserve"> </w:t>
      </w:r>
      <w:r w:rsidR="00D15DF7" w:rsidRPr="00357F37">
        <w:rPr>
          <w:noProof/>
          <w:lang w:bidi="ar-SA"/>
        </w:rPr>
        <w:drawing>
          <wp:inline distT="0" distB="0" distL="0" distR="0" wp14:anchorId="7BBA8498" wp14:editId="18040960">
            <wp:extent cx="220999" cy="171888"/>
            <wp:effectExtent l="0" t="0" r="762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rsidRPr="00F44E87">
        <w:t>.</w:t>
      </w:r>
    </w:p>
    <w:p w14:paraId="2739630A" w14:textId="13960BB7" w:rsidR="00AF7684" w:rsidRPr="00F44E87" w:rsidRDefault="00AF7684" w:rsidP="00F44E87">
      <w:pPr>
        <w:rPr>
          <w:rFonts w:cs="Times New Roman"/>
          <w:b/>
        </w:rPr>
      </w:pPr>
    </w:p>
    <w:p w14:paraId="6DBBDEDC" w14:textId="31ABFE38" w:rsidR="00AF7684" w:rsidRPr="00F44E87" w:rsidRDefault="00F44E87" w:rsidP="000C2128">
      <w:pPr>
        <w:pStyle w:val="GBIStepHeader"/>
      </w:pPr>
      <w:r>
        <w:t>I</w:t>
      </w:r>
      <w:r w:rsidR="00AF7684" w:rsidRPr="00F44E87">
        <w:t xml:space="preserve">n the </w:t>
      </w:r>
      <w:r w:rsidR="00AF7684" w:rsidRPr="000C2128">
        <w:rPr>
          <w:b w:val="0"/>
          <w:i/>
        </w:rPr>
        <w:t>“Create material BOM: Copy From”</w:t>
      </w:r>
      <w:r w:rsidR="00AF7684" w:rsidRPr="00F44E87">
        <w:rPr>
          <w:i/>
        </w:rPr>
        <w:t xml:space="preserve"> </w:t>
      </w:r>
      <w:r w:rsidR="00D15DF7">
        <w:t>screen, c</w:t>
      </w:r>
      <w:r w:rsidR="00AF7684" w:rsidRPr="00F44E87">
        <w:t xml:space="preserve">lick Select All </w:t>
      </w:r>
      <w:r w:rsidR="00D15DF7" w:rsidRPr="001C72DF">
        <w:rPr>
          <w:rStyle w:val="CommentTextChar"/>
          <w:noProof/>
          <w:lang w:bidi="ar-SA"/>
        </w:rPr>
        <w:drawing>
          <wp:inline distT="0" distB="0" distL="0" distR="0" wp14:anchorId="3593610F" wp14:editId="4590B16F">
            <wp:extent cx="182896" cy="175861"/>
            <wp:effectExtent l="0" t="0" r="762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182896" cy="175861"/>
                    </a:xfrm>
                    <a:prstGeom prst="rect">
                      <a:avLst/>
                    </a:prstGeom>
                  </pic:spPr>
                </pic:pic>
              </a:graphicData>
            </a:graphic>
          </wp:inline>
        </w:drawing>
      </w:r>
      <w:r w:rsidR="00AF7684" w:rsidRPr="00F44E87">
        <w:t>.</w:t>
      </w:r>
    </w:p>
    <w:p w14:paraId="39C4633B" w14:textId="794CD1D0" w:rsidR="00AF7684" w:rsidRPr="00F44E87" w:rsidRDefault="00AF7684" w:rsidP="00F44E87">
      <w:pPr>
        <w:rPr>
          <w:rFonts w:cs="Times New Roman"/>
          <w:b/>
        </w:rPr>
      </w:pPr>
    </w:p>
    <w:p w14:paraId="4C013151" w14:textId="4299A079" w:rsidR="00AF7684" w:rsidRPr="00F44E87" w:rsidRDefault="00AF7684" w:rsidP="000C2128">
      <w:pPr>
        <w:pStyle w:val="GBIStepHeader"/>
      </w:pPr>
      <w:r w:rsidRPr="00F44E87">
        <w:t xml:space="preserve">Click Copy </w:t>
      </w:r>
      <w:r w:rsidR="00D15DF7" w:rsidRPr="00E96A16">
        <w:rPr>
          <w:noProof/>
          <w:lang w:bidi="ar-SA"/>
        </w:rPr>
        <w:drawing>
          <wp:inline distT="0" distB="0" distL="0" distR="0" wp14:anchorId="0D9C1453" wp14:editId="143469CC">
            <wp:extent cx="186055" cy="164587"/>
            <wp:effectExtent l="0" t="0" r="4445" b="698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1">
                      <a:extLst>
                        <a:ext uri="{28A0092B-C50C-407E-A947-70E740481C1C}">
                          <a14:useLocalDpi xmlns:a14="http://schemas.microsoft.com/office/drawing/2010/main" val="0"/>
                        </a:ext>
                      </a:extLst>
                    </a:blip>
                    <a:stretch>
                      <a:fillRect/>
                    </a:stretch>
                  </pic:blipFill>
                  <pic:spPr bwMode="auto">
                    <a:xfrm>
                      <a:off x="0" y="0"/>
                      <a:ext cx="186055" cy="164587"/>
                    </a:xfrm>
                    <a:prstGeom prst="rect">
                      <a:avLst/>
                    </a:prstGeom>
                    <a:noFill/>
                    <a:ln>
                      <a:noFill/>
                    </a:ln>
                  </pic:spPr>
                </pic:pic>
              </a:graphicData>
            </a:graphic>
          </wp:inline>
        </w:drawing>
      </w:r>
      <w:r w:rsidRPr="00F44E87">
        <w:t>.</w:t>
      </w:r>
    </w:p>
    <w:p w14:paraId="7C15D52D" w14:textId="2BB6DB2A" w:rsidR="00AF7684" w:rsidRPr="00F44E87" w:rsidRDefault="00AF7684" w:rsidP="00F44E87">
      <w:pPr>
        <w:rPr>
          <w:rFonts w:cs="Times New Roman"/>
          <w:b/>
        </w:rPr>
      </w:pPr>
    </w:p>
    <w:p w14:paraId="3F5A29C9" w14:textId="40DFAC9A" w:rsidR="00AF7684" w:rsidRPr="00F44E87" w:rsidRDefault="00F44E87" w:rsidP="00F44E87">
      <w:pPr>
        <w:rPr>
          <w:rFonts w:cs="Times New Roman"/>
          <w:b/>
        </w:rPr>
      </w:pPr>
      <w:r>
        <w:rPr>
          <w:rFonts w:cs="Times New Roman"/>
          <w:b/>
        </w:rPr>
        <w:t>I</w:t>
      </w:r>
      <w:r w:rsidR="00AF7684" w:rsidRPr="00F44E87">
        <w:rPr>
          <w:rFonts w:cs="Times New Roman"/>
          <w:b/>
        </w:rPr>
        <w:t xml:space="preserve">n the </w:t>
      </w:r>
      <w:r w:rsidR="00AF7684" w:rsidRPr="00F44E87">
        <w:rPr>
          <w:rFonts w:cs="Times New Roman"/>
          <w:i/>
        </w:rPr>
        <w:t xml:space="preserve">“Create material BOM: </w:t>
      </w:r>
      <w:r w:rsidR="00D30A90">
        <w:rPr>
          <w:rFonts w:cs="Times New Roman"/>
          <w:i/>
        </w:rPr>
        <w:t>Item</w:t>
      </w:r>
      <w:r w:rsidR="003A2762">
        <w:rPr>
          <w:rFonts w:cs="Times New Roman"/>
          <w:i/>
        </w:rPr>
        <w:t xml:space="preserve">: </w:t>
      </w:r>
      <w:r w:rsidR="00AF7684" w:rsidRPr="00F44E87">
        <w:rPr>
          <w:rFonts w:cs="Times New Roman"/>
          <w:i/>
        </w:rPr>
        <w:t>General</w:t>
      </w:r>
      <w:r w:rsidR="003A2762">
        <w:rPr>
          <w:rFonts w:cs="Times New Roman"/>
          <w:i/>
        </w:rPr>
        <w:t xml:space="preserve"> Data</w:t>
      </w:r>
      <w:r w:rsidR="00AF7684" w:rsidRPr="00F44E87">
        <w:rPr>
          <w:rFonts w:cs="Times New Roman"/>
          <w:i/>
        </w:rPr>
        <w:t>”</w:t>
      </w:r>
      <w:r>
        <w:rPr>
          <w:rFonts w:cs="Times New Roman"/>
          <w:b/>
        </w:rPr>
        <w:t xml:space="preserve"> screen, e</w:t>
      </w:r>
      <w:r w:rsidR="00AF7684" w:rsidRPr="00F44E87">
        <w:rPr>
          <w:rFonts w:cs="Times New Roman"/>
          <w:b/>
        </w:rPr>
        <w:t>nter the following information:</w:t>
      </w:r>
    </w:p>
    <w:p w14:paraId="1F5DF497" w14:textId="17CDC878" w:rsidR="00AF7684" w:rsidRDefault="00AF7684" w:rsidP="00D15DF7">
      <w:pPr>
        <w:rPr>
          <w:rFonts w:asciiTheme="majorHAnsi" w:hAnsiTheme="majorHAnsi" w:cstheme="majorBidi"/>
          <w:b/>
        </w:rPr>
      </w:pPr>
    </w:p>
    <w:tbl>
      <w:tblPr>
        <w:tblStyle w:val="TableGrid"/>
        <w:tblW w:w="0" w:type="auto"/>
        <w:tblLook w:val="04A0" w:firstRow="1" w:lastRow="0" w:firstColumn="1" w:lastColumn="0" w:noHBand="0" w:noVBand="1"/>
      </w:tblPr>
      <w:tblGrid>
        <w:gridCol w:w="1525"/>
        <w:gridCol w:w="3240"/>
        <w:gridCol w:w="4585"/>
      </w:tblGrid>
      <w:tr w:rsidR="00D15DF7" w:rsidRPr="000C2128" w14:paraId="40372255" w14:textId="77777777" w:rsidTr="000C2128">
        <w:tc>
          <w:tcPr>
            <w:tcW w:w="1525" w:type="dxa"/>
            <w:shd w:val="clear" w:color="auto" w:fill="BFBFBF" w:themeFill="background1" w:themeFillShade="BF"/>
          </w:tcPr>
          <w:p w14:paraId="532B05C3" w14:textId="77777777" w:rsidR="00D15DF7" w:rsidRPr="000C2128" w:rsidRDefault="00D15DF7" w:rsidP="00D15DF7">
            <w:pPr>
              <w:rPr>
                <w:rFonts w:cs="Times New Roman"/>
                <w:b/>
              </w:rPr>
            </w:pPr>
            <w:r w:rsidRPr="000C2128">
              <w:rPr>
                <w:rFonts w:cs="Times New Roman"/>
                <w:b/>
              </w:rPr>
              <w:t>Attribute</w:t>
            </w:r>
          </w:p>
        </w:tc>
        <w:tc>
          <w:tcPr>
            <w:tcW w:w="3240" w:type="dxa"/>
            <w:shd w:val="clear" w:color="auto" w:fill="BFBFBF" w:themeFill="background1" w:themeFillShade="BF"/>
          </w:tcPr>
          <w:p w14:paraId="3488FDD4" w14:textId="77777777" w:rsidR="00D15DF7" w:rsidRPr="000C2128" w:rsidRDefault="00D15DF7" w:rsidP="00D15DF7">
            <w:pPr>
              <w:rPr>
                <w:rFonts w:cs="Times New Roman"/>
                <w:b/>
              </w:rPr>
            </w:pPr>
            <w:r w:rsidRPr="000C2128">
              <w:rPr>
                <w:rFonts w:cs="Times New Roman"/>
                <w:b/>
              </w:rPr>
              <w:t>Description</w:t>
            </w:r>
          </w:p>
        </w:tc>
        <w:tc>
          <w:tcPr>
            <w:tcW w:w="4585" w:type="dxa"/>
            <w:shd w:val="clear" w:color="auto" w:fill="BFBFBF" w:themeFill="background1" w:themeFillShade="BF"/>
          </w:tcPr>
          <w:p w14:paraId="067E8EC0" w14:textId="77777777" w:rsidR="00D15DF7" w:rsidRPr="000C2128" w:rsidRDefault="00D15DF7" w:rsidP="00D15DF7">
            <w:pPr>
              <w:rPr>
                <w:rFonts w:cs="Times New Roman"/>
                <w:b/>
              </w:rPr>
            </w:pPr>
            <w:r w:rsidRPr="000C2128">
              <w:rPr>
                <w:rFonts w:cs="Times New Roman"/>
                <w:b/>
              </w:rPr>
              <w:t>Data Value</w:t>
            </w:r>
          </w:p>
        </w:tc>
      </w:tr>
      <w:tr w:rsidR="00B03990" w:rsidRPr="00D15DF7" w14:paraId="42DE9A25" w14:textId="77777777" w:rsidTr="000C2128">
        <w:tc>
          <w:tcPr>
            <w:tcW w:w="1525" w:type="dxa"/>
          </w:tcPr>
          <w:p w14:paraId="1E2CF4C4" w14:textId="77777777" w:rsidR="00B03990" w:rsidRPr="00D15DF7" w:rsidRDefault="00B03990" w:rsidP="00B03990">
            <w:pPr>
              <w:rPr>
                <w:rFonts w:cs="Times New Roman"/>
                <w:b/>
              </w:rPr>
            </w:pPr>
            <w:r>
              <w:rPr>
                <w:rFonts w:cs="Times New Roman"/>
              </w:rPr>
              <w:t>0010</w:t>
            </w:r>
          </w:p>
        </w:tc>
        <w:tc>
          <w:tcPr>
            <w:tcW w:w="3240" w:type="dxa"/>
          </w:tcPr>
          <w:p w14:paraId="3DB6CD88" w14:textId="77777777" w:rsidR="00B03990" w:rsidRPr="00D15DF7" w:rsidRDefault="00B03990" w:rsidP="00B03990">
            <w:pPr>
              <w:rPr>
                <w:rFonts w:cs="Times New Roman"/>
                <w:b/>
              </w:rPr>
            </w:pPr>
            <w:r>
              <w:rPr>
                <w:rFonts w:cs="Times New Roman"/>
              </w:rPr>
              <w:t>The first component</w:t>
            </w:r>
          </w:p>
        </w:tc>
        <w:tc>
          <w:tcPr>
            <w:tcW w:w="4585" w:type="dxa"/>
          </w:tcPr>
          <w:p w14:paraId="28F7BB71" w14:textId="24D0AA66" w:rsidR="00B03990" w:rsidRPr="00B03990" w:rsidRDefault="00B03990" w:rsidP="00B03990">
            <w:pPr>
              <w:rPr>
                <w:rFonts w:cs="Times New Roman"/>
                <w:b/>
                <w:i/>
              </w:rPr>
            </w:pPr>
            <w:r w:rsidRPr="00B03990">
              <w:rPr>
                <w:i/>
              </w:rPr>
              <w:t xml:space="preserve">Your Touring Aluminum Wheel Assembly </w:t>
            </w:r>
          </w:p>
        </w:tc>
      </w:tr>
      <w:tr w:rsidR="00B03990" w:rsidRPr="00D15DF7" w14:paraId="5B372E59" w14:textId="77777777" w:rsidTr="000C2128">
        <w:tc>
          <w:tcPr>
            <w:tcW w:w="1525" w:type="dxa"/>
          </w:tcPr>
          <w:p w14:paraId="70CC4AD7" w14:textId="77777777" w:rsidR="00B03990" w:rsidRPr="00D15DF7" w:rsidRDefault="00B03990" w:rsidP="00B03990">
            <w:pPr>
              <w:rPr>
                <w:rFonts w:cs="Times New Roman"/>
                <w:b/>
              </w:rPr>
            </w:pPr>
            <w:r>
              <w:rPr>
                <w:rFonts w:cs="Times New Roman"/>
              </w:rPr>
              <w:t>0020</w:t>
            </w:r>
          </w:p>
        </w:tc>
        <w:tc>
          <w:tcPr>
            <w:tcW w:w="3240" w:type="dxa"/>
          </w:tcPr>
          <w:p w14:paraId="68600C4B" w14:textId="77777777" w:rsidR="00B03990" w:rsidRPr="00D15DF7" w:rsidRDefault="00B03990" w:rsidP="00B03990">
            <w:pPr>
              <w:rPr>
                <w:rFonts w:cs="Times New Roman"/>
                <w:b/>
              </w:rPr>
            </w:pPr>
            <w:r>
              <w:rPr>
                <w:rFonts w:cs="Times New Roman"/>
              </w:rPr>
              <w:t>The second component</w:t>
            </w:r>
          </w:p>
        </w:tc>
        <w:tc>
          <w:tcPr>
            <w:tcW w:w="4585" w:type="dxa"/>
          </w:tcPr>
          <w:p w14:paraId="47C4928E" w14:textId="6A4FB371" w:rsidR="00B03990" w:rsidRPr="00B03990" w:rsidRDefault="00B03990" w:rsidP="00B03990">
            <w:pPr>
              <w:rPr>
                <w:rFonts w:cs="Times New Roman"/>
                <w:b/>
                <w:i/>
              </w:rPr>
            </w:pPr>
            <w:r w:rsidRPr="00B03990">
              <w:rPr>
                <w:i/>
              </w:rPr>
              <w:t xml:space="preserve">Your Touring Frame-Red </w:t>
            </w:r>
          </w:p>
        </w:tc>
      </w:tr>
      <w:tr w:rsidR="00B03990" w:rsidRPr="00D15DF7" w14:paraId="29786D15" w14:textId="77777777" w:rsidTr="000C2128">
        <w:tc>
          <w:tcPr>
            <w:tcW w:w="1525" w:type="dxa"/>
          </w:tcPr>
          <w:p w14:paraId="6EF9E139" w14:textId="77777777" w:rsidR="00B03990" w:rsidRPr="00D15DF7" w:rsidRDefault="00B03990" w:rsidP="00B03990">
            <w:pPr>
              <w:rPr>
                <w:rFonts w:cs="Times New Roman"/>
                <w:b/>
              </w:rPr>
            </w:pPr>
            <w:r>
              <w:rPr>
                <w:rFonts w:cs="Times New Roman"/>
              </w:rPr>
              <w:t>0030</w:t>
            </w:r>
          </w:p>
        </w:tc>
        <w:tc>
          <w:tcPr>
            <w:tcW w:w="3240" w:type="dxa"/>
          </w:tcPr>
          <w:p w14:paraId="03424032" w14:textId="77777777" w:rsidR="00B03990" w:rsidRPr="00D15DF7" w:rsidRDefault="00B03990" w:rsidP="00B03990">
            <w:pPr>
              <w:rPr>
                <w:rFonts w:cs="Times New Roman"/>
                <w:b/>
              </w:rPr>
            </w:pPr>
            <w:r>
              <w:rPr>
                <w:rFonts w:cs="Times New Roman"/>
              </w:rPr>
              <w:t>The third component</w:t>
            </w:r>
          </w:p>
        </w:tc>
        <w:tc>
          <w:tcPr>
            <w:tcW w:w="4585" w:type="dxa"/>
          </w:tcPr>
          <w:p w14:paraId="1FA574A4" w14:textId="419E3F22" w:rsidR="00B03990" w:rsidRPr="00B03990" w:rsidRDefault="00B03990" w:rsidP="00B03990">
            <w:pPr>
              <w:rPr>
                <w:rFonts w:cs="Times New Roman"/>
                <w:b/>
                <w:i/>
              </w:rPr>
            </w:pPr>
            <w:r w:rsidRPr="00B03990">
              <w:rPr>
                <w:i/>
              </w:rPr>
              <w:t xml:space="preserve">Your Derailleur Gear Assembly </w:t>
            </w:r>
          </w:p>
        </w:tc>
      </w:tr>
      <w:tr w:rsidR="00B03990" w:rsidRPr="00D15DF7" w14:paraId="4EF13C57" w14:textId="77777777" w:rsidTr="000C2128">
        <w:tc>
          <w:tcPr>
            <w:tcW w:w="1525" w:type="dxa"/>
          </w:tcPr>
          <w:p w14:paraId="0BFD7D46" w14:textId="77777777" w:rsidR="00B03990" w:rsidRPr="00D15DF7" w:rsidRDefault="00B03990" w:rsidP="00B03990">
            <w:pPr>
              <w:rPr>
                <w:rFonts w:cs="Times New Roman"/>
                <w:b/>
              </w:rPr>
            </w:pPr>
            <w:r>
              <w:rPr>
                <w:rFonts w:cs="Times New Roman"/>
              </w:rPr>
              <w:t>0040</w:t>
            </w:r>
          </w:p>
        </w:tc>
        <w:tc>
          <w:tcPr>
            <w:tcW w:w="3240" w:type="dxa"/>
          </w:tcPr>
          <w:p w14:paraId="16BB9437" w14:textId="77777777" w:rsidR="00B03990" w:rsidRPr="00D15DF7" w:rsidRDefault="00B03990" w:rsidP="00B03990">
            <w:pPr>
              <w:rPr>
                <w:rFonts w:cs="Times New Roman"/>
                <w:b/>
              </w:rPr>
            </w:pPr>
            <w:r>
              <w:rPr>
                <w:rFonts w:cs="Times New Roman"/>
              </w:rPr>
              <w:t>The fourth component</w:t>
            </w:r>
          </w:p>
        </w:tc>
        <w:tc>
          <w:tcPr>
            <w:tcW w:w="4585" w:type="dxa"/>
          </w:tcPr>
          <w:p w14:paraId="3531B4C8" w14:textId="743396E3" w:rsidR="00B03990" w:rsidRPr="00B03990" w:rsidRDefault="00B03990" w:rsidP="00B03990">
            <w:pPr>
              <w:rPr>
                <w:rFonts w:cs="Times New Roman"/>
                <w:b/>
                <w:i/>
              </w:rPr>
            </w:pPr>
            <w:r w:rsidRPr="00B03990">
              <w:rPr>
                <w:i/>
              </w:rPr>
              <w:t xml:space="preserve">Your Touring Seat Kit </w:t>
            </w:r>
          </w:p>
        </w:tc>
      </w:tr>
      <w:tr w:rsidR="00B03990" w:rsidRPr="00D15DF7" w14:paraId="1C90842A" w14:textId="77777777" w:rsidTr="000C2128">
        <w:tc>
          <w:tcPr>
            <w:tcW w:w="1525" w:type="dxa"/>
          </w:tcPr>
          <w:p w14:paraId="17A4ADB9" w14:textId="77777777" w:rsidR="00B03990" w:rsidRPr="00D15DF7" w:rsidRDefault="00B03990" w:rsidP="00B03990">
            <w:pPr>
              <w:rPr>
                <w:rFonts w:cs="Times New Roman"/>
                <w:b/>
              </w:rPr>
            </w:pPr>
            <w:r>
              <w:rPr>
                <w:rFonts w:cs="Times New Roman"/>
              </w:rPr>
              <w:t>0050</w:t>
            </w:r>
          </w:p>
        </w:tc>
        <w:tc>
          <w:tcPr>
            <w:tcW w:w="3240" w:type="dxa"/>
          </w:tcPr>
          <w:p w14:paraId="23A95D10" w14:textId="77777777" w:rsidR="00B03990" w:rsidRPr="00D15DF7" w:rsidRDefault="00B03990" w:rsidP="00B03990">
            <w:pPr>
              <w:rPr>
                <w:rFonts w:cs="Times New Roman"/>
                <w:b/>
              </w:rPr>
            </w:pPr>
            <w:r>
              <w:rPr>
                <w:rFonts w:cs="Times New Roman"/>
              </w:rPr>
              <w:t>The fifth component</w:t>
            </w:r>
          </w:p>
        </w:tc>
        <w:tc>
          <w:tcPr>
            <w:tcW w:w="4585" w:type="dxa"/>
          </w:tcPr>
          <w:p w14:paraId="3363F3E6" w14:textId="2E1259E9" w:rsidR="00B03990" w:rsidRPr="00B03990" w:rsidRDefault="00B03990" w:rsidP="00B03990">
            <w:pPr>
              <w:rPr>
                <w:rFonts w:cs="Times New Roman"/>
                <w:b/>
                <w:i/>
              </w:rPr>
            </w:pPr>
            <w:r w:rsidRPr="00B03990">
              <w:rPr>
                <w:i/>
              </w:rPr>
              <w:t xml:space="preserve">Your Touring Handle Bar </w:t>
            </w:r>
          </w:p>
        </w:tc>
      </w:tr>
      <w:tr w:rsidR="00B03990" w:rsidRPr="00D15DF7" w14:paraId="59311665" w14:textId="77777777" w:rsidTr="000C2128">
        <w:tc>
          <w:tcPr>
            <w:tcW w:w="1525" w:type="dxa"/>
          </w:tcPr>
          <w:p w14:paraId="6F2B0F47" w14:textId="77777777" w:rsidR="00B03990" w:rsidRPr="00D15DF7" w:rsidRDefault="00B03990" w:rsidP="00B03990">
            <w:pPr>
              <w:rPr>
                <w:rFonts w:cs="Times New Roman"/>
                <w:b/>
              </w:rPr>
            </w:pPr>
            <w:r>
              <w:rPr>
                <w:rFonts w:cs="Times New Roman"/>
              </w:rPr>
              <w:t>0060</w:t>
            </w:r>
          </w:p>
        </w:tc>
        <w:tc>
          <w:tcPr>
            <w:tcW w:w="3240" w:type="dxa"/>
          </w:tcPr>
          <w:p w14:paraId="61F616B2" w14:textId="77777777" w:rsidR="00B03990" w:rsidRPr="00D15DF7" w:rsidRDefault="00B03990" w:rsidP="00B03990">
            <w:pPr>
              <w:rPr>
                <w:rFonts w:cs="Times New Roman"/>
                <w:b/>
              </w:rPr>
            </w:pPr>
            <w:r>
              <w:rPr>
                <w:rFonts w:cs="Times New Roman"/>
              </w:rPr>
              <w:t>The sixth component</w:t>
            </w:r>
          </w:p>
        </w:tc>
        <w:tc>
          <w:tcPr>
            <w:tcW w:w="4585" w:type="dxa"/>
          </w:tcPr>
          <w:p w14:paraId="38D186E7" w14:textId="2E502285" w:rsidR="00B03990" w:rsidRPr="00B03990" w:rsidRDefault="00B03990" w:rsidP="00B03990">
            <w:pPr>
              <w:rPr>
                <w:rFonts w:cs="Times New Roman"/>
                <w:b/>
                <w:i/>
              </w:rPr>
            </w:pPr>
            <w:r w:rsidRPr="00B03990">
              <w:rPr>
                <w:i/>
              </w:rPr>
              <w:t xml:space="preserve">Your Pedal Assembly </w:t>
            </w:r>
          </w:p>
        </w:tc>
      </w:tr>
      <w:tr w:rsidR="00B03990" w:rsidRPr="00D15DF7" w14:paraId="78BDF456" w14:textId="77777777" w:rsidTr="000C2128">
        <w:tc>
          <w:tcPr>
            <w:tcW w:w="1525" w:type="dxa"/>
          </w:tcPr>
          <w:p w14:paraId="672BFD3A" w14:textId="2B92386C" w:rsidR="00B03990" w:rsidRDefault="00B03990" w:rsidP="00B03990">
            <w:pPr>
              <w:rPr>
                <w:rFonts w:cs="Times New Roman"/>
                <w:b/>
              </w:rPr>
            </w:pPr>
            <w:r>
              <w:rPr>
                <w:rFonts w:cs="Times New Roman"/>
              </w:rPr>
              <w:t>0070</w:t>
            </w:r>
          </w:p>
        </w:tc>
        <w:tc>
          <w:tcPr>
            <w:tcW w:w="3240" w:type="dxa"/>
          </w:tcPr>
          <w:p w14:paraId="1D9E855F" w14:textId="727840E7" w:rsidR="00B03990" w:rsidRDefault="00B03990" w:rsidP="00B03990">
            <w:pPr>
              <w:rPr>
                <w:rFonts w:cs="Times New Roman"/>
                <w:b/>
              </w:rPr>
            </w:pPr>
            <w:r>
              <w:rPr>
                <w:rFonts w:cs="Times New Roman"/>
              </w:rPr>
              <w:t>The seventh component</w:t>
            </w:r>
          </w:p>
        </w:tc>
        <w:tc>
          <w:tcPr>
            <w:tcW w:w="4585" w:type="dxa"/>
          </w:tcPr>
          <w:p w14:paraId="656F452E" w14:textId="51BD9E3C" w:rsidR="00B03990" w:rsidRPr="00B03990" w:rsidRDefault="00B03990" w:rsidP="00B03990">
            <w:pPr>
              <w:rPr>
                <w:rFonts w:cs="Times New Roman"/>
                <w:b/>
                <w:i/>
              </w:rPr>
            </w:pPr>
            <w:r w:rsidRPr="00B03990">
              <w:rPr>
                <w:i/>
              </w:rPr>
              <w:t xml:space="preserve">Your Chain </w:t>
            </w:r>
          </w:p>
        </w:tc>
      </w:tr>
      <w:tr w:rsidR="00B03990" w:rsidRPr="00D15DF7" w14:paraId="7A515C95" w14:textId="77777777" w:rsidTr="000C2128">
        <w:tc>
          <w:tcPr>
            <w:tcW w:w="1525" w:type="dxa"/>
          </w:tcPr>
          <w:p w14:paraId="354E9E0E" w14:textId="013071B2" w:rsidR="00B03990" w:rsidRDefault="00B03990" w:rsidP="00B03990">
            <w:pPr>
              <w:rPr>
                <w:rFonts w:cs="Times New Roman"/>
                <w:b/>
              </w:rPr>
            </w:pPr>
            <w:r>
              <w:rPr>
                <w:rFonts w:cs="Times New Roman"/>
              </w:rPr>
              <w:t>0080</w:t>
            </w:r>
          </w:p>
        </w:tc>
        <w:tc>
          <w:tcPr>
            <w:tcW w:w="3240" w:type="dxa"/>
          </w:tcPr>
          <w:p w14:paraId="241260B8" w14:textId="4E3137D5" w:rsidR="00B03990" w:rsidRDefault="00B03990" w:rsidP="00B03990">
            <w:pPr>
              <w:rPr>
                <w:rFonts w:cs="Times New Roman"/>
                <w:b/>
              </w:rPr>
            </w:pPr>
            <w:r>
              <w:rPr>
                <w:rFonts w:cs="Times New Roman"/>
              </w:rPr>
              <w:t>The eighth component</w:t>
            </w:r>
          </w:p>
        </w:tc>
        <w:tc>
          <w:tcPr>
            <w:tcW w:w="4585" w:type="dxa"/>
          </w:tcPr>
          <w:p w14:paraId="70154051" w14:textId="726C34DE" w:rsidR="00B03990" w:rsidRPr="00B03990" w:rsidRDefault="00B03990" w:rsidP="00B03990">
            <w:pPr>
              <w:rPr>
                <w:rFonts w:cs="Times New Roman"/>
                <w:b/>
                <w:i/>
              </w:rPr>
            </w:pPr>
            <w:r w:rsidRPr="00B03990">
              <w:rPr>
                <w:i/>
              </w:rPr>
              <w:t xml:space="preserve">Your Brake Kit </w:t>
            </w:r>
          </w:p>
        </w:tc>
      </w:tr>
      <w:tr w:rsidR="00B03990" w:rsidRPr="00D15DF7" w14:paraId="10E4CB13" w14:textId="77777777" w:rsidTr="000C2128">
        <w:tc>
          <w:tcPr>
            <w:tcW w:w="1525" w:type="dxa"/>
          </w:tcPr>
          <w:p w14:paraId="3F973C2A" w14:textId="5596EA83" w:rsidR="00B03990" w:rsidRDefault="00B03990" w:rsidP="00B03990">
            <w:pPr>
              <w:rPr>
                <w:rFonts w:cs="Times New Roman"/>
                <w:b/>
              </w:rPr>
            </w:pPr>
            <w:r>
              <w:rPr>
                <w:rFonts w:cs="Times New Roman"/>
              </w:rPr>
              <w:t>0090</w:t>
            </w:r>
          </w:p>
        </w:tc>
        <w:tc>
          <w:tcPr>
            <w:tcW w:w="3240" w:type="dxa"/>
          </w:tcPr>
          <w:p w14:paraId="27EBDEE4" w14:textId="76FF146D" w:rsidR="00B03990" w:rsidRDefault="00B03990" w:rsidP="00B03990">
            <w:pPr>
              <w:rPr>
                <w:rFonts w:cs="Times New Roman"/>
                <w:b/>
              </w:rPr>
            </w:pPr>
            <w:r>
              <w:rPr>
                <w:rFonts w:cs="Times New Roman"/>
              </w:rPr>
              <w:t>The ninth component</w:t>
            </w:r>
          </w:p>
        </w:tc>
        <w:tc>
          <w:tcPr>
            <w:tcW w:w="4585" w:type="dxa"/>
          </w:tcPr>
          <w:p w14:paraId="1ED29D2F" w14:textId="5BC0E3B8" w:rsidR="00B03990" w:rsidRPr="00B03990" w:rsidRDefault="00B03990" w:rsidP="00B03990">
            <w:pPr>
              <w:rPr>
                <w:rFonts w:cs="Times New Roman"/>
                <w:b/>
                <w:i/>
              </w:rPr>
            </w:pPr>
            <w:r w:rsidRPr="00B03990">
              <w:rPr>
                <w:i/>
              </w:rPr>
              <w:t xml:space="preserve">Your Warranty Document </w:t>
            </w:r>
          </w:p>
        </w:tc>
      </w:tr>
      <w:tr w:rsidR="00B03990" w:rsidRPr="00D15DF7" w14:paraId="40C017BC" w14:textId="77777777" w:rsidTr="000C2128">
        <w:tc>
          <w:tcPr>
            <w:tcW w:w="1525" w:type="dxa"/>
          </w:tcPr>
          <w:p w14:paraId="0C6DE798" w14:textId="3FB19415" w:rsidR="00B03990" w:rsidRDefault="00B03990" w:rsidP="00B03990">
            <w:pPr>
              <w:rPr>
                <w:rFonts w:cs="Times New Roman"/>
                <w:b/>
              </w:rPr>
            </w:pPr>
            <w:r>
              <w:rPr>
                <w:rFonts w:cs="Times New Roman"/>
              </w:rPr>
              <w:t>0100</w:t>
            </w:r>
          </w:p>
        </w:tc>
        <w:tc>
          <w:tcPr>
            <w:tcW w:w="3240" w:type="dxa"/>
          </w:tcPr>
          <w:p w14:paraId="6F5A7354" w14:textId="1E899947" w:rsidR="00B03990" w:rsidRDefault="00B03990" w:rsidP="00B03990">
            <w:pPr>
              <w:rPr>
                <w:rFonts w:cs="Times New Roman"/>
                <w:b/>
              </w:rPr>
            </w:pPr>
            <w:r>
              <w:rPr>
                <w:rFonts w:cs="Times New Roman"/>
              </w:rPr>
              <w:t>The tenth component</w:t>
            </w:r>
          </w:p>
        </w:tc>
        <w:tc>
          <w:tcPr>
            <w:tcW w:w="4585" w:type="dxa"/>
          </w:tcPr>
          <w:p w14:paraId="7C0757CC" w14:textId="4C23317D" w:rsidR="00B03990" w:rsidRPr="00B03990" w:rsidRDefault="00B03990" w:rsidP="00B03990">
            <w:pPr>
              <w:rPr>
                <w:rFonts w:cs="Times New Roman"/>
                <w:b/>
                <w:i/>
              </w:rPr>
            </w:pPr>
            <w:r w:rsidRPr="00B03990">
              <w:rPr>
                <w:i/>
              </w:rPr>
              <w:t xml:space="preserve">Your Packaging </w:t>
            </w:r>
          </w:p>
        </w:tc>
      </w:tr>
    </w:tbl>
    <w:p w14:paraId="3577E91E" w14:textId="77777777" w:rsidR="00670089" w:rsidRPr="00670089" w:rsidRDefault="00670089" w:rsidP="00670089">
      <w:pPr>
        <w:pStyle w:val="GBIImportantInstruction"/>
        <w:numPr>
          <w:ilvl w:val="0"/>
          <w:numId w:val="0"/>
        </w:numPr>
        <w:ind w:left="432"/>
        <w:rPr>
          <w:b/>
        </w:rPr>
      </w:pPr>
    </w:p>
    <w:p w14:paraId="4FDB6146" w14:textId="469DBA3F" w:rsidR="00AF7684" w:rsidRPr="00A91568" w:rsidRDefault="00683050" w:rsidP="00A91568">
      <w:pPr>
        <w:pStyle w:val="GBIImportantInstruction"/>
      </w:pPr>
      <w:r>
        <w:t>C</w:t>
      </w:r>
      <w:r w:rsidRPr="00A91568">
        <w:t>hange the component</w:t>
      </w:r>
      <w:r w:rsidR="00B07B14" w:rsidRPr="00A91568">
        <w:t xml:space="preserve"> </w:t>
      </w:r>
      <w:r w:rsidRPr="00A91568">
        <w:t>(Data Value) using their unique identifier</w:t>
      </w:r>
      <w:r w:rsidR="00B07B14" w:rsidRPr="00A91568">
        <w:t xml:space="preserve"> ##.</w:t>
      </w:r>
    </w:p>
    <w:p w14:paraId="61CDF723" w14:textId="77777777" w:rsidR="00670089" w:rsidRDefault="00670089" w:rsidP="00B03990">
      <w:pPr>
        <w:rPr>
          <w:rFonts w:asciiTheme="majorHAnsi" w:hAnsiTheme="majorHAnsi" w:cstheme="majorBidi"/>
          <w:b/>
        </w:rPr>
      </w:pPr>
    </w:p>
    <w:p w14:paraId="4A49FABC" w14:textId="7D57A23C" w:rsidR="004409A6" w:rsidRDefault="00231BD1" w:rsidP="000C2128">
      <w:pPr>
        <w:pStyle w:val="GBIStepHeader"/>
      </w:pPr>
      <w:r>
        <w:t>Press Enter.</w:t>
      </w:r>
    </w:p>
    <w:p w14:paraId="119911AF" w14:textId="15B657E3" w:rsidR="006741AF" w:rsidRDefault="006741AF" w:rsidP="004409A6">
      <w:pPr>
        <w:rPr>
          <w:rFonts w:cs="Times New Roman"/>
          <w:b/>
        </w:rPr>
      </w:pPr>
    </w:p>
    <w:p w14:paraId="48426601" w14:textId="2DCEBD34" w:rsidR="00AF7684" w:rsidRPr="00F44E87" w:rsidRDefault="00AF7684" w:rsidP="000C2128">
      <w:pPr>
        <w:pStyle w:val="GBIStepHeader"/>
      </w:pPr>
      <w:r w:rsidRPr="00F44E87">
        <w:t xml:space="preserve">Click Save </w:t>
      </w:r>
      <w:r w:rsidR="00EE4479" w:rsidRPr="0063197D">
        <w:rPr>
          <w:noProof/>
          <w:lang w:bidi="ar-SA"/>
        </w:rPr>
        <w:drawing>
          <wp:inline distT="0" distB="0" distL="0" distR="0" wp14:anchorId="6F3D39B9" wp14:editId="34F6502C">
            <wp:extent cx="381000" cy="203199"/>
            <wp:effectExtent l="0" t="0" r="0" b="698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405220" cy="216116"/>
                    </a:xfrm>
                    <a:prstGeom prst="rect">
                      <a:avLst/>
                    </a:prstGeom>
                  </pic:spPr>
                </pic:pic>
              </a:graphicData>
            </a:graphic>
          </wp:inline>
        </w:drawing>
      </w:r>
      <w:r w:rsidRPr="00F44E87">
        <w:t>.</w:t>
      </w:r>
    </w:p>
    <w:p w14:paraId="48BBE4C3" w14:textId="7F921105" w:rsidR="00AF7684" w:rsidRPr="00B03990" w:rsidRDefault="00AF7684" w:rsidP="00B07B14">
      <w:pPr>
        <w:pStyle w:val="GBIImportantInstruction"/>
        <w:rPr>
          <w:b/>
        </w:rPr>
      </w:pPr>
      <w:r w:rsidRPr="00B03990">
        <w:t>You will rec</w:t>
      </w:r>
      <w:r w:rsidR="00276DCF">
        <w:t>eive a message that says “</w:t>
      </w:r>
      <w:r w:rsidR="00276DCF" w:rsidRPr="00B07B14">
        <w:t>Creating</w:t>
      </w:r>
      <w:r w:rsidRPr="00B03990">
        <w:t xml:space="preserve"> BOM for material”.</w:t>
      </w:r>
    </w:p>
    <w:p w14:paraId="1E9A4082" w14:textId="624C6B44" w:rsidR="00AF7684" w:rsidRDefault="00AF7684">
      <w:pPr>
        <w:ind w:left="446" w:hanging="360"/>
        <w:rPr>
          <w:rFonts w:eastAsiaTheme="minorEastAsia" w:cs="Times New Roman"/>
          <w:iCs/>
          <w:szCs w:val="24"/>
          <w:lang w:val="en-GB" w:bidi="en-US"/>
        </w:rPr>
      </w:pPr>
      <w:r>
        <w:br w:type="page"/>
      </w:r>
    </w:p>
    <w:p w14:paraId="7903FD60" w14:textId="6685A72A" w:rsidR="00AF7684" w:rsidRDefault="00AF7684" w:rsidP="000C2128">
      <w:pPr>
        <w:pStyle w:val="GBISectionHeader"/>
        <w:framePr w:wrap="around"/>
      </w:pPr>
      <w:bookmarkStart w:id="106" w:name="_Toc481481219"/>
      <w:bookmarkStart w:id="107" w:name="_Toc31792626"/>
      <w:r>
        <w:lastRenderedPageBreak/>
        <w:t>Create Product Routings</w:t>
      </w:r>
      <w:bookmarkEnd w:id="106"/>
      <w:bookmarkEnd w:id="107"/>
    </w:p>
    <w:p w14:paraId="306AE095" w14:textId="71EBC1FD" w:rsidR="00AF7684" w:rsidRDefault="00AF7684" w:rsidP="00AF7684">
      <w:pPr>
        <w:rPr>
          <w:lang w:bidi="en-US"/>
        </w:rPr>
      </w:pPr>
    </w:p>
    <w:p w14:paraId="0CB3AF54" w14:textId="4EE38771" w:rsidR="00D90E11" w:rsidRDefault="00D90E11" w:rsidP="00AF7684">
      <w:pPr>
        <w:rPr>
          <w:lang w:bidi="en-US"/>
        </w:rPr>
      </w:pPr>
      <w:r w:rsidRPr="00AA5CEB">
        <w:rPr>
          <w:noProof/>
        </w:rPr>
        <w:drawing>
          <wp:inline distT="0" distB="0" distL="0" distR="0" wp14:anchorId="09CFCBCD" wp14:editId="43E62BFD">
            <wp:extent cx="5943600" cy="929640"/>
            <wp:effectExtent l="57150" t="0" r="0" b="60960"/>
            <wp:docPr id="3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5F64A564" w14:textId="6FC5A765" w:rsidR="004233BB" w:rsidRDefault="001B0BD7" w:rsidP="00AF7684">
      <w:pPr>
        <w:rPr>
          <w:lang w:bidi="en-US"/>
        </w:rPr>
      </w:pPr>
      <w:r w:rsidRPr="00AA5CEB">
        <w:rPr>
          <w:noProof/>
        </w:rPr>
        <w:drawing>
          <wp:inline distT="0" distB="0" distL="0" distR="0" wp14:anchorId="0EACAEF9" wp14:editId="11009A6E">
            <wp:extent cx="5943600" cy="787400"/>
            <wp:effectExtent l="57150" t="0" r="57150" b="5080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14:paraId="3679E64F" w14:textId="3550845D" w:rsidR="004233BB" w:rsidRDefault="004233BB" w:rsidP="00AF7684">
      <w:pPr>
        <w:rPr>
          <w:lang w:bidi="en-US"/>
        </w:rPr>
      </w:pPr>
    </w:p>
    <w:p w14:paraId="5763D525" w14:textId="5F7C65E5" w:rsidR="00AF7684" w:rsidRDefault="00B03990" w:rsidP="00205058">
      <w:r>
        <w:t>In this section</w:t>
      </w:r>
      <w:r w:rsidR="00AF7684">
        <w:t>, you copy the product routings for your wheel assembly and your touring bike.</w:t>
      </w:r>
    </w:p>
    <w:p w14:paraId="6DBB048D" w14:textId="77777777" w:rsidR="00AF7684" w:rsidRPr="00AF7684" w:rsidRDefault="00AF7684" w:rsidP="00AF7684">
      <w:pPr>
        <w:rPr>
          <w:lang w:bidi="en-US"/>
        </w:rPr>
      </w:pPr>
    </w:p>
    <w:p w14:paraId="328898CE" w14:textId="44605356" w:rsidR="00AF7684" w:rsidRDefault="00AF7684" w:rsidP="000C2128">
      <w:pPr>
        <w:pStyle w:val="GBIStepHeader"/>
      </w:pPr>
      <w:r>
        <w:t xml:space="preserve">In the </w:t>
      </w:r>
      <w:r w:rsidRPr="000C2128">
        <w:rPr>
          <w:b w:val="0"/>
          <w:i/>
        </w:rPr>
        <w:t>“SAP Easy Access”</w:t>
      </w:r>
      <w:r>
        <w:t xml:space="preserve"> screen, follow the navigation path below:</w:t>
      </w:r>
    </w:p>
    <w:p w14:paraId="3E69D073" w14:textId="2AF1D9CF" w:rsidR="00AF7684" w:rsidRDefault="00AF7684" w:rsidP="000C2128">
      <w:pPr>
        <w:pStyle w:val="GBINavigationHeader"/>
      </w:pPr>
      <w:r>
        <w:t>Navigation</w:t>
      </w:r>
    </w:p>
    <w:p w14:paraId="2E1B4829" w14:textId="77777777" w:rsidR="00AF7684" w:rsidRDefault="00AF7684" w:rsidP="000C2128">
      <w:pPr>
        <w:pStyle w:val="GBINavigationPath"/>
      </w:pPr>
      <w:r>
        <w:t xml:space="preserve">SAP Easy Access Menu </w:t>
      </w:r>
      <w:r w:rsidRPr="00AA5CEB">
        <w:rPr>
          <w:rFonts w:ascii="Wingdings" w:eastAsia="Wingdings" w:hAnsi="Wingdings" w:cs="Wingdings"/>
        </w:rPr>
        <w:t>à</w:t>
      </w:r>
      <w:r>
        <w:t xml:space="preserve"> Logistics </w:t>
      </w:r>
      <w:r>
        <w:rPr>
          <w:rFonts w:ascii="Wingdings" w:eastAsia="Wingdings" w:hAnsi="Wingdings" w:cs="Wingdings"/>
        </w:rPr>
        <w:t>à</w:t>
      </w:r>
      <w:r>
        <w:t xml:space="preserve"> Production </w:t>
      </w:r>
      <w:r>
        <w:rPr>
          <w:rFonts w:ascii="Wingdings" w:eastAsia="Wingdings" w:hAnsi="Wingdings" w:cs="Wingdings"/>
        </w:rPr>
        <w:t>à</w:t>
      </w:r>
      <w:r>
        <w:t xml:space="preserve"> Master Data </w:t>
      </w:r>
      <w:r>
        <w:rPr>
          <w:rFonts w:ascii="Wingdings" w:eastAsia="Wingdings" w:hAnsi="Wingdings" w:cs="Wingdings"/>
        </w:rPr>
        <w:t>à</w:t>
      </w:r>
      <w:r>
        <w:t xml:space="preserve"> Routings </w:t>
      </w:r>
      <w:r>
        <w:rPr>
          <w:rFonts w:ascii="Wingdings" w:eastAsia="Wingdings" w:hAnsi="Wingdings" w:cs="Wingdings"/>
        </w:rPr>
        <w:t>à</w:t>
      </w:r>
      <w:r>
        <w:t xml:space="preserve"> Routings </w:t>
      </w:r>
      <w:r>
        <w:rPr>
          <w:rFonts w:ascii="Wingdings" w:eastAsia="Wingdings" w:hAnsi="Wingdings" w:cs="Wingdings"/>
        </w:rPr>
        <w:t>à</w:t>
      </w:r>
      <w:r>
        <w:t xml:space="preserve"> Standard Routings </w:t>
      </w:r>
      <w:r>
        <w:rPr>
          <w:rFonts w:ascii="Wingdings" w:eastAsia="Wingdings" w:hAnsi="Wingdings" w:cs="Wingdings"/>
        </w:rPr>
        <w:t>à</w:t>
      </w:r>
      <w:r>
        <w:t xml:space="preserve"> Create</w:t>
      </w:r>
    </w:p>
    <w:p w14:paraId="1B3DA1E9" w14:textId="440D8E70" w:rsidR="00AF7684" w:rsidRDefault="00AF7684" w:rsidP="00AF7684"/>
    <w:p w14:paraId="715A7D4F" w14:textId="5AEB12C9" w:rsidR="00AF7684" w:rsidRDefault="00266F1B" w:rsidP="000C2128">
      <w:pPr>
        <w:pStyle w:val="GBIQuestion"/>
      </w:pPr>
      <w:bookmarkStart w:id="108" w:name="_Hlk483378519"/>
      <w:r>
        <w:t>What is the Transaction C</w:t>
      </w:r>
      <w:r w:rsidR="00AF7684">
        <w:t>ode to create routings?</w:t>
      </w:r>
      <w:bookmarkEnd w:id="108"/>
      <w:r w:rsidR="00712E40">
        <w:br/>
      </w:r>
      <w:r w:rsidR="00AF7684" w:rsidRPr="00455BBD">
        <w:t xml:space="preserve"> </w:t>
      </w:r>
      <w:r w:rsidR="001E3494">
        <w:fldChar w:fldCharType="begin">
          <w:ffData>
            <w:name w:val="Question28"/>
            <w:enabled/>
            <w:calcOnExit/>
            <w:textInput/>
          </w:ffData>
        </w:fldChar>
      </w:r>
      <w:bookmarkStart w:id="109" w:name="Question28"/>
      <w:r w:rsidR="001E3494">
        <w:instrText xml:space="preserve"> FORMTEXT </w:instrText>
      </w:r>
      <w:r w:rsidR="001E3494">
        <w:fldChar w:fldCharType="separate"/>
      </w:r>
      <w:r w:rsidR="00B14D81">
        <w:rPr>
          <w:noProof/>
        </w:rPr>
        <w:t>CA01</w:t>
      </w:r>
      <w:r w:rsidR="001E3494">
        <w:fldChar w:fldCharType="end"/>
      </w:r>
      <w:bookmarkEnd w:id="109"/>
      <w:r w:rsidR="00AF7684" w:rsidRPr="00311453">
        <w:t xml:space="preserve"> </w:t>
      </w:r>
      <w:r w:rsidR="00AF7684">
        <w:rPr>
          <w:rFonts w:ascii="Wingdings" w:eastAsia="Wingdings" w:hAnsi="Wingdings" w:cs="Wingdings"/>
        </w:rPr>
        <w:t>!</w:t>
      </w:r>
    </w:p>
    <w:p w14:paraId="3786309E" w14:textId="6F33B232" w:rsidR="00AF7684" w:rsidRDefault="00266F1B" w:rsidP="000C2128">
      <w:pPr>
        <w:pStyle w:val="GBIQuestion"/>
      </w:pPr>
      <w:bookmarkStart w:id="110" w:name="_Hlk483378534"/>
      <w:r>
        <w:t>What is the Transaction C</w:t>
      </w:r>
      <w:r w:rsidR="00AF7684">
        <w:t>ode to change routings?</w:t>
      </w:r>
      <w:bookmarkEnd w:id="110"/>
      <w:r w:rsidR="00712E40">
        <w:br/>
      </w:r>
      <w:r w:rsidR="00AF7684" w:rsidRPr="00455BBD">
        <w:t xml:space="preserve"> </w:t>
      </w:r>
      <w:r w:rsidR="001E3494">
        <w:fldChar w:fldCharType="begin">
          <w:ffData>
            <w:name w:val="Question29"/>
            <w:enabled/>
            <w:calcOnExit/>
            <w:textInput/>
          </w:ffData>
        </w:fldChar>
      </w:r>
      <w:bookmarkStart w:id="111" w:name="Question29"/>
      <w:r w:rsidR="001E3494">
        <w:instrText xml:space="preserve"> FORMTEXT </w:instrText>
      </w:r>
      <w:r w:rsidR="001E3494">
        <w:fldChar w:fldCharType="separate"/>
      </w:r>
      <w:r w:rsidR="00B14D81">
        <w:rPr>
          <w:noProof/>
        </w:rPr>
        <w:t>CA02</w:t>
      </w:r>
      <w:r w:rsidR="001E3494">
        <w:fldChar w:fldCharType="end"/>
      </w:r>
      <w:bookmarkEnd w:id="111"/>
      <w:r w:rsidR="00AF7684" w:rsidRPr="00311453">
        <w:t xml:space="preserve"> </w:t>
      </w:r>
      <w:r w:rsidR="00AF7684">
        <w:rPr>
          <w:rFonts w:ascii="Wingdings" w:eastAsia="Wingdings" w:hAnsi="Wingdings" w:cs="Wingdings"/>
        </w:rPr>
        <w:t>!</w:t>
      </w:r>
    </w:p>
    <w:p w14:paraId="3203ED0C" w14:textId="5DFA78D1" w:rsidR="00AF7684" w:rsidRPr="00D4770B" w:rsidRDefault="00266F1B" w:rsidP="000C2128">
      <w:pPr>
        <w:pStyle w:val="GBIQuestion"/>
      </w:pPr>
      <w:bookmarkStart w:id="112" w:name="_Hlk483378546"/>
      <w:r>
        <w:t>What is the Transaction C</w:t>
      </w:r>
      <w:r w:rsidR="00AF7684">
        <w:t>ode to display routings?</w:t>
      </w:r>
      <w:bookmarkEnd w:id="112"/>
      <w:r w:rsidR="00712E40">
        <w:br/>
      </w:r>
      <w:r w:rsidR="00AF7684" w:rsidRPr="00455BBD">
        <w:t xml:space="preserve"> </w:t>
      </w:r>
      <w:r w:rsidR="001E3494">
        <w:fldChar w:fldCharType="begin">
          <w:ffData>
            <w:name w:val="Question30"/>
            <w:enabled/>
            <w:calcOnExit/>
            <w:textInput/>
          </w:ffData>
        </w:fldChar>
      </w:r>
      <w:bookmarkStart w:id="113" w:name="Question30"/>
      <w:r w:rsidR="001E3494">
        <w:instrText xml:space="preserve"> FORMTEXT </w:instrText>
      </w:r>
      <w:r w:rsidR="001E3494">
        <w:fldChar w:fldCharType="separate"/>
      </w:r>
      <w:r w:rsidR="00B14D81">
        <w:rPr>
          <w:noProof/>
        </w:rPr>
        <w:t>CA03</w:t>
      </w:r>
      <w:r w:rsidR="001E3494">
        <w:fldChar w:fldCharType="end"/>
      </w:r>
      <w:bookmarkEnd w:id="113"/>
      <w:r w:rsidR="00AF7684" w:rsidRPr="00311453">
        <w:t xml:space="preserve"> </w:t>
      </w:r>
      <w:r w:rsidR="00AF7684">
        <w:rPr>
          <w:rFonts w:ascii="Wingdings" w:eastAsia="Wingdings" w:hAnsi="Wingdings" w:cs="Wingdings"/>
        </w:rPr>
        <w:t>!</w:t>
      </w:r>
    </w:p>
    <w:p w14:paraId="571E3E38" w14:textId="5BB23062" w:rsidR="00AF7684" w:rsidRDefault="00AF7684" w:rsidP="00AF7684"/>
    <w:p w14:paraId="748357A9" w14:textId="6BBD2D80" w:rsidR="005067F7" w:rsidRDefault="005067F7" w:rsidP="005067F7">
      <w:pPr>
        <w:pStyle w:val="GBISubHeading"/>
      </w:pPr>
      <w:r>
        <w:t>Semi-Finished Good</w:t>
      </w:r>
    </w:p>
    <w:p w14:paraId="7E09DAD6" w14:textId="77777777" w:rsidR="005067F7" w:rsidRDefault="005067F7" w:rsidP="00AF7684"/>
    <w:p w14:paraId="6A80EC93" w14:textId="593920D4" w:rsidR="00E237C2" w:rsidRPr="00E237C2" w:rsidRDefault="00E237C2" w:rsidP="000C2128">
      <w:pPr>
        <w:pStyle w:val="GBIStepHeader"/>
      </w:pPr>
      <w:r>
        <w:t xml:space="preserve">In the </w:t>
      </w:r>
      <w:r w:rsidRPr="000C2128">
        <w:rPr>
          <w:b w:val="0"/>
          <w:i/>
        </w:rPr>
        <w:t>“Create Routing: Initial Screen”</w:t>
      </w:r>
      <w:r>
        <w:t xml:space="preserve"> </w:t>
      </w:r>
      <w:r w:rsidR="00B03990">
        <w:t>screen, e</w:t>
      </w:r>
      <w:r>
        <w:t>nter the following information:</w:t>
      </w:r>
    </w:p>
    <w:p w14:paraId="7D97A2E5" w14:textId="46EFB911" w:rsidR="00E237C2" w:rsidRDefault="00E237C2" w:rsidP="00E237C2"/>
    <w:tbl>
      <w:tblPr>
        <w:tblStyle w:val="TableGrid"/>
        <w:tblW w:w="0" w:type="auto"/>
        <w:tblLook w:val="04A0" w:firstRow="1" w:lastRow="0" w:firstColumn="1" w:lastColumn="0" w:noHBand="0" w:noVBand="1"/>
      </w:tblPr>
      <w:tblGrid>
        <w:gridCol w:w="1255"/>
        <w:gridCol w:w="3780"/>
        <w:gridCol w:w="4315"/>
      </w:tblGrid>
      <w:tr w:rsidR="00B03990" w:rsidRPr="000C2128" w14:paraId="4692F983" w14:textId="77777777" w:rsidTr="00015850">
        <w:tc>
          <w:tcPr>
            <w:tcW w:w="1255" w:type="dxa"/>
            <w:shd w:val="clear" w:color="auto" w:fill="BFBFBF" w:themeFill="background1" w:themeFillShade="BF"/>
          </w:tcPr>
          <w:p w14:paraId="3283A278" w14:textId="3E8BF4F9" w:rsidR="00B03990" w:rsidRPr="000C2128" w:rsidRDefault="00B03990" w:rsidP="00E237C2">
            <w:pPr>
              <w:rPr>
                <w:b/>
              </w:rPr>
            </w:pPr>
            <w:r w:rsidRPr="000C2128">
              <w:rPr>
                <w:b/>
              </w:rPr>
              <w:t>Attribute</w:t>
            </w:r>
          </w:p>
        </w:tc>
        <w:tc>
          <w:tcPr>
            <w:tcW w:w="3780" w:type="dxa"/>
            <w:shd w:val="clear" w:color="auto" w:fill="BFBFBF" w:themeFill="background1" w:themeFillShade="BF"/>
          </w:tcPr>
          <w:p w14:paraId="7EFC9B46" w14:textId="250CCD8B" w:rsidR="00B03990" w:rsidRPr="000C2128" w:rsidRDefault="00B03990" w:rsidP="00E237C2">
            <w:pPr>
              <w:rPr>
                <w:b/>
              </w:rPr>
            </w:pPr>
            <w:r w:rsidRPr="000C2128">
              <w:rPr>
                <w:b/>
              </w:rPr>
              <w:t>Description</w:t>
            </w:r>
          </w:p>
        </w:tc>
        <w:tc>
          <w:tcPr>
            <w:tcW w:w="4315" w:type="dxa"/>
            <w:shd w:val="clear" w:color="auto" w:fill="BFBFBF" w:themeFill="background1" w:themeFillShade="BF"/>
          </w:tcPr>
          <w:p w14:paraId="3BDDC9C9" w14:textId="262DC4EC" w:rsidR="00B03990" w:rsidRPr="000C2128" w:rsidRDefault="00B03990" w:rsidP="00E237C2">
            <w:pPr>
              <w:rPr>
                <w:b/>
              </w:rPr>
            </w:pPr>
            <w:r w:rsidRPr="000C2128">
              <w:rPr>
                <w:b/>
              </w:rPr>
              <w:t>Data Value</w:t>
            </w:r>
          </w:p>
        </w:tc>
      </w:tr>
      <w:tr w:rsidR="00B03990" w14:paraId="2B88480F" w14:textId="77777777" w:rsidTr="00015850">
        <w:tc>
          <w:tcPr>
            <w:tcW w:w="1255" w:type="dxa"/>
          </w:tcPr>
          <w:p w14:paraId="0F7AFA19" w14:textId="1F304372" w:rsidR="00B03990" w:rsidRPr="00B03990" w:rsidRDefault="00B03990" w:rsidP="00B03990">
            <w:pPr>
              <w:rPr>
                <w:b/>
              </w:rPr>
            </w:pPr>
            <w:r>
              <w:t xml:space="preserve">Material </w:t>
            </w:r>
          </w:p>
        </w:tc>
        <w:tc>
          <w:tcPr>
            <w:tcW w:w="3780" w:type="dxa"/>
          </w:tcPr>
          <w:p w14:paraId="7BD94CF2" w14:textId="0DAB8242" w:rsidR="00B03990" w:rsidRPr="00B03990" w:rsidRDefault="00B03990" w:rsidP="00B03990">
            <w:r w:rsidRPr="00B03990">
              <w:t>Key uniquely identifying the material</w:t>
            </w:r>
          </w:p>
        </w:tc>
        <w:tc>
          <w:tcPr>
            <w:tcW w:w="4315" w:type="dxa"/>
          </w:tcPr>
          <w:p w14:paraId="5A69E523" w14:textId="4C074683" w:rsidR="00B03990" w:rsidRPr="00482F99" w:rsidRDefault="00B03990" w:rsidP="00B03990">
            <w:pPr>
              <w:rPr>
                <w:rStyle w:val="GBIHiddenAnswers"/>
              </w:rPr>
            </w:pPr>
            <w:r w:rsidRPr="00B03990">
              <w:rPr>
                <w:i/>
              </w:rPr>
              <w:t>Your Touring Aluminum Wheel Assembly</w:t>
            </w:r>
          </w:p>
        </w:tc>
      </w:tr>
      <w:tr w:rsidR="00B03990" w14:paraId="445FAA3F" w14:textId="77777777" w:rsidTr="00015850">
        <w:tc>
          <w:tcPr>
            <w:tcW w:w="1255" w:type="dxa"/>
          </w:tcPr>
          <w:p w14:paraId="264120D9" w14:textId="502C44A9" w:rsidR="00B03990" w:rsidRPr="00B03990" w:rsidRDefault="00B03990" w:rsidP="00B03990">
            <w:pPr>
              <w:rPr>
                <w:b/>
              </w:rPr>
            </w:pPr>
            <w:r>
              <w:t>Plant</w:t>
            </w:r>
          </w:p>
        </w:tc>
        <w:tc>
          <w:tcPr>
            <w:tcW w:w="3780" w:type="dxa"/>
          </w:tcPr>
          <w:p w14:paraId="2B95DD8E" w14:textId="07B0CEC2" w:rsidR="00B03990" w:rsidRPr="00B03990" w:rsidRDefault="00B03990" w:rsidP="00B03990">
            <w:r w:rsidRPr="00B03990">
              <w:t>Key uniquely identifying a plant</w:t>
            </w:r>
          </w:p>
        </w:tc>
        <w:tc>
          <w:tcPr>
            <w:tcW w:w="4315" w:type="dxa"/>
          </w:tcPr>
          <w:p w14:paraId="2F615752" w14:textId="4E28F20C" w:rsidR="00B03990" w:rsidRPr="004A18EA" w:rsidRDefault="00B03990" w:rsidP="00B03990">
            <w:pPr>
              <w:rPr>
                <w:rStyle w:val="GBIHiddenAnswers"/>
              </w:rPr>
            </w:pPr>
            <w:r w:rsidRPr="00B03990">
              <w:rPr>
                <w:i/>
              </w:rPr>
              <w:t>Your Dallas Plant</w:t>
            </w:r>
          </w:p>
        </w:tc>
      </w:tr>
      <w:tr w:rsidR="00543732" w14:paraId="35822359" w14:textId="77777777" w:rsidTr="00015850">
        <w:tc>
          <w:tcPr>
            <w:tcW w:w="1255" w:type="dxa"/>
          </w:tcPr>
          <w:p w14:paraId="06AD7E56" w14:textId="39A1A39D" w:rsidR="00543732" w:rsidRDefault="00543732" w:rsidP="00543732">
            <w:pPr>
              <w:rPr>
                <w:b/>
              </w:rPr>
            </w:pPr>
            <w:r w:rsidRPr="00543732">
              <w:t>Group</w:t>
            </w:r>
          </w:p>
        </w:tc>
        <w:tc>
          <w:tcPr>
            <w:tcW w:w="3780" w:type="dxa"/>
          </w:tcPr>
          <w:p w14:paraId="48D4664F" w14:textId="090E9D46" w:rsidR="00543732" w:rsidRPr="00B03990" w:rsidRDefault="00543732" w:rsidP="00543732">
            <w:r w:rsidRPr="00543732">
              <w:t>Key identifying a group.</w:t>
            </w:r>
          </w:p>
        </w:tc>
        <w:tc>
          <w:tcPr>
            <w:tcW w:w="4315" w:type="dxa"/>
          </w:tcPr>
          <w:p w14:paraId="1765BFF7" w14:textId="10B434BD" w:rsidR="00543732" w:rsidRPr="00B03990" w:rsidRDefault="00543732" w:rsidP="00543732">
            <w:pPr>
              <w:rPr>
                <w:b/>
                <w:i/>
              </w:rPr>
            </w:pPr>
            <w:r w:rsidRPr="00543732">
              <w:t>CLEAR OUT (Make sure nothing is in this field)</w:t>
            </w:r>
          </w:p>
        </w:tc>
      </w:tr>
    </w:tbl>
    <w:p w14:paraId="1B8EE78B" w14:textId="13DA83C3" w:rsidR="00E237C2" w:rsidRPr="00C600AA" w:rsidRDefault="00C600AA" w:rsidP="00C600AA">
      <w:pPr>
        <w:pStyle w:val="GBIImportantInstruction"/>
        <w:rPr>
          <w:sz w:val="40"/>
        </w:rPr>
      </w:pPr>
      <w:r w:rsidRPr="00C600AA">
        <w:rPr>
          <w:sz w:val="40"/>
        </w:rPr>
        <w:t>Ensure the Group Field is Cleared Out</w:t>
      </w:r>
    </w:p>
    <w:p w14:paraId="291C9E98" w14:textId="77777777" w:rsidR="00C600AA" w:rsidRDefault="00C600AA" w:rsidP="00C600AA"/>
    <w:p w14:paraId="56B67955" w14:textId="600B35D2" w:rsidR="00E237C2" w:rsidRDefault="00B03990" w:rsidP="000C2128">
      <w:pPr>
        <w:pStyle w:val="GBIStepHeader"/>
      </w:pPr>
      <w:r>
        <w:t>Click Copy From</w:t>
      </w:r>
      <w:r w:rsidR="00E237C2">
        <w:t xml:space="preserve"> </w:t>
      </w:r>
      <w:r w:rsidRPr="00B03990">
        <w:rPr>
          <w:noProof/>
          <w:lang w:bidi="ar-SA"/>
        </w:rPr>
        <w:drawing>
          <wp:inline distT="0" distB="0" distL="0" distR="0" wp14:anchorId="6BAC43EC" wp14:editId="17741E63">
            <wp:extent cx="754739" cy="190517"/>
            <wp:effectExtent l="0" t="0" r="762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754739" cy="190517"/>
                    </a:xfrm>
                    <a:prstGeom prst="rect">
                      <a:avLst/>
                    </a:prstGeom>
                  </pic:spPr>
                </pic:pic>
              </a:graphicData>
            </a:graphic>
          </wp:inline>
        </w:drawing>
      </w:r>
      <w:r w:rsidR="00E237C2">
        <w:t>.</w:t>
      </w:r>
    </w:p>
    <w:p w14:paraId="1ABBEFFD" w14:textId="43F385C0" w:rsidR="00E237C2" w:rsidRDefault="00E237C2" w:rsidP="00E237C2"/>
    <w:p w14:paraId="60F2A567" w14:textId="53261BC6" w:rsidR="00B03990" w:rsidRDefault="00E237C2" w:rsidP="000C2128">
      <w:pPr>
        <w:pStyle w:val="GBIStepHeader"/>
      </w:pPr>
      <w:r>
        <w:t xml:space="preserve">In the </w:t>
      </w:r>
      <w:r w:rsidRPr="000C2128">
        <w:rPr>
          <w:b w:val="0"/>
          <w:i/>
        </w:rPr>
        <w:t>“Select Type”</w:t>
      </w:r>
      <w:r>
        <w:rPr>
          <w:i/>
        </w:rPr>
        <w:t xml:space="preserve"> </w:t>
      </w:r>
      <w:r>
        <w:t>pop-up,</w:t>
      </w:r>
      <w:r w:rsidR="00B03990">
        <w:t xml:space="preserve"> select Routing.</w:t>
      </w:r>
      <w:r>
        <w:t xml:space="preserve"> </w:t>
      </w:r>
    </w:p>
    <w:p w14:paraId="3D4E6FCF" w14:textId="18652E67" w:rsidR="00B03990" w:rsidRDefault="00B03990" w:rsidP="003F541C"/>
    <w:p w14:paraId="3352FE33" w14:textId="2AFE6ADF" w:rsidR="003A23CD" w:rsidRPr="00015850" w:rsidRDefault="00B03990" w:rsidP="00015850">
      <w:pPr>
        <w:pStyle w:val="GBIStepHeader"/>
      </w:pPr>
      <w:r>
        <w:t>C</w:t>
      </w:r>
      <w:r w:rsidR="00E237C2">
        <w:t xml:space="preserve">lick </w:t>
      </w:r>
      <w:r w:rsidR="006C1B51">
        <w:t>Continue (</w:t>
      </w:r>
      <w:r w:rsidR="00E237C2">
        <w:t>Enter</w:t>
      </w:r>
      <w:r w:rsidR="006C1B51">
        <w:t>)</w:t>
      </w:r>
      <w:r w:rsidR="00E237C2">
        <w:t xml:space="preserve"> </w:t>
      </w:r>
      <w:r w:rsidRPr="00357F37">
        <w:rPr>
          <w:noProof/>
          <w:lang w:bidi="ar-SA"/>
        </w:rPr>
        <w:drawing>
          <wp:inline distT="0" distB="0" distL="0" distR="0" wp14:anchorId="0226AE50" wp14:editId="254D3F24">
            <wp:extent cx="220999" cy="171888"/>
            <wp:effectExtent l="0" t="0" r="762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t>.</w:t>
      </w:r>
      <w:r w:rsidR="003A23CD">
        <w:br w:type="page"/>
      </w:r>
    </w:p>
    <w:p w14:paraId="5D2E6856" w14:textId="77E35F40" w:rsidR="00E237C2" w:rsidRDefault="00B03990" w:rsidP="000C2128">
      <w:pPr>
        <w:pStyle w:val="GBIStepHeader"/>
      </w:pPr>
      <w:r>
        <w:lastRenderedPageBreak/>
        <w:t>I</w:t>
      </w:r>
      <w:r w:rsidR="00E237C2">
        <w:t xml:space="preserve">n the </w:t>
      </w:r>
      <w:r w:rsidR="00E237C2" w:rsidRPr="000C2128">
        <w:rPr>
          <w:b w:val="0"/>
          <w:i/>
        </w:rPr>
        <w:t xml:space="preserve">“Create Using Copy Function: </w:t>
      </w:r>
      <w:r w:rsidR="006C1B51">
        <w:rPr>
          <w:b w:val="0"/>
          <w:i/>
        </w:rPr>
        <w:t xml:space="preserve">Select </w:t>
      </w:r>
      <w:r w:rsidR="00E237C2" w:rsidRPr="000C2128">
        <w:rPr>
          <w:b w:val="0"/>
          <w:i/>
        </w:rPr>
        <w:t>Object to be Copied”</w:t>
      </w:r>
      <w:r w:rsidR="00E237C2">
        <w:t xml:space="preserve"> </w:t>
      </w:r>
      <w:r>
        <w:t>pop-up, e</w:t>
      </w:r>
      <w:r w:rsidR="00E237C2">
        <w:t>nter the following information:</w:t>
      </w:r>
    </w:p>
    <w:p w14:paraId="0F33C1D9" w14:textId="4E2B439C" w:rsidR="00E237C2" w:rsidRDefault="00E237C2" w:rsidP="00E237C2"/>
    <w:tbl>
      <w:tblPr>
        <w:tblStyle w:val="TableGrid"/>
        <w:tblW w:w="9630" w:type="dxa"/>
        <w:tblLook w:val="04A0" w:firstRow="1" w:lastRow="0" w:firstColumn="1" w:lastColumn="0" w:noHBand="0" w:noVBand="1"/>
      </w:tblPr>
      <w:tblGrid>
        <w:gridCol w:w="1176"/>
        <w:gridCol w:w="3864"/>
        <w:gridCol w:w="4590"/>
      </w:tblGrid>
      <w:tr w:rsidR="004308DD" w:rsidRPr="000C2128" w14:paraId="2619012A" w14:textId="77777777" w:rsidTr="000C2128">
        <w:tc>
          <w:tcPr>
            <w:tcW w:w="1176" w:type="dxa"/>
            <w:shd w:val="clear" w:color="auto" w:fill="BFBFBF" w:themeFill="background1" w:themeFillShade="BF"/>
          </w:tcPr>
          <w:p w14:paraId="205E3E34" w14:textId="77777777" w:rsidR="004308DD" w:rsidRPr="000C2128" w:rsidRDefault="004308DD" w:rsidP="00B33AC3">
            <w:pPr>
              <w:rPr>
                <w:b/>
              </w:rPr>
            </w:pPr>
            <w:r w:rsidRPr="000C2128">
              <w:rPr>
                <w:b/>
              </w:rPr>
              <w:t>Attribute</w:t>
            </w:r>
          </w:p>
        </w:tc>
        <w:tc>
          <w:tcPr>
            <w:tcW w:w="3864" w:type="dxa"/>
            <w:shd w:val="clear" w:color="auto" w:fill="BFBFBF" w:themeFill="background1" w:themeFillShade="BF"/>
          </w:tcPr>
          <w:p w14:paraId="5A852230" w14:textId="77777777" w:rsidR="004308DD" w:rsidRPr="000C2128" w:rsidRDefault="004308DD" w:rsidP="00B33AC3">
            <w:pPr>
              <w:rPr>
                <w:b/>
              </w:rPr>
            </w:pPr>
            <w:r w:rsidRPr="000C2128">
              <w:rPr>
                <w:b/>
              </w:rPr>
              <w:t>Description</w:t>
            </w:r>
          </w:p>
        </w:tc>
        <w:tc>
          <w:tcPr>
            <w:tcW w:w="4590" w:type="dxa"/>
            <w:shd w:val="clear" w:color="auto" w:fill="BFBFBF" w:themeFill="background1" w:themeFillShade="BF"/>
          </w:tcPr>
          <w:p w14:paraId="407D6859" w14:textId="77777777" w:rsidR="004308DD" w:rsidRPr="000C2128" w:rsidRDefault="004308DD" w:rsidP="00B33AC3">
            <w:pPr>
              <w:rPr>
                <w:b/>
              </w:rPr>
            </w:pPr>
            <w:r w:rsidRPr="000C2128">
              <w:rPr>
                <w:b/>
              </w:rPr>
              <w:t>Data Value</w:t>
            </w:r>
          </w:p>
        </w:tc>
      </w:tr>
      <w:tr w:rsidR="004308DD" w14:paraId="1D7592E7" w14:textId="77777777" w:rsidTr="000C2128">
        <w:tc>
          <w:tcPr>
            <w:tcW w:w="1176" w:type="dxa"/>
          </w:tcPr>
          <w:p w14:paraId="284E7224" w14:textId="77777777" w:rsidR="004308DD" w:rsidRPr="00B03990" w:rsidRDefault="004308DD" w:rsidP="00B33AC3">
            <w:pPr>
              <w:rPr>
                <w:b/>
              </w:rPr>
            </w:pPr>
            <w:r>
              <w:t xml:space="preserve">Material </w:t>
            </w:r>
          </w:p>
        </w:tc>
        <w:tc>
          <w:tcPr>
            <w:tcW w:w="3864" w:type="dxa"/>
          </w:tcPr>
          <w:p w14:paraId="647D864C" w14:textId="77777777" w:rsidR="004308DD" w:rsidRPr="00B03990" w:rsidRDefault="004308DD" w:rsidP="00B33AC3">
            <w:r w:rsidRPr="00B03990">
              <w:t>Key uniquely identifying the material</w:t>
            </w:r>
          </w:p>
        </w:tc>
        <w:tc>
          <w:tcPr>
            <w:tcW w:w="4590" w:type="dxa"/>
          </w:tcPr>
          <w:p w14:paraId="3E960CCB" w14:textId="0FC69823" w:rsidR="004308DD" w:rsidRPr="003F541C" w:rsidRDefault="004308DD" w:rsidP="00B33AC3">
            <w:r>
              <w:rPr>
                <w:i/>
              </w:rPr>
              <w:t>Original</w:t>
            </w:r>
            <w:r w:rsidRPr="00B03990">
              <w:rPr>
                <w:i/>
              </w:rPr>
              <w:t xml:space="preserve"> Touring Aluminum Wheel Assembly</w:t>
            </w:r>
            <w:r w:rsidR="003F541C">
              <w:t xml:space="preserve"> </w:t>
            </w:r>
          </w:p>
        </w:tc>
      </w:tr>
      <w:tr w:rsidR="004308DD" w14:paraId="7BFBAFD5" w14:textId="77777777" w:rsidTr="000C2128">
        <w:tc>
          <w:tcPr>
            <w:tcW w:w="1176" w:type="dxa"/>
          </w:tcPr>
          <w:p w14:paraId="42916283" w14:textId="77777777" w:rsidR="004308DD" w:rsidRPr="00B03990" w:rsidRDefault="004308DD" w:rsidP="00B33AC3">
            <w:pPr>
              <w:rPr>
                <w:b/>
              </w:rPr>
            </w:pPr>
            <w:r>
              <w:t>Plant</w:t>
            </w:r>
          </w:p>
        </w:tc>
        <w:tc>
          <w:tcPr>
            <w:tcW w:w="3864" w:type="dxa"/>
          </w:tcPr>
          <w:p w14:paraId="5E7D1713" w14:textId="77777777" w:rsidR="004308DD" w:rsidRPr="00B03990" w:rsidRDefault="004308DD" w:rsidP="00B33AC3">
            <w:r w:rsidRPr="00B03990">
              <w:t>Key uniquely identifying a plant</w:t>
            </w:r>
          </w:p>
        </w:tc>
        <w:tc>
          <w:tcPr>
            <w:tcW w:w="4590" w:type="dxa"/>
          </w:tcPr>
          <w:p w14:paraId="7FEB2BC9" w14:textId="05D53284" w:rsidR="004308DD" w:rsidRPr="003F541C" w:rsidRDefault="004308DD" w:rsidP="00B33AC3">
            <w:r>
              <w:rPr>
                <w:i/>
              </w:rPr>
              <w:t xml:space="preserve">Original </w:t>
            </w:r>
            <w:r w:rsidRPr="00B03990">
              <w:rPr>
                <w:i/>
              </w:rPr>
              <w:t>Dallas Plant</w:t>
            </w:r>
            <w:r w:rsidR="003F541C">
              <w:t xml:space="preserve"> </w:t>
            </w:r>
          </w:p>
        </w:tc>
      </w:tr>
    </w:tbl>
    <w:p w14:paraId="2DE52135" w14:textId="23B80D88" w:rsidR="00E237C2" w:rsidRPr="00E237C2" w:rsidRDefault="00E237C2" w:rsidP="00E237C2"/>
    <w:p w14:paraId="02CBC693" w14:textId="10EF5138" w:rsidR="00E237C2" w:rsidRDefault="00E237C2" w:rsidP="000C2128">
      <w:pPr>
        <w:pStyle w:val="GBIStepHeader"/>
      </w:pPr>
      <w:r>
        <w:t xml:space="preserve">Click </w:t>
      </w:r>
      <w:r w:rsidR="006C1B51">
        <w:t>Continue (</w:t>
      </w:r>
      <w:r>
        <w:t>Enter</w:t>
      </w:r>
      <w:r w:rsidR="006C1B51">
        <w:t>)</w:t>
      </w:r>
      <w:r>
        <w:t xml:space="preserve"> </w:t>
      </w:r>
      <w:r w:rsidR="004308DD" w:rsidRPr="00357F37">
        <w:rPr>
          <w:noProof/>
          <w:lang w:bidi="ar-SA"/>
        </w:rPr>
        <w:drawing>
          <wp:inline distT="0" distB="0" distL="0" distR="0" wp14:anchorId="55675234" wp14:editId="464A24DB">
            <wp:extent cx="220999" cy="171888"/>
            <wp:effectExtent l="0" t="0" r="762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t>.</w:t>
      </w:r>
    </w:p>
    <w:p w14:paraId="15E3AD50" w14:textId="1759ABD2" w:rsidR="00E237C2" w:rsidRPr="004308DD" w:rsidRDefault="00E237C2" w:rsidP="00D90E11">
      <w:pPr>
        <w:rPr>
          <w:rFonts w:cs="Times New Roman"/>
          <w:b/>
          <w:iCs/>
          <w:szCs w:val="24"/>
          <w:lang w:bidi="en-US"/>
        </w:rPr>
      </w:pPr>
    </w:p>
    <w:p w14:paraId="63FE1E28" w14:textId="22241248" w:rsidR="00E237C2" w:rsidRDefault="004308DD" w:rsidP="000C2128">
      <w:pPr>
        <w:pStyle w:val="GBIStepHeader"/>
      </w:pPr>
      <w:r>
        <w:t>I</w:t>
      </w:r>
      <w:r w:rsidR="001172A7">
        <w:t xml:space="preserve">n the </w:t>
      </w:r>
      <w:r w:rsidR="001172A7" w:rsidRPr="000C2128">
        <w:rPr>
          <w:b w:val="0"/>
          <w:i/>
        </w:rPr>
        <w:t>“Create Routing: Header Data Check”</w:t>
      </w:r>
      <w:r w:rsidR="001172A7">
        <w:rPr>
          <w:i/>
        </w:rPr>
        <w:t xml:space="preserve"> </w:t>
      </w:r>
      <w:r>
        <w:t>screen, e</w:t>
      </w:r>
      <w:r w:rsidR="001172A7">
        <w:t>nter the following information:</w:t>
      </w:r>
    </w:p>
    <w:p w14:paraId="4CD5A8C3" w14:textId="1C4C340C" w:rsidR="001172A7" w:rsidRDefault="001172A7" w:rsidP="004308DD"/>
    <w:tbl>
      <w:tblPr>
        <w:tblStyle w:val="TableGrid"/>
        <w:tblW w:w="0" w:type="auto"/>
        <w:tblLook w:val="04A0" w:firstRow="1" w:lastRow="0" w:firstColumn="1" w:lastColumn="0" w:noHBand="0" w:noVBand="1"/>
      </w:tblPr>
      <w:tblGrid>
        <w:gridCol w:w="1525"/>
        <w:gridCol w:w="5400"/>
        <w:gridCol w:w="2425"/>
      </w:tblGrid>
      <w:tr w:rsidR="004308DD" w:rsidRPr="004308DD" w14:paraId="1190BB9C" w14:textId="77777777" w:rsidTr="000C2128">
        <w:tc>
          <w:tcPr>
            <w:tcW w:w="1525" w:type="dxa"/>
            <w:shd w:val="clear" w:color="auto" w:fill="BFBFBF" w:themeFill="background1" w:themeFillShade="BF"/>
          </w:tcPr>
          <w:p w14:paraId="7D10B4D2" w14:textId="63A75FE0" w:rsidR="004308DD" w:rsidRPr="004308DD" w:rsidRDefault="004308DD" w:rsidP="004308DD">
            <w:pPr>
              <w:rPr>
                <w:b/>
              </w:rPr>
            </w:pPr>
            <w:r w:rsidRPr="004308DD">
              <w:rPr>
                <w:b/>
              </w:rPr>
              <w:t>Attribute</w:t>
            </w:r>
          </w:p>
        </w:tc>
        <w:tc>
          <w:tcPr>
            <w:tcW w:w="5400" w:type="dxa"/>
            <w:shd w:val="clear" w:color="auto" w:fill="BFBFBF" w:themeFill="background1" w:themeFillShade="BF"/>
          </w:tcPr>
          <w:p w14:paraId="04F5D035" w14:textId="16E59662" w:rsidR="004308DD" w:rsidRPr="004308DD" w:rsidRDefault="004308DD" w:rsidP="004308DD">
            <w:pPr>
              <w:rPr>
                <w:b/>
              </w:rPr>
            </w:pPr>
            <w:r w:rsidRPr="004308DD">
              <w:rPr>
                <w:b/>
              </w:rPr>
              <w:t>Description</w:t>
            </w:r>
          </w:p>
        </w:tc>
        <w:tc>
          <w:tcPr>
            <w:tcW w:w="2425" w:type="dxa"/>
            <w:shd w:val="clear" w:color="auto" w:fill="BFBFBF" w:themeFill="background1" w:themeFillShade="BF"/>
          </w:tcPr>
          <w:p w14:paraId="654134BA" w14:textId="0BC3C334" w:rsidR="004308DD" w:rsidRPr="004308DD" w:rsidRDefault="004308DD" w:rsidP="004308DD">
            <w:pPr>
              <w:rPr>
                <w:b/>
              </w:rPr>
            </w:pPr>
            <w:r w:rsidRPr="004308DD">
              <w:rPr>
                <w:b/>
              </w:rPr>
              <w:t>Data Value</w:t>
            </w:r>
          </w:p>
        </w:tc>
      </w:tr>
      <w:tr w:rsidR="00A01C32" w14:paraId="06B9B4B7" w14:textId="77777777" w:rsidTr="000C2128">
        <w:tc>
          <w:tcPr>
            <w:tcW w:w="1525" w:type="dxa"/>
          </w:tcPr>
          <w:p w14:paraId="1406A537" w14:textId="092F9E43" w:rsidR="00A01C32" w:rsidRDefault="005F6332" w:rsidP="004308DD">
            <w:r>
              <w:t>Description</w:t>
            </w:r>
          </w:p>
        </w:tc>
        <w:tc>
          <w:tcPr>
            <w:tcW w:w="5400" w:type="dxa"/>
          </w:tcPr>
          <w:p w14:paraId="5DFCEF7E" w14:textId="00B9DBD9" w:rsidR="00A01C32" w:rsidRDefault="005F6332" w:rsidP="004308DD">
            <w:r>
              <w:t>Routing description</w:t>
            </w:r>
          </w:p>
        </w:tc>
        <w:tc>
          <w:tcPr>
            <w:tcW w:w="2425" w:type="dxa"/>
          </w:tcPr>
          <w:p w14:paraId="4B7C9DAC" w14:textId="25CB28BA" w:rsidR="00A01C32" w:rsidRDefault="005F6332" w:rsidP="004308DD">
            <w:r>
              <w:t>## Touring Aluminum Wheel Assembly</w:t>
            </w:r>
          </w:p>
        </w:tc>
      </w:tr>
      <w:tr w:rsidR="004308DD" w14:paraId="4F8D1A33" w14:textId="77777777" w:rsidTr="000C2128">
        <w:tc>
          <w:tcPr>
            <w:tcW w:w="1525" w:type="dxa"/>
          </w:tcPr>
          <w:p w14:paraId="787A02B2" w14:textId="55FD9B3C" w:rsidR="004308DD" w:rsidRDefault="005F6332" w:rsidP="004308DD">
            <w:r>
              <w:t xml:space="preserve">Overall </w:t>
            </w:r>
            <w:r w:rsidR="004308DD">
              <w:t xml:space="preserve">Status </w:t>
            </w:r>
          </w:p>
        </w:tc>
        <w:tc>
          <w:tcPr>
            <w:tcW w:w="5400" w:type="dxa"/>
          </w:tcPr>
          <w:p w14:paraId="7BC65B40" w14:textId="77EE4FE7" w:rsidR="004308DD" w:rsidRDefault="004308DD" w:rsidP="004308DD">
            <w:r>
              <w:t>Indicates the processing status of a task list</w:t>
            </w:r>
          </w:p>
        </w:tc>
        <w:tc>
          <w:tcPr>
            <w:tcW w:w="2425" w:type="dxa"/>
          </w:tcPr>
          <w:p w14:paraId="03A7985F" w14:textId="0E0912E9" w:rsidR="004308DD" w:rsidRDefault="004308DD" w:rsidP="004308DD">
            <w:r>
              <w:t>Released (general)</w:t>
            </w:r>
          </w:p>
        </w:tc>
      </w:tr>
    </w:tbl>
    <w:p w14:paraId="03235A63" w14:textId="2F16E0E5" w:rsidR="001172A7" w:rsidRDefault="001172A7" w:rsidP="004308DD"/>
    <w:p w14:paraId="40EFE53E" w14:textId="5CB4C1A0" w:rsidR="001172A7" w:rsidRDefault="006C1B51" w:rsidP="000C2128">
      <w:pPr>
        <w:pStyle w:val="GBIStepHeader"/>
      </w:pPr>
      <w:r>
        <w:t>Press Enter</w:t>
      </w:r>
      <w:r w:rsidR="008C0783">
        <w:t>.</w:t>
      </w:r>
    </w:p>
    <w:p w14:paraId="2E31B833" w14:textId="77777777" w:rsidR="006741AF" w:rsidRDefault="006741AF">
      <w:pPr>
        <w:ind w:left="446" w:hanging="360"/>
      </w:pPr>
    </w:p>
    <w:p w14:paraId="09587793" w14:textId="57FCA01D" w:rsidR="006741AF" w:rsidRDefault="004308DD" w:rsidP="006741AF">
      <w:pPr>
        <w:pStyle w:val="GBIStepHeader"/>
      </w:pPr>
      <w:r>
        <w:t>I</w:t>
      </w:r>
      <w:r w:rsidR="008C0783">
        <w:t xml:space="preserve">n the </w:t>
      </w:r>
      <w:r w:rsidR="008C0783" w:rsidRPr="004A18EA">
        <w:rPr>
          <w:b w:val="0"/>
          <w:i/>
        </w:rPr>
        <w:t>“Create Routing: Operation – Check”</w:t>
      </w:r>
      <w:r w:rsidR="008C0783">
        <w:t xml:space="preserve"> screen</w:t>
      </w:r>
      <w:r w:rsidR="000C2128">
        <w:t>,</w:t>
      </w:r>
      <w:r w:rsidR="008C0783">
        <w:t xml:space="preserve"> </w:t>
      </w:r>
      <w:r w:rsidR="006C1B51">
        <w:t xml:space="preserve">Press </w:t>
      </w:r>
      <w:r w:rsidR="008C0783">
        <w:t xml:space="preserve">Enter </w:t>
      </w:r>
      <w:r>
        <w:t xml:space="preserve"> to dismiss the </w:t>
      </w:r>
      <w:r w:rsidRPr="004A18EA">
        <w:rPr>
          <w:b w:val="0"/>
          <w:i/>
        </w:rPr>
        <w:t>“Enter Standard Value Setup”</w:t>
      </w:r>
      <w:r>
        <w:t xml:space="preserve"> warning message</w:t>
      </w:r>
    </w:p>
    <w:p w14:paraId="50555716" w14:textId="727A0AF6" w:rsidR="008C0783" w:rsidRDefault="008C0783" w:rsidP="006741AF"/>
    <w:p w14:paraId="602EFD1F" w14:textId="356CBBA5" w:rsidR="008C0783" w:rsidRDefault="006C1B51" w:rsidP="000C2128">
      <w:pPr>
        <w:pStyle w:val="GBIStepHeader"/>
      </w:pPr>
      <w:r>
        <w:t xml:space="preserve">Press </w:t>
      </w:r>
      <w:r w:rsidR="008C0783">
        <w:t xml:space="preserve">Enter </w:t>
      </w:r>
      <w:r w:rsidR="004308DD">
        <w:t xml:space="preserve"> to dismiss the </w:t>
      </w:r>
      <w:r w:rsidR="004308DD" w:rsidRPr="000C2128">
        <w:rPr>
          <w:b w:val="0"/>
          <w:i/>
        </w:rPr>
        <w:t>“Activity type LABOR is not set up for cost center NA## NAPR10## in the current year”</w:t>
      </w:r>
      <w:r w:rsidR="004308DD">
        <w:t xml:space="preserve"> warning message</w:t>
      </w:r>
    </w:p>
    <w:p w14:paraId="136A6AFD" w14:textId="67B25CC3" w:rsidR="008C0783" w:rsidRDefault="008C0783" w:rsidP="00205058"/>
    <w:p w14:paraId="0166650B" w14:textId="303E1760" w:rsidR="004308DD" w:rsidRDefault="006C1B51" w:rsidP="000C2128">
      <w:pPr>
        <w:pStyle w:val="GBIStepHeader"/>
      </w:pPr>
      <w:r>
        <w:t xml:space="preserve">Press </w:t>
      </w:r>
      <w:r w:rsidR="004308DD">
        <w:t>Enter  to dismiss the “</w:t>
      </w:r>
      <w:r w:rsidR="004308DD" w:rsidRPr="000C2128">
        <w:rPr>
          <w:b w:val="0"/>
          <w:i/>
        </w:rPr>
        <w:t>Activity type LABOR is not set up for cost center NA## NAPR10## in the current year”</w:t>
      </w:r>
      <w:r w:rsidR="004308DD">
        <w:t xml:space="preserve"> warning message</w:t>
      </w:r>
    </w:p>
    <w:p w14:paraId="7DD5A894" w14:textId="1D4B3AF7" w:rsidR="004308DD" w:rsidRDefault="004308DD" w:rsidP="00205058"/>
    <w:p w14:paraId="513ABDC9" w14:textId="2BF7D077" w:rsidR="004A18EA" w:rsidRDefault="004A18EA" w:rsidP="004A18EA">
      <w:pPr>
        <w:pStyle w:val="GBIStepHeader"/>
      </w:pPr>
      <w:r>
        <w:t xml:space="preserve">Continue to </w:t>
      </w:r>
      <w:r w:rsidR="006C1B51">
        <w:t xml:space="preserve">Press </w:t>
      </w:r>
      <w:r>
        <w:t xml:space="preserve">Enter  though the warning messages until you reach the </w:t>
      </w:r>
      <w:r w:rsidRPr="004A18EA">
        <w:rPr>
          <w:b w:val="0"/>
          <w:i/>
        </w:rPr>
        <w:t>“Create Routing: Operation Overview”</w:t>
      </w:r>
      <w:r>
        <w:t xml:space="preserve"> screen.</w:t>
      </w:r>
    </w:p>
    <w:p w14:paraId="1295D2C7" w14:textId="6B9B1D10" w:rsidR="00A971B2" w:rsidRDefault="00A971B2" w:rsidP="00205058"/>
    <w:p w14:paraId="173315DE" w14:textId="7CA3C88E" w:rsidR="00A971B2" w:rsidRDefault="00A971B2" w:rsidP="000C2128">
      <w:pPr>
        <w:pStyle w:val="GBIStepHeader"/>
      </w:pPr>
      <w:r>
        <w:t xml:space="preserve">In the </w:t>
      </w:r>
      <w:r w:rsidRPr="000C2128">
        <w:rPr>
          <w:b w:val="0"/>
          <w:i/>
        </w:rPr>
        <w:t>“Create Routing: Operation Overview”</w:t>
      </w:r>
      <w:r>
        <w:t xml:space="preserve"> </w:t>
      </w:r>
      <w:r w:rsidR="004308DD">
        <w:t>screen click Save</w:t>
      </w:r>
      <w:r>
        <w:t xml:space="preserve"> </w:t>
      </w:r>
      <w:r w:rsidR="00EE4479" w:rsidRPr="0063197D">
        <w:rPr>
          <w:noProof/>
          <w:lang w:bidi="ar-SA"/>
        </w:rPr>
        <w:drawing>
          <wp:inline distT="0" distB="0" distL="0" distR="0" wp14:anchorId="3251EFCA" wp14:editId="3710533D">
            <wp:extent cx="352425" cy="187959"/>
            <wp:effectExtent l="0" t="0" r="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363830" cy="194042"/>
                    </a:xfrm>
                    <a:prstGeom prst="rect">
                      <a:avLst/>
                    </a:prstGeom>
                  </pic:spPr>
                </pic:pic>
              </a:graphicData>
            </a:graphic>
          </wp:inline>
        </w:drawing>
      </w:r>
      <w:r>
        <w:t>.</w:t>
      </w:r>
    </w:p>
    <w:p w14:paraId="531F44E3" w14:textId="5980C062" w:rsidR="00A971B2" w:rsidRPr="00A971B2" w:rsidRDefault="00A971B2" w:rsidP="000C2128">
      <w:pPr>
        <w:pStyle w:val="GBIImportantInstruction"/>
      </w:pPr>
      <w:r>
        <w:t>You will receive a message that says</w:t>
      </w:r>
      <w:r w:rsidR="00D90E11">
        <w:t>,</w:t>
      </w:r>
      <w:r>
        <w:t xml:space="preserve"> “Routing was saved with group”.</w:t>
      </w:r>
    </w:p>
    <w:p w14:paraId="762D9E2D" w14:textId="64854D94" w:rsidR="001172A7" w:rsidRDefault="001172A7" w:rsidP="001172A7">
      <w:pPr>
        <w:ind w:left="720" w:hanging="720"/>
      </w:pPr>
    </w:p>
    <w:p w14:paraId="172BC9D8" w14:textId="0B69B96E" w:rsidR="00015850" w:rsidRDefault="00015850" w:rsidP="00015850">
      <w:pPr>
        <w:pStyle w:val="GBISubHeading"/>
      </w:pPr>
      <w:r>
        <w:t>Finished Good</w:t>
      </w:r>
    </w:p>
    <w:p w14:paraId="01C7ED48" w14:textId="77777777" w:rsidR="00015850" w:rsidRDefault="00015850" w:rsidP="001172A7">
      <w:pPr>
        <w:ind w:left="720" w:hanging="720"/>
      </w:pPr>
    </w:p>
    <w:p w14:paraId="231A6704" w14:textId="449F1B6F" w:rsidR="001172A7" w:rsidRDefault="004308DD" w:rsidP="000C2128">
      <w:pPr>
        <w:pStyle w:val="GBIStepHeader"/>
      </w:pPr>
      <w:r>
        <w:t>I</w:t>
      </w:r>
      <w:r w:rsidR="000D3549">
        <w:t xml:space="preserve">n the </w:t>
      </w:r>
      <w:r w:rsidR="000D3549" w:rsidRPr="000C2128">
        <w:rPr>
          <w:b w:val="0"/>
          <w:i/>
        </w:rPr>
        <w:t>“Create Routing: Initial Screen”</w:t>
      </w:r>
      <w:r w:rsidR="000D3549">
        <w:rPr>
          <w:i/>
        </w:rPr>
        <w:t xml:space="preserve"> </w:t>
      </w:r>
      <w:r>
        <w:t>screen, e</w:t>
      </w:r>
      <w:r w:rsidR="000D3549">
        <w:t>nter the following information:</w:t>
      </w:r>
    </w:p>
    <w:p w14:paraId="73722738" w14:textId="3464AA57" w:rsidR="000D3549" w:rsidRDefault="000D3549" w:rsidP="000D3549"/>
    <w:tbl>
      <w:tblPr>
        <w:tblStyle w:val="TableGrid"/>
        <w:tblW w:w="0" w:type="auto"/>
        <w:tblLook w:val="04A0" w:firstRow="1" w:lastRow="0" w:firstColumn="1" w:lastColumn="0" w:noHBand="0" w:noVBand="1"/>
      </w:tblPr>
      <w:tblGrid>
        <w:gridCol w:w="1075"/>
        <w:gridCol w:w="3780"/>
        <w:gridCol w:w="4495"/>
      </w:tblGrid>
      <w:tr w:rsidR="004308DD" w:rsidRPr="000C2128" w14:paraId="552EAECB" w14:textId="77777777" w:rsidTr="00BA1753">
        <w:tc>
          <w:tcPr>
            <w:tcW w:w="1075" w:type="dxa"/>
            <w:shd w:val="clear" w:color="auto" w:fill="BFBFBF" w:themeFill="background1" w:themeFillShade="BF"/>
          </w:tcPr>
          <w:p w14:paraId="211E5D7E" w14:textId="77777777" w:rsidR="004308DD" w:rsidRPr="000C2128" w:rsidRDefault="004308DD" w:rsidP="00B33AC3">
            <w:pPr>
              <w:rPr>
                <w:b/>
              </w:rPr>
            </w:pPr>
            <w:r w:rsidRPr="000C2128">
              <w:rPr>
                <w:b/>
              </w:rPr>
              <w:t>Attribute</w:t>
            </w:r>
          </w:p>
        </w:tc>
        <w:tc>
          <w:tcPr>
            <w:tcW w:w="3780" w:type="dxa"/>
            <w:shd w:val="clear" w:color="auto" w:fill="BFBFBF" w:themeFill="background1" w:themeFillShade="BF"/>
          </w:tcPr>
          <w:p w14:paraId="24F575C7" w14:textId="77777777" w:rsidR="004308DD" w:rsidRPr="000C2128" w:rsidRDefault="004308DD" w:rsidP="00B33AC3">
            <w:pPr>
              <w:rPr>
                <w:b/>
              </w:rPr>
            </w:pPr>
            <w:r w:rsidRPr="000C2128">
              <w:rPr>
                <w:b/>
              </w:rPr>
              <w:t>Description</w:t>
            </w:r>
          </w:p>
        </w:tc>
        <w:tc>
          <w:tcPr>
            <w:tcW w:w="4495" w:type="dxa"/>
            <w:shd w:val="clear" w:color="auto" w:fill="BFBFBF" w:themeFill="background1" w:themeFillShade="BF"/>
          </w:tcPr>
          <w:p w14:paraId="77B4264F" w14:textId="77777777" w:rsidR="004308DD" w:rsidRPr="000C2128" w:rsidRDefault="004308DD" w:rsidP="00B33AC3">
            <w:pPr>
              <w:rPr>
                <w:b/>
              </w:rPr>
            </w:pPr>
            <w:r w:rsidRPr="000C2128">
              <w:rPr>
                <w:b/>
              </w:rPr>
              <w:t>Data Value</w:t>
            </w:r>
          </w:p>
        </w:tc>
      </w:tr>
      <w:tr w:rsidR="004308DD" w14:paraId="1662FCF1" w14:textId="77777777" w:rsidTr="00BA1753">
        <w:tc>
          <w:tcPr>
            <w:tcW w:w="1075" w:type="dxa"/>
          </w:tcPr>
          <w:p w14:paraId="7AF47297" w14:textId="77777777" w:rsidR="004308DD" w:rsidRPr="00B03990" w:rsidRDefault="004308DD" w:rsidP="00B33AC3">
            <w:pPr>
              <w:rPr>
                <w:b/>
              </w:rPr>
            </w:pPr>
            <w:r>
              <w:t xml:space="preserve">Material </w:t>
            </w:r>
          </w:p>
        </w:tc>
        <w:tc>
          <w:tcPr>
            <w:tcW w:w="3780" w:type="dxa"/>
          </w:tcPr>
          <w:p w14:paraId="0EDD0AB0" w14:textId="77777777" w:rsidR="004308DD" w:rsidRPr="00B03990" w:rsidRDefault="004308DD" w:rsidP="00B33AC3">
            <w:r w:rsidRPr="00B03990">
              <w:t>Key uniquely identifying the material</w:t>
            </w:r>
          </w:p>
        </w:tc>
        <w:tc>
          <w:tcPr>
            <w:tcW w:w="4495" w:type="dxa"/>
          </w:tcPr>
          <w:p w14:paraId="50EFB0EB" w14:textId="1C207150" w:rsidR="004308DD" w:rsidRPr="003F541C" w:rsidRDefault="004308DD" w:rsidP="00B33AC3">
            <w:r>
              <w:rPr>
                <w:i/>
              </w:rPr>
              <w:t>Your Deluxe Touring Bike (red)</w:t>
            </w:r>
            <w:r w:rsidR="003F541C">
              <w:t xml:space="preserve"> </w:t>
            </w:r>
          </w:p>
        </w:tc>
      </w:tr>
      <w:tr w:rsidR="004308DD" w14:paraId="149511C1" w14:textId="77777777" w:rsidTr="00BA1753">
        <w:tc>
          <w:tcPr>
            <w:tcW w:w="1075" w:type="dxa"/>
          </w:tcPr>
          <w:p w14:paraId="6E8E6DA8" w14:textId="77777777" w:rsidR="004308DD" w:rsidRPr="00B03990" w:rsidRDefault="004308DD" w:rsidP="00B33AC3">
            <w:pPr>
              <w:rPr>
                <w:b/>
              </w:rPr>
            </w:pPr>
            <w:r>
              <w:t>Plant</w:t>
            </w:r>
          </w:p>
        </w:tc>
        <w:tc>
          <w:tcPr>
            <w:tcW w:w="3780" w:type="dxa"/>
          </w:tcPr>
          <w:p w14:paraId="6911CA81" w14:textId="77777777" w:rsidR="004308DD" w:rsidRPr="00B03990" w:rsidRDefault="004308DD" w:rsidP="00B33AC3">
            <w:r w:rsidRPr="00B03990">
              <w:t>Key uniquely identifying a plant</w:t>
            </w:r>
          </w:p>
        </w:tc>
        <w:tc>
          <w:tcPr>
            <w:tcW w:w="4495" w:type="dxa"/>
          </w:tcPr>
          <w:p w14:paraId="6A929618" w14:textId="11F2CDB2" w:rsidR="004308DD" w:rsidRPr="0030524B" w:rsidRDefault="004308DD" w:rsidP="00B33AC3">
            <w:r w:rsidRPr="00B03990">
              <w:rPr>
                <w:i/>
              </w:rPr>
              <w:t>Your Dallas Plant</w:t>
            </w:r>
            <w:r w:rsidR="0030524B">
              <w:t xml:space="preserve"> </w:t>
            </w:r>
          </w:p>
        </w:tc>
      </w:tr>
      <w:tr w:rsidR="00543732" w:rsidRPr="00543732" w14:paraId="7B654E75" w14:textId="77777777" w:rsidTr="00BA1753">
        <w:tc>
          <w:tcPr>
            <w:tcW w:w="1075" w:type="dxa"/>
          </w:tcPr>
          <w:p w14:paraId="2AFFE96F" w14:textId="2449C5C4" w:rsidR="00543732" w:rsidRPr="00543732" w:rsidRDefault="00543732" w:rsidP="00543732">
            <w:pPr>
              <w:rPr>
                <w:b/>
              </w:rPr>
            </w:pPr>
            <w:r w:rsidRPr="00543732">
              <w:t>Group</w:t>
            </w:r>
          </w:p>
        </w:tc>
        <w:tc>
          <w:tcPr>
            <w:tcW w:w="3780" w:type="dxa"/>
          </w:tcPr>
          <w:p w14:paraId="36AB0764" w14:textId="3D34BB5B" w:rsidR="00543732" w:rsidRPr="00543732" w:rsidRDefault="00543732" w:rsidP="00543732">
            <w:r w:rsidRPr="00543732">
              <w:t>Key identifying a group.</w:t>
            </w:r>
          </w:p>
        </w:tc>
        <w:tc>
          <w:tcPr>
            <w:tcW w:w="4495" w:type="dxa"/>
          </w:tcPr>
          <w:p w14:paraId="5A47466B" w14:textId="2B047304" w:rsidR="00543732" w:rsidRPr="00543732" w:rsidRDefault="00543732" w:rsidP="00543732">
            <w:pPr>
              <w:rPr>
                <w:b/>
                <w:i/>
              </w:rPr>
            </w:pPr>
            <w:r w:rsidRPr="00543732">
              <w:t>CLEAR OUT (Make sure nothing is in this field)</w:t>
            </w:r>
          </w:p>
        </w:tc>
      </w:tr>
    </w:tbl>
    <w:p w14:paraId="6154D369" w14:textId="7BAD60E2" w:rsidR="00C600AA" w:rsidRDefault="00C600AA" w:rsidP="00C600AA">
      <w:pPr>
        <w:pStyle w:val="GBIImportantInstruction"/>
      </w:pPr>
      <w:bookmarkStart w:id="114" w:name="_Hlk75199232"/>
      <w:r>
        <w:rPr>
          <w:sz w:val="36"/>
        </w:rPr>
        <w:t>Ensure that the Group Field is cleared out.</w:t>
      </w:r>
    </w:p>
    <w:bookmarkEnd w:id="114"/>
    <w:p w14:paraId="2D3B0A81" w14:textId="4C6C2074" w:rsidR="00B41093" w:rsidRDefault="00B41093" w:rsidP="00B41093"/>
    <w:p w14:paraId="4A2686E3" w14:textId="31252E01" w:rsidR="00B41093" w:rsidRDefault="008E1CDF" w:rsidP="00BA1753">
      <w:pPr>
        <w:pStyle w:val="GBIStepHeader"/>
      </w:pPr>
      <w:r>
        <w:t>Click Copy F</w:t>
      </w:r>
      <w:r w:rsidR="00B41093">
        <w:t xml:space="preserve">rom </w:t>
      </w:r>
      <w:r w:rsidRPr="00A7732B">
        <w:rPr>
          <w:noProof/>
          <w:lang w:bidi="ar-SA"/>
        </w:rPr>
        <w:drawing>
          <wp:inline distT="0" distB="0" distL="0" distR="0" wp14:anchorId="60668B74" wp14:editId="248924EE">
            <wp:extent cx="754739" cy="19051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754739" cy="190517"/>
                    </a:xfrm>
                    <a:prstGeom prst="rect">
                      <a:avLst/>
                    </a:prstGeom>
                  </pic:spPr>
                </pic:pic>
              </a:graphicData>
            </a:graphic>
          </wp:inline>
        </w:drawing>
      </w:r>
      <w:r w:rsidR="00B41093">
        <w:t>.</w:t>
      </w:r>
    </w:p>
    <w:p w14:paraId="2F812689" w14:textId="77777777" w:rsidR="00B41093" w:rsidRDefault="00B41093" w:rsidP="00B41093"/>
    <w:p w14:paraId="0F89CE12" w14:textId="77777777" w:rsidR="008E1CDF" w:rsidRDefault="00B41093" w:rsidP="00BA1753">
      <w:pPr>
        <w:pStyle w:val="GBIStepHeader"/>
      </w:pPr>
      <w:r>
        <w:lastRenderedPageBreak/>
        <w:t xml:space="preserve">In the </w:t>
      </w:r>
      <w:r w:rsidRPr="00BA1753">
        <w:rPr>
          <w:b w:val="0"/>
          <w:i/>
        </w:rPr>
        <w:t>“Select Type”</w:t>
      </w:r>
      <w:r>
        <w:rPr>
          <w:i/>
        </w:rPr>
        <w:t xml:space="preserve"> </w:t>
      </w:r>
      <w:r>
        <w:t>pop-up,</w:t>
      </w:r>
      <w:r w:rsidR="008E1CDF">
        <w:t xml:space="preserve"> select Routing.</w:t>
      </w:r>
      <w:r>
        <w:t xml:space="preserve"> </w:t>
      </w:r>
    </w:p>
    <w:p w14:paraId="552408F3" w14:textId="5D992BED" w:rsidR="008E1CDF" w:rsidRDefault="008E1CDF" w:rsidP="008E1CDF"/>
    <w:p w14:paraId="4341F6CE" w14:textId="3E248980" w:rsidR="00B41093" w:rsidRDefault="008E1CDF" w:rsidP="00BA1753">
      <w:pPr>
        <w:pStyle w:val="GBIStepHeader"/>
      </w:pPr>
      <w:r>
        <w:t>C</w:t>
      </w:r>
      <w:r w:rsidR="00B41093">
        <w:t xml:space="preserve">lick </w:t>
      </w:r>
      <w:r w:rsidR="006C1B51">
        <w:t>Continue (Enter)</w:t>
      </w:r>
      <w:r w:rsidRPr="00357F37">
        <w:rPr>
          <w:noProof/>
          <w:lang w:bidi="ar-SA"/>
        </w:rPr>
        <w:drawing>
          <wp:inline distT="0" distB="0" distL="0" distR="0" wp14:anchorId="349623D4" wp14:editId="6CBA8BB5">
            <wp:extent cx="220999" cy="171888"/>
            <wp:effectExtent l="0" t="0" r="762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rsidR="00B41093">
        <w:t>.</w:t>
      </w:r>
    </w:p>
    <w:p w14:paraId="630C0808" w14:textId="77777777" w:rsidR="00B41093" w:rsidRDefault="00B41093" w:rsidP="00B41093"/>
    <w:p w14:paraId="264B152B" w14:textId="0FCF9511" w:rsidR="00B41093" w:rsidRDefault="008E1CDF" w:rsidP="00BA1753">
      <w:pPr>
        <w:pStyle w:val="GBIStepHeader"/>
      </w:pPr>
      <w:r>
        <w:t>I</w:t>
      </w:r>
      <w:r w:rsidR="00B41093">
        <w:t xml:space="preserve">n the </w:t>
      </w:r>
      <w:r w:rsidR="00B41093" w:rsidRPr="00BA1753">
        <w:rPr>
          <w:b w:val="0"/>
          <w:i/>
        </w:rPr>
        <w:t xml:space="preserve">“Create Using Copy Function: </w:t>
      </w:r>
      <w:r w:rsidR="006C1B51">
        <w:rPr>
          <w:b w:val="0"/>
          <w:i/>
        </w:rPr>
        <w:t xml:space="preserve">Select </w:t>
      </w:r>
      <w:r w:rsidR="00B41093" w:rsidRPr="00BA1753">
        <w:rPr>
          <w:b w:val="0"/>
          <w:i/>
        </w:rPr>
        <w:t>Object to be Copied”</w:t>
      </w:r>
      <w:r w:rsidR="00B41093">
        <w:t xml:space="preserve"> pop-up</w:t>
      </w:r>
      <w:r w:rsidR="00BA1753">
        <w:t>,</w:t>
      </w:r>
      <w:r w:rsidR="00B41093">
        <w:t xml:space="preserve"> </w:t>
      </w:r>
      <w:r w:rsidR="00BA1753">
        <w:t>e</w:t>
      </w:r>
      <w:r w:rsidR="00B41093">
        <w:t>nter the following information:</w:t>
      </w:r>
    </w:p>
    <w:p w14:paraId="1A3C4B8C" w14:textId="5900D36A" w:rsidR="00B41093" w:rsidRDefault="00B41093" w:rsidP="008E1CDF"/>
    <w:tbl>
      <w:tblPr>
        <w:tblStyle w:val="TableGrid"/>
        <w:tblW w:w="0" w:type="auto"/>
        <w:tblLook w:val="04A0" w:firstRow="1" w:lastRow="0" w:firstColumn="1" w:lastColumn="0" w:noHBand="0" w:noVBand="1"/>
      </w:tblPr>
      <w:tblGrid>
        <w:gridCol w:w="1435"/>
        <w:gridCol w:w="4230"/>
        <w:gridCol w:w="3685"/>
      </w:tblGrid>
      <w:tr w:rsidR="008E1CDF" w:rsidRPr="008E1CDF" w14:paraId="4FD0D7FB" w14:textId="77777777" w:rsidTr="00BA1753">
        <w:tc>
          <w:tcPr>
            <w:tcW w:w="1435" w:type="dxa"/>
            <w:shd w:val="clear" w:color="auto" w:fill="BFBFBF" w:themeFill="background1" w:themeFillShade="BF"/>
          </w:tcPr>
          <w:p w14:paraId="6B585707" w14:textId="6F011CED" w:rsidR="008E1CDF" w:rsidRPr="008E1CDF" w:rsidRDefault="008E1CDF" w:rsidP="008E1CDF">
            <w:pPr>
              <w:rPr>
                <w:b/>
              </w:rPr>
            </w:pPr>
            <w:r w:rsidRPr="008E1CDF">
              <w:rPr>
                <w:b/>
              </w:rPr>
              <w:t>Attribute</w:t>
            </w:r>
          </w:p>
        </w:tc>
        <w:tc>
          <w:tcPr>
            <w:tcW w:w="4230" w:type="dxa"/>
            <w:shd w:val="clear" w:color="auto" w:fill="BFBFBF" w:themeFill="background1" w:themeFillShade="BF"/>
          </w:tcPr>
          <w:p w14:paraId="370F9251" w14:textId="156B797E" w:rsidR="008E1CDF" w:rsidRPr="008E1CDF" w:rsidRDefault="008E1CDF" w:rsidP="008E1CDF">
            <w:pPr>
              <w:rPr>
                <w:b/>
              </w:rPr>
            </w:pPr>
            <w:r w:rsidRPr="008E1CDF">
              <w:rPr>
                <w:b/>
              </w:rPr>
              <w:t>Description</w:t>
            </w:r>
          </w:p>
        </w:tc>
        <w:tc>
          <w:tcPr>
            <w:tcW w:w="3685" w:type="dxa"/>
            <w:shd w:val="clear" w:color="auto" w:fill="BFBFBF" w:themeFill="background1" w:themeFillShade="BF"/>
          </w:tcPr>
          <w:p w14:paraId="6B6D011E" w14:textId="4756B93E" w:rsidR="008E1CDF" w:rsidRPr="008E1CDF" w:rsidRDefault="008E1CDF" w:rsidP="008E1CDF">
            <w:pPr>
              <w:rPr>
                <w:b/>
              </w:rPr>
            </w:pPr>
            <w:r w:rsidRPr="008E1CDF">
              <w:rPr>
                <w:b/>
              </w:rPr>
              <w:t>Data Value</w:t>
            </w:r>
          </w:p>
        </w:tc>
      </w:tr>
      <w:tr w:rsidR="008E1CDF" w14:paraId="661830A1" w14:textId="77777777" w:rsidTr="00BA1753">
        <w:tc>
          <w:tcPr>
            <w:tcW w:w="1435" w:type="dxa"/>
          </w:tcPr>
          <w:p w14:paraId="19FA8A3C" w14:textId="181DE74D" w:rsidR="008E1CDF" w:rsidRDefault="008E1CDF" w:rsidP="008E1CDF">
            <w:r>
              <w:t xml:space="preserve">Material </w:t>
            </w:r>
          </w:p>
        </w:tc>
        <w:tc>
          <w:tcPr>
            <w:tcW w:w="4230" w:type="dxa"/>
          </w:tcPr>
          <w:p w14:paraId="3B95CF4D" w14:textId="01D60939" w:rsidR="008E1CDF" w:rsidRPr="008E1CDF" w:rsidRDefault="008E1CDF" w:rsidP="008E1CDF">
            <w:pPr>
              <w:rPr>
                <w:b/>
              </w:rPr>
            </w:pPr>
            <w:r w:rsidRPr="008E1CDF">
              <w:t>Key uniquely identifying the material</w:t>
            </w:r>
          </w:p>
        </w:tc>
        <w:tc>
          <w:tcPr>
            <w:tcW w:w="3685" w:type="dxa"/>
          </w:tcPr>
          <w:p w14:paraId="7D3E9CF4" w14:textId="789D2095" w:rsidR="008E1CDF" w:rsidRPr="0030524B" w:rsidRDefault="008E1CDF" w:rsidP="008E1CDF">
            <w:r w:rsidRPr="008E1CDF">
              <w:rPr>
                <w:i/>
              </w:rPr>
              <w:t>Original Deluxe Touring Bike (red)</w:t>
            </w:r>
            <w:r w:rsidR="0030524B">
              <w:t xml:space="preserve"> </w:t>
            </w:r>
          </w:p>
        </w:tc>
      </w:tr>
      <w:tr w:rsidR="008E1CDF" w14:paraId="492FC1E5" w14:textId="77777777" w:rsidTr="00BA1753">
        <w:tc>
          <w:tcPr>
            <w:tcW w:w="1435" w:type="dxa"/>
          </w:tcPr>
          <w:p w14:paraId="490E7138" w14:textId="2B42A403" w:rsidR="008E1CDF" w:rsidRDefault="008E1CDF" w:rsidP="008E1CDF">
            <w:r>
              <w:t>Plant</w:t>
            </w:r>
          </w:p>
        </w:tc>
        <w:tc>
          <w:tcPr>
            <w:tcW w:w="4230" w:type="dxa"/>
          </w:tcPr>
          <w:p w14:paraId="4A1A5E4A" w14:textId="0B2C83C9" w:rsidR="008E1CDF" w:rsidRPr="008E1CDF" w:rsidRDefault="008E1CDF" w:rsidP="008E1CDF">
            <w:pPr>
              <w:rPr>
                <w:b/>
              </w:rPr>
            </w:pPr>
            <w:r w:rsidRPr="008E1CDF">
              <w:t>Key uniquely identifying a plant</w:t>
            </w:r>
          </w:p>
        </w:tc>
        <w:tc>
          <w:tcPr>
            <w:tcW w:w="3685" w:type="dxa"/>
          </w:tcPr>
          <w:p w14:paraId="70A01AC4" w14:textId="46FB2E5B" w:rsidR="008E1CDF" w:rsidRPr="0030524B" w:rsidRDefault="008E1CDF" w:rsidP="008E1CDF">
            <w:r w:rsidRPr="008E1CDF">
              <w:rPr>
                <w:i/>
              </w:rPr>
              <w:t>Original Dallas Plant</w:t>
            </w:r>
            <w:r w:rsidR="0030524B">
              <w:t xml:space="preserve"> </w:t>
            </w:r>
          </w:p>
        </w:tc>
      </w:tr>
    </w:tbl>
    <w:p w14:paraId="1B22EDF4" w14:textId="4FC97535" w:rsidR="00B41093" w:rsidRDefault="00B41093" w:rsidP="008E1CDF"/>
    <w:p w14:paraId="630B9F1E" w14:textId="7FADFDF5" w:rsidR="000D3549" w:rsidRDefault="00B41093" w:rsidP="00BA1753">
      <w:pPr>
        <w:pStyle w:val="GBIStepHeader"/>
      </w:pPr>
      <w:r>
        <w:t xml:space="preserve">Click </w:t>
      </w:r>
      <w:r w:rsidR="006C1B51">
        <w:t>Continue (</w:t>
      </w:r>
      <w:r>
        <w:t>Enter</w:t>
      </w:r>
      <w:r w:rsidR="006C1B51">
        <w:t>)</w:t>
      </w:r>
      <w:r>
        <w:t xml:space="preserve"> </w:t>
      </w:r>
      <w:r w:rsidR="008E1CDF" w:rsidRPr="00357F37">
        <w:rPr>
          <w:noProof/>
          <w:lang w:bidi="ar-SA"/>
        </w:rPr>
        <w:drawing>
          <wp:inline distT="0" distB="0" distL="0" distR="0" wp14:anchorId="6F520571" wp14:editId="6EED2BAA">
            <wp:extent cx="220999" cy="171888"/>
            <wp:effectExtent l="0" t="0" r="762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0999" cy="171888"/>
                    </a:xfrm>
                    <a:prstGeom prst="rect">
                      <a:avLst/>
                    </a:prstGeom>
                  </pic:spPr>
                </pic:pic>
              </a:graphicData>
            </a:graphic>
          </wp:inline>
        </w:drawing>
      </w:r>
      <w:r>
        <w:t>.</w:t>
      </w:r>
    </w:p>
    <w:p w14:paraId="089D6846" w14:textId="77777777" w:rsidR="006741AF" w:rsidRDefault="006741AF">
      <w:pPr>
        <w:ind w:left="446" w:hanging="360"/>
      </w:pPr>
    </w:p>
    <w:p w14:paraId="057553D2" w14:textId="2A2EEC38" w:rsidR="00B41093" w:rsidRDefault="00B41093" w:rsidP="00BA1753">
      <w:pPr>
        <w:pStyle w:val="GBIStepHeader"/>
      </w:pPr>
      <w:r>
        <w:t xml:space="preserve">In the </w:t>
      </w:r>
      <w:r w:rsidRPr="00BA1753">
        <w:rPr>
          <w:b w:val="0"/>
          <w:i/>
        </w:rPr>
        <w:t>“Create Routing: Header Data Check”</w:t>
      </w:r>
      <w:r>
        <w:rPr>
          <w:i/>
        </w:rPr>
        <w:t xml:space="preserve"> </w:t>
      </w:r>
      <w:r>
        <w:t>screen</w:t>
      </w:r>
      <w:r w:rsidR="00BA1753">
        <w:t>, e</w:t>
      </w:r>
      <w:r>
        <w:t>nter the following information:</w:t>
      </w:r>
    </w:p>
    <w:p w14:paraId="49E00742" w14:textId="751C585A" w:rsidR="008E1CDF" w:rsidRDefault="008E1CDF" w:rsidP="008E1CDF"/>
    <w:tbl>
      <w:tblPr>
        <w:tblStyle w:val="TableGrid"/>
        <w:tblW w:w="0" w:type="auto"/>
        <w:tblLook w:val="04A0" w:firstRow="1" w:lastRow="0" w:firstColumn="1" w:lastColumn="0" w:noHBand="0" w:noVBand="1"/>
      </w:tblPr>
      <w:tblGrid>
        <w:gridCol w:w="1525"/>
        <w:gridCol w:w="5400"/>
        <w:gridCol w:w="2425"/>
      </w:tblGrid>
      <w:tr w:rsidR="008E1CDF" w:rsidRPr="004308DD" w14:paraId="22482CD2" w14:textId="77777777" w:rsidTr="00BA1753">
        <w:tc>
          <w:tcPr>
            <w:tcW w:w="1525" w:type="dxa"/>
            <w:shd w:val="clear" w:color="auto" w:fill="BFBFBF" w:themeFill="background1" w:themeFillShade="BF"/>
          </w:tcPr>
          <w:p w14:paraId="70161D18" w14:textId="77777777" w:rsidR="008E1CDF" w:rsidRPr="004308DD" w:rsidRDefault="008E1CDF" w:rsidP="00B33AC3">
            <w:pPr>
              <w:rPr>
                <w:b/>
              </w:rPr>
            </w:pPr>
            <w:r w:rsidRPr="004308DD">
              <w:rPr>
                <w:b/>
              </w:rPr>
              <w:t>Attribute</w:t>
            </w:r>
          </w:p>
        </w:tc>
        <w:tc>
          <w:tcPr>
            <w:tcW w:w="5400" w:type="dxa"/>
            <w:shd w:val="clear" w:color="auto" w:fill="BFBFBF" w:themeFill="background1" w:themeFillShade="BF"/>
          </w:tcPr>
          <w:p w14:paraId="1B67187C" w14:textId="77777777" w:rsidR="008E1CDF" w:rsidRPr="004308DD" w:rsidRDefault="008E1CDF" w:rsidP="00B33AC3">
            <w:pPr>
              <w:rPr>
                <w:b/>
              </w:rPr>
            </w:pPr>
            <w:r w:rsidRPr="004308DD">
              <w:rPr>
                <w:b/>
              </w:rPr>
              <w:t>Description</w:t>
            </w:r>
          </w:p>
        </w:tc>
        <w:tc>
          <w:tcPr>
            <w:tcW w:w="2425" w:type="dxa"/>
            <w:shd w:val="clear" w:color="auto" w:fill="BFBFBF" w:themeFill="background1" w:themeFillShade="BF"/>
          </w:tcPr>
          <w:p w14:paraId="5D22FCC6" w14:textId="77777777" w:rsidR="008E1CDF" w:rsidRPr="004308DD" w:rsidRDefault="008E1CDF" w:rsidP="00B33AC3">
            <w:pPr>
              <w:rPr>
                <w:b/>
              </w:rPr>
            </w:pPr>
            <w:r w:rsidRPr="004308DD">
              <w:rPr>
                <w:b/>
              </w:rPr>
              <w:t>Data Value</w:t>
            </w:r>
          </w:p>
        </w:tc>
      </w:tr>
      <w:tr w:rsidR="008E1CDF" w14:paraId="0840C7BE" w14:textId="77777777" w:rsidTr="00BA1753">
        <w:tc>
          <w:tcPr>
            <w:tcW w:w="1525" w:type="dxa"/>
          </w:tcPr>
          <w:p w14:paraId="45EC358D" w14:textId="71A71DD7" w:rsidR="008E1CDF" w:rsidRDefault="00D10CAA" w:rsidP="00B33AC3">
            <w:r>
              <w:t xml:space="preserve">Overall </w:t>
            </w:r>
            <w:r w:rsidR="008E1CDF">
              <w:t xml:space="preserve">Status </w:t>
            </w:r>
          </w:p>
        </w:tc>
        <w:tc>
          <w:tcPr>
            <w:tcW w:w="5400" w:type="dxa"/>
          </w:tcPr>
          <w:p w14:paraId="11CF4415" w14:textId="77777777" w:rsidR="008E1CDF" w:rsidRDefault="008E1CDF" w:rsidP="00B33AC3">
            <w:r>
              <w:t>Indicates the processing status of a task list</w:t>
            </w:r>
          </w:p>
        </w:tc>
        <w:tc>
          <w:tcPr>
            <w:tcW w:w="2425" w:type="dxa"/>
          </w:tcPr>
          <w:p w14:paraId="577395A5" w14:textId="77777777" w:rsidR="008E1CDF" w:rsidRDefault="008E1CDF" w:rsidP="00B33AC3">
            <w:r>
              <w:t>Released (general)</w:t>
            </w:r>
          </w:p>
        </w:tc>
      </w:tr>
    </w:tbl>
    <w:p w14:paraId="2F16EB7E" w14:textId="19D61B31" w:rsidR="00B41093" w:rsidRDefault="00B41093" w:rsidP="008E1CDF"/>
    <w:p w14:paraId="3CD9F7F7" w14:textId="341E2A46" w:rsidR="008E1CDF" w:rsidRDefault="00D10CAA" w:rsidP="00BA1753">
      <w:pPr>
        <w:pStyle w:val="GBIStepHeader"/>
      </w:pPr>
      <w:r>
        <w:t>Press Enter</w:t>
      </w:r>
      <w:r w:rsidR="008E1CDF">
        <w:t>.</w:t>
      </w:r>
    </w:p>
    <w:p w14:paraId="110A950D" w14:textId="57353DD9" w:rsidR="008E1CDF" w:rsidRDefault="008E1CDF" w:rsidP="00205058"/>
    <w:p w14:paraId="5E04D0CA" w14:textId="05FB4E97" w:rsidR="008E1CDF" w:rsidRDefault="008E1CDF" w:rsidP="00BA1753">
      <w:pPr>
        <w:pStyle w:val="GBIStepHeader"/>
      </w:pPr>
      <w:r>
        <w:t xml:space="preserve">In the </w:t>
      </w:r>
      <w:r w:rsidRPr="00BA1753">
        <w:rPr>
          <w:b w:val="0"/>
          <w:i/>
        </w:rPr>
        <w:t>“Create Routing: Operation – Check”</w:t>
      </w:r>
      <w:r>
        <w:t xml:space="preserve"> screen</w:t>
      </w:r>
      <w:r w:rsidR="00BA1753">
        <w:t xml:space="preserve">, </w:t>
      </w:r>
      <w:r w:rsidR="00D10CAA">
        <w:t xml:space="preserve">Press </w:t>
      </w:r>
      <w:r>
        <w:t>Ente</w:t>
      </w:r>
      <w:r w:rsidR="00D10CAA">
        <w:t>r</w:t>
      </w:r>
      <w:r>
        <w:t xml:space="preserve"> to dismiss the </w:t>
      </w:r>
      <w:r w:rsidRPr="00BA1753">
        <w:rPr>
          <w:b w:val="0"/>
          <w:i/>
        </w:rPr>
        <w:t>“Enter Standard Value Setup”</w:t>
      </w:r>
      <w:r>
        <w:t xml:space="preserve"> warning message</w:t>
      </w:r>
    </w:p>
    <w:p w14:paraId="2B3C1F39" w14:textId="67C786E9" w:rsidR="009B40A1" w:rsidRDefault="009B40A1" w:rsidP="009B40A1">
      <w:pPr>
        <w:pStyle w:val="GBIImportantInstruction"/>
      </w:pPr>
      <w:r>
        <w:t>You will receive this message every time you press enter for every material in the BOM.</w:t>
      </w:r>
    </w:p>
    <w:p w14:paraId="79CAB0A4" w14:textId="3B584438" w:rsidR="006741AF" w:rsidRDefault="006741AF" w:rsidP="00205058"/>
    <w:p w14:paraId="6FE78CEB" w14:textId="40765A39" w:rsidR="008E1CDF" w:rsidRDefault="00D10CAA" w:rsidP="00BA1753">
      <w:pPr>
        <w:pStyle w:val="GBIStepHeader"/>
      </w:pPr>
      <w:r>
        <w:t xml:space="preserve">Press </w:t>
      </w:r>
      <w:r w:rsidR="008E1CDF">
        <w:t xml:space="preserve">Enter  to dismiss the </w:t>
      </w:r>
      <w:r w:rsidR="008E1CDF" w:rsidRPr="00BA1753">
        <w:rPr>
          <w:b w:val="0"/>
          <w:i/>
        </w:rPr>
        <w:t>“Activity type LABOR is not set up for cost center NA## NAPR10## in the current year”</w:t>
      </w:r>
      <w:r w:rsidR="008E1CDF">
        <w:t xml:space="preserve"> warning message</w:t>
      </w:r>
    </w:p>
    <w:p w14:paraId="211611A1" w14:textId="4D07510B" w:rsidR="006741AF" w:rsidRDefault="006741AF" w:rsidP="00205058"/>
    <w:p w14:paraId="66AF0382" w14:textId="6B06281F" w:rsidR="008E1CDF" w:rsidRDefault="00D10CAA" w:rsidP="00BA1753">
      <w:pPr>
        <w:pStyle w:val="GBIStepHeader"/>
      </w:pPr>
      <w:r>
        <w:t xml:space="preserve">Press </w:t>
      </w:r>
      <w:r w:rsidR="008E1CDF">
        <w:t xml:space="preserve">Enter  to dismiss the </w:t>
      </w:r>
      <w:r w:rsidR="008E1CDF" w:rsidRPr="00BA1753">
        <w:rPr>
          <w:b w:val="0"/>
          <w:i/>
        </w:rPr>
        <w:t>“Activity type LABOR is not set up for cost center NA## NAPR10## in the current year”</w:t>
      </w:r>
      <w:r w:rsidR="008E1CDF">
        <w:t xml:space="preserve"> warning message</w:t>
      </w:r>
    </w:p>
    <w:p w14:paraId="63269101" w14:textId="71951EE7" w:rsidR="006741AF" w:rsidRDefault="006741AF" w:rsidP="00205058"/>
    <w:p w14:paraId="6E51C744" w14:textId="48FC9F74" w:rsidR="00534E03" w:rsidRDefault="004A18EA" w:rsidP="00BA1753">
      <w:pPr>
        <w:pStyle w:val="GBIStepHeader"/>
      </w:pPr>
      <w:r>
        <w:t xml:space="preserve">Continue to </w:t>
      </w:r>
      <w:r w:rsidR="00D10CAA">
        <w:t xml:space="preserve">Press </w:t>
      </w:r>
      <w:r>
        <w:t xml:space="preserve">Enter though the warning messages until you reach the </w:t>
      </w:r>
      <w:r w:rsidRPr="004A18EA">
        <w:rPr>
          <w:b w:val="0"/>
          <w:i/>
        </w:rPr>
        <w:t>“Create Routing: Operation Overview”</w:t>
      </w:r>
      <w:r>
        <w:t xml:space="preserve"> screen.</w:t>
      </w:r>
    </w:p>
    <w:p w14:paraId="53554138" w14:textId="1FDD3F8E" w:rsidR="00534E03" w:rsidRDefault="00534E03" w:rsidP="00205058"/>
    <w:p w14:paraId="077CAEEC" w14:textId="4B2D18C1" w:rsidR="00534E03" w:rsidRDefault="00534E03" w:rsidP="00BA1753">
      <w:pPr>
        <w:pStyle w:val="GBIStepHeader"/>
      </w:pPr>
      <w:r>
        <w:t xml:space="preserve">In the </w:t>
      </w:r>
      <w:r w:rsidRPr="00BA1753">
        <w:rPr>
          <w:b w:val="0"/>
          <w:i/>
        </w:rPr>
        <w:t>“Create Routing: Operation Overview”</w:t>
      </w:r>
      <w:r>
        <w:t xml:space="preserve"> screen, c</w:t>
      </w:r>
      <w:r w:rsidR="00D10CAA">
        <w:t>lick S</w:t>
      </w:r>
      <w:r>
        <w:t xml:space="preserve">ave </w:t>
      </w:r>
      <w:r w:rsidR="00EE4479" w:rsidRPr="0063197D">
        <w:rPr>
          <w:noProof/>
          <w:lang w:bidi="ar-SA"/>
        </w:rPr>
        <w:drawing>
          <wp:inline distT="0" distB="0" distL="0" distR="0" wp14:anchorId="19A262BD" wp14:editId="64B2DA39">
            <wp:extent cx="371475" cy="198119"/>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389085" cy="207511"/>
                    </a:xfrm>
                    <a:prstGeom prst="rect">
                      <a:avLst/>
                    </a:prstGeom>
                  </pic:spPr>
                </pic:pic>
              </a:graphicData>
            </a:graphic>
          </wp:inline>
        </w:drawing>
      </w:r>
      <w:r>
        <w:t>.</w:t>
      </w:r>
    </w:p>
    <w:p w14:paraId="5921A9EF" w14:textId="2E1252F5" w:rsidR="00534E03" w:rsidRDefault="00534E03" w:rsidP="00BA1753">
      <w:pPr>
        <w:pStyle w:val="GBIImportantInstruction"/>
      </w:pPr>
      <w:r>
        <w:t>You will receive a message that says</w:t>
      </w:r>
      <w:r w:rsidR="00266F1B">
        <w:t>,</w:t>
      </w:r>
      <w:r>
        <w:t xml:space="preserve"> “Routing was saved with group”.</w:t>
      </w:r>
    </w:p>
    <w:p w14:paraId="6455C9AC" w14:textId="1B27CB72" w:rsidR="00534E03" w:rsidRDefault="00534E03" w:rsidP="00205058"/>
    <w:p w14:paraId="40D7B07C" w14:textId="04B26776" w:rsidR="006341D4" w:rsidRDefault="00534E03" w:rsidP="0030524B">
      <w:pPr>
        <w:pStyle w:val="GBIQuestion"/>
      </w:pPr>
      <w:bookmarkStart w:id="115" w:name="_Hlk483378570"/>
      <w:r>
        <w:t>What is the importance of routings?</w:t>
      </w:r>
      <w:bookmarkEnd w:id="115"/>
      <w:r w:rsidR="00712E40">
        <w:br/>
      </w:r>
      <w:r>
        <w:t xml:space="preserve"> </w:t>
      </w:r>
      <w:r w:rsidR="001E3494">
        <w:fldChar w:fldCharType="begin">
          <w:ffData>
            <w:name w:val="Question31"/>
            <w:enabled/>
            <w:calcOnExit/>
            <w:textInput/>
          </w:ffData>
        </w:fldChar>
      </w:r>
      <w:bookmarkStart w:id="116" w:name="Question31"/>
      <w:r w:rsidR="001E3494">
        <w:instrText xml:space="preserve"> FORMTEXT </w:instrText>
      </w:r>
      <w:r w:rsidR="001E3494">
        <w:fldChar w:fldCharType="separate"/>
      </w:r>
      <w:r w:rsidR="008E51A9">
        <w:rPr>
          <w:noProof/>
        </w:rPr>
        <w:t xml:space="preserve">Routing defines the tasks to be done at work center during production. It also plays important role in calculation of production cost, machine time and labor time </w:t>
      </w:r>
      <w:r w:rsidR="001E3494">
        <w:fldChar w:fldCharType="end"/>
      </w:r>
      <w:bookmarkEnd w:id="116"/>
      <w:r w:rsidRPr="00311453">
        <w:t xml:space="preserve"> </w:t>
      </w:r>
      <w:r>
        <w:rPr>
          <w:rFonts w:ascii="Wingdings" w:eastAsia="Wingdings" w:hAnsi="Wingdings" w:cs="Wingdings"/>
        </w:rPr>
        <w:t>!</w:t>
      </w:r>
    </w:p>
    <w:p w14:paraId="1598E341" w14:textId="77777777" w:rsidR="006341D4" w:rsidRDefault="006341D4">
      <w:pPr>
        <w:ind w:left="446" w:hanging="360"/>
        <w:rPr>
          <w:rFonts w:cs="Times New Roman"/>
          <w:iCs/>
          <w:color w:val="244061" w:themeColor="accent1" w:themeShade="80"/>
          <w:szCs w:val="24"/>
          <w:lang w:bidi="en-US"/>
        </w:rPr>
      </w:pPr>
      <w:r>
        <w:br w:type="page"/>
      </w:r>
    </w:p>
    <w:p w14:paraId="0812D6A1" w14:textId="77777777" w:rsidR="006341D4" w:rsidRDefault="006341D4" w:rsidP="006341D4">
      <w:pPr>
        <w:pStyle w:val="GBISectionHeader"/>
        <w:framePr w:wrap="around"/>
      </w:pPr>
      <w:bookmarkStart w:id="117" w:name="_Toc31792627"/>
      <w:r>
        <w:lastRenderedPageBreak/>
        <w:t>Create Production Versions</w:t>
      </w:r>
      <w:bookmarkEnd w:id="117"/>
    </w:p>
    <w:p w14:paraId="3BF63605" w14:textId="77777777" w:rsidR="00B34083" w:rsidRDefault="00B34083" w:rsidP="00B34083"/>
    <w:p w14:paraId="4DAD7BE8" w14:textId="7EE78752" w:rsidR="00B34083" w:rsidRPr="00B34083" w:rsidRDefault="00B34083" w:rsidP="00B34083">
      <w:r w:rsidRPr="00B34083">
        <w:t>In this section, you will create Production Versions for your Touring Wheel Assembly (TRWA10##) and your Deluxe Touring Bike (red) (DXTR30##). Manufacturing BOM determination is only possible with the creation of Productio</w:t>
      </w:r>
      <w:r>
        <w:t>n Version master data</w:t>
      </w:r>
      <w:r w:rsidRPr="00B34083">
        <w:t>. You will need to reference your material’s routing to find the group and group counter values.</w:t>
      </w:r>
    </w:p>
    <w:p w14:paraId="0E077FF9" w14:textId="77777777" w:rsidR="006341D4" w:rsidRDefault="006341D4" w:rsidP="006341D4">
      <w:pPr>
        <w:pStyle w:val="GBIQuestion"/>
        <w:numPr>
          <w:ilvl w:val="0"/>
          <w:numId w:val="0"/>
        </w:numPr>
        <w:ind w:left="360" w:hanging="360"/>
      </w:pPr>
    </w:p>
    <w:p w14:paraId="26D7A7B3" w14:textId="77777777" w:rsidR="00B34083" w:rsidRPr="00EC1DAC" w:rsidRDefault="00B34083" w:rsidP="00B34083">
      <w:pPr>
        <w:pStyle w:val="GBIStepHeader"/>
      </w:pPr>
      <w:r w:rsidRPr="00EC1DAC">
        <w:t xml:space="preserve">In the </w:t>
      </w:r>
      <w:r w:rsidRPr="00B34083">
        <w:rPr>
          <w:b w:val="0"/>
          <w:i/>
        </w:rPr>
        <w:t>“SAP Easy Access”</w:t>
      </w:r>
      <w:r w:rsidRPr="00B34083">
        <w:t xml:space="preserve"> screen</w:t>
      </w:r>
      <w:r w:rsidRPr="00EC1DAC">
        <w:t>, follow the navigation path below:</w:t>
      </w:r>
    </w:p>
    <w:p w14:paraId="3A494C67" w14:textId="77777777" w:rsidR="00B34083" w:rsidRPr="00EC1DAC" w:rsidRDefault="00B34083" w:rsidP="00B34083">
      <w:pPr>
        <w:pStyle w:val="GBINavigationHeader"/>
      </w:pPr>
      <w:r w:rsidRPr="00EC1DAC">
        <w:t>Navigation</w:t>
      </w:r>
    </w:p>
    <w:p w14:paraId="2904E51C" w14:textId="77777777" w:rsidR="00B34083" w:rsidRPr="00EC1DAC" w:rsidRDefault="00B34083" w:rsidP="00B34083">
      <w:pPr>
        <w:pStyle w:val="GBINavigationPath"/>
      </w:pPr>
      <w:r w:rsidRPr="00EC1DAC">
        <w:t xml:space="preserve">SAP Easy Access Menu </w:t>
      </w:r>
      <w:r w:rsidRPr="00EC1DAC">
        <w:rPr>
          <w:rFonts w:ascii="Wingdings" w:eastAsia="Wingdings" w:hAnsi="Wingdings" w:cs="Wingdings"/>
        </w:rPr>
        <w:t>à</w:t>
      </w:r>
      <w:r w:rsidRPr="00EC1DAC">
        <w:t xml:space="preserve"> Logistics </w:t>
      </w:r>
      <w:r w:rsidRPr="00EC1DAC">
        <w:rPr>
          <w:rFonts w:ascii="Wingdings" w:eastAsia="Wingdings" w:hAnsi="Wingdings" w:cs="Wingdings"/>
        </w:rPr>
        <w:t>à</w:t>
      </w:r>
      <w:r w:rsidRPr="00EC1DAC">
        <w:t xml:space="preserve"> Production </w:t>
      </w:r>
      <w:r w:rsidRPr="00EC1DAC">
        <w:rPr>
          <w:rFonts w:ascii="Wingdings" w:eastAsia="Wingdings" w:hAnsi="Wingdings" w:cs="Wingdings"/>
        </w:rPr>
        <w:t>à</w:t>
      </w:r>
      <w:r w:rsidRPr="00EC1DAC">
        <w:t xml:space="preserve"> Master Data </w:t>
      </w:r>
      <w:r w:rsidRPr="00EC1DAC">
        <w:rPr>
          <w:rFonts w:ascii="Wingdings" w:eastAsia="Wingdings" w:hAnsi="Wingdings" w:cs="Wingdings"/>
        </w:rPr>
        <w:t>à</w:t>
      </w:r>
      <w:r w:rsidRPr="00EC1DAC">
        <w:t xml:space="preserve"> Routings </w:t>
      </w:r>
      <w:r w:rsidRPr="00EC1DAC">
        <w:rPr>
          <w:rFonts w:ascii="Wingdings" w:eastAsia="Wingdings" w:hAnsi="Wingdings" w:cs="Wingdings"/>
        </w:rPr>
        <w:t>à</w:t>
      </w:r>
      <w:r w:rsidRPr="00EC1DAC">
        <w:t xml:space="preserve"> Routings </w:t>
      </w:r>
      <w:r w:rsidRPr="00EC1DAC">
        <w:rPr>
          <w:rFonts w:ascii="Wingdings" w:eastAsia="Wingdings" w:hAnsi="Wingdings" w:cs="Wingdings"/>
        </w:rPr>
        <w:t>à</w:t>
      </w:r>
      <w:r w:rsidRPr="00EC1DAC">
        <w:t xml:space="preserve"> Standard Routings </w:t>
      </w:r>
      <w:r w:rsidRPr="00EC1DAC">
        <w:rPr>
          <w:rFonts w:ascii="Wingdings" w:eastAsia="Wingdings" w:hAnsi="Wingdings" w:cs="Wingdings"/>
        </w:rPr>
        <w:t>à</w:t>
      </w:r>
      <w:r w:rsidRPr="00EC1DAC">
        <w:t xml:space="preserve"> Display</w:t>
      </w:r>
    </w:p>
    <w:p w14:paraId="3BD626E8" w14:textId="11AD644F" w:rsidR="00B34083" w:rsidRDefault="00B34083" w:rsidP="00B34083">
      <w:pPr>
        <w:pStyle w:val="GBIStepHeader"/>
        <w:numPr>
          <w:ilvl w:val="0"/>
          <w:numId w:val="0"/>
        </w:numPr>
        <w:ind w:left="720" w:hanging="720"/>
      </w:pPr>
    </w:p>
    <w:p w14:paraId="219F73EA" w14:textId="77777777" w:rsidR="00B34083" w:rsidRDefault="00B34083" w:rsidP="00B34083">
      <w:pPr>
        <w:pStyle w:val="GBIStepHeader"/>
      </w:pPr>
      <w:r w:rsidRPr="00EC1DAC">
        <w:t xml:space="preserve">In the </w:t>
      </w:r>
      <w:r w:rsidRPr="00EC1DAC">
        <w:rPr>
          <w:b w:val="0"/>
          <w:i/>
        </w:rPr>
        <w:t>“Display Routing: Initial Screen”</w:t>
      </w:r>
      <w:r w:rsidRPr="00EC1DAC">
        <w:t xml:space="preserve"> screen, enter the following information:</w:t>
      </w:r>
    </w:p>
    <w:p w14:paraId="7D2EA57B" w14:textId="77777777" w:rsidR="00B34083" w:rsidRPr="00EC1DAC" w:rsidRDefault="00B34083" w:rsidP="00B34083">
      <w:pPr>
        <w:pStyle w:val="GBIStepHeader"/>
        <w:numPr>
          <w:ilvl w:val="0"/>
          <w:numId w:val="0"/>
        </w:numPr>
        <w:ind w:left="720"/>
      </w:pPr>
    </w:p>
    <w:tbl>
      <w:tblPr>
        <w:tblStyle w:val="TableGrid"/>
        <w:tblW w:w="9360" w:type="dxa"/>
        <w:tblLayout w:type="fixed"/>
        <w:tblLook w:val="04A0" w:firstRow="1" w:lastRow="0" w:firstColumn="1" w:lastColumn="0" w:noHBand="0" w:noVBand="1"/>
      </w:tblPr>
      <w:tblGrid>
        <w:gridCol w:w="1891"/>
        <w:gridCol w:w="5039"/>
        <w:gridCol w:w="2430"/>
      </w:tblGrid>
      <w:tr w:rsidR="00B34083" w14:paraId="453D7567"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8F58D9" w14:textId="77777777" w:rsidR="00B34083" w:rsidRDefault="00B34083" w:rsidP="00545F40">
            <w:r>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50255E" w14:textId="77777777" w:rsidR="00B34083" w:rsidRDefault="00B34083" w:rsidP="00545F40">
            <w:r>
              <w:t>Description</w:t>
            </w:r>
            <w:r>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B66B40" w14:textId="77777777" w:rsidR="00B34083" w:rsidRDefault="00B34083" w:rsidP="00545F40">
            <w:r>
              <w:t>Data Value</w:t>
            </w:r>
          </w:p>
        </w:tc>
      </w:tr>
      <w:tr w:rsidR="00B34083" w14:paraId="6DDEE83C"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1CDD39F" w14:textId="77777777" w:rsidR="00B34083" w:rsidRDefault="00B34083" w:rsidP="00545F40">
            <w:r>
              <w:t>Material</w:t>
            </w:r>
          </w:p>
        </w:tc>
        <w:tc>
          <w:tcPr>
            <w:tcW w:w="2692" w:type="pct"/>
            <w:tcBorders>
              <w:top w:val="single" w:sz="4" w:space="0" w:color="auto"/>
              <w:left w:val="single" w:sz="4" w:space="0" w:color="auto"/>
              <w:bottom w:val="single" w:sz="4" w:space="0" w:color="auto"/>
              <w:right w:val="single" w:sz="4" w:space="0" w:color="auto"/>
            </w:tcBorders>
            <w:hideMark/>
          </w:tcPr>
          <w:p w14:paraId="303C677C" w14:textId="77777777" w:rsidR="00B34083" w:rsidRDefault="00B34083" w:rsidP="00545F40">
            <w:r>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185AC908" w14:textId="0A688EF0" w:rsidR="00B34083" w:rsidRPr="00EC1DAC" w:rsidRDefault="00B34083" w:rsidP="00545F40">
            <w:r w:rsidRPr="00EC1DAC">
              <w:rPr>
                <w:i/>
              </w:rPr>
              <w:t>Your Touring Wheel Assembly</w:t>
            </w:r>
            <w:r>
              <w:rPr>
                <w:i/>
              </w:rPr>
              <w:t xml:space="preserve"> </w:t>
            </w:r>
          </w:p>
        </w:tc>
      </w:tr>
      <w:tr w:rsidR="00B34083" w14:paraId="3AE39235"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1B8025B5" w14:textId="77777777" w:rsidR="00B34083" w:rsidRDefault="00B34083" w:rsidP="00545F40">
            <w:r>
              <w:t>Plant</w:t>
            </w:r>
          </w:p>
        </w:tc>
        <w:tc>
          <w:tcPr>
            <w:tcW w:w="2692" w:type="pct"/>
            <w:tcBorders>
              <w:top w:val="single" w:sz="4" w:space="0" w:color="auto"/>
              <w:left w:val="single" w:sz="4" w:space="0" w:color="auto"/>
              <w:bottom w:val="single" w:sz="4" w:space="0" w:color="auto"/>
              <w:right w:val="single" w:sz="4" w:space="0" w:color="auto"/>
            </w:tcBorders>
            <w:hideMark/>
          </w:tcPr>
          <w:p w14:paraId="1E33576A" w14:textId="77777777" w:rsidR="00B34083" w:rsidRDefault="00B34083" w:rsidP="00545F40">
            <w:r>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32AD3C00" w14:textId="77777777" w:rsidR="00B34083" w:rsidRPr="00EC1DAC" w:rsidRDefault="00B34083" w:rsidP="00545F40">
            <w:pPr>
              <w:rPr>
                <w:i/>
              </w:rPr>
            </w:pPr>
            <w:r w:rsidRPr="00EC1DAC">
              <w:rPr>
                <w:i/>
              </w:rPr>
              <w:t>Your Dallas Plant</w:t>
            </w:r>
          </w:p>
        </w:tc>
      </w:tr>
      <w:tr w:rsidR="00B34083" w14:paraId="51ABC98C"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476CDCA9" w14:textId="77777777" w:rsidR="00B34083" w:rsidRDefault="00B34083" w:rsidP="00545F40">
            <w:r>
              <w:t>Group</w:t>
            </w:r>
          </w:p>
        </w:tc>
        <w:tc>
          <w:tcPr>
            <w:tcW w:w="2692" w:type="pct"/>
            <w:tcBorders>
              <w:top w:val="single" w:sz="4" w:space="0" w:color="auto"/>
              <w:left w:val="single" w:sz="4" w:space="0" w:color="auto"/>
              <w:bottom w:val="single" w:sz="4" w:space="0" w:color="auto"/>
              <w:right w:val="single" w:sz="4" w:space="0" w:color="auto"/>
            </w:tcBorders>
            <w:hideMark/>
          </w:tcPr>
          <w:p w14:paraId="365A1E54" w14:textId="77777777" w:rsidR="00B34083" w:rsidRDefault="00B34083" w:rsidP="00545F40">
            <w:r>
              <w:t>Groups together several task lists.</w:t>
            </w:r>
          </w:p>
        </w:tc>
        <w:tc>
          <w:tcPr>
            <w:tcW w:w="1298" w:type="pct"/>
            <w:tcBorders>
              <w:top w:val="single" w:sz="4" w:space="0" w:color="auto"/>
              <w:left w:val="single" w:sz="4" w:space="0" w:color="auto"/>
              <w:bottom w:val="single" w:sz="4" w:space="0" w:color="auto"/>
              <w:right w:val="single" w:sz="4" w:space="0" w:color="auto"/>
            </w:tcBorders>
            <w:hideMark/>
          </w:tcPr>
          <w:p w14:paraId="3A4A5BAD" w14:textId="77777777" w:rsidR="00B34083" w:rsidRPr="00EC1DAC" w:rsidRDefault="00B34083" w:rsidP="00545F40">
            <w:pPr>
              <w:rPr>
                <w:i/>
              </w:rPr>
            </w:pPr>
            <w:r w:rsidRPr="00EC1DAC">
              <w:rPr>
                <w:i/>
              </w:rPr>
              <w:t>CLEARED OUT</w:t>
            </w:r>
          </w:p>
        </w:tc>
      </w:tr>
    </w:tbl>
    <w:p w14:paraId="465FE78F" w14:textId="7CCC379F" w:rsidR="00B34083" w:rsidRDefault="00B34083" w:rsidP="00B34083">
      <w:pPr>
        <w:pStyle w:val="GBIStepHeader"/>
        <w:snapToGrid w:val="0"/>
        <w:spacing w:before="240" w:after="240"/>
        <w:ind w:left="0" w:firstLine="0"/>
      </w:pPr>
      <w:r>
        <w:t xml:space="preserve">Click </w:t>
      </w:r>
      <w:r w:rsidR="00D10CAA">
        <w:t>Continue</w:t>
      </w:r>
      <w:r>
        <w:t xml:space="preserve"> </w:t>
      </w:r>
      <w:r>
        <w:rPr>
          <w:noProof/>
          <w:lang w:bidi="ar-SA"/>
        </w:rPr>
        <w:drawing>
          <wp:inline distT="0" distB="0" distL="0" distR="0" wp14:anchorId="1C7EC8C2" wp14:editId="170DD5A1">
            <wp:extent cx="523875" cy="19457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3076" cy="212853"/>
                    </a:xfrm>
                    <a:prstGeom prst="rect">
                      <a:avLst/>
                    </a:prstGeom>
                    <a:noFill/>
                    <a:ln>
                      <a:noFill/>
                    </a:ln>
                  </pic:spPr>
                </pic:pic>
              </a:graphicData>
            </a:graphic>
          </wp:inline>
        </w:drawing>
      </w:r>
      <w:r>
        <w:t>.</w:t>
      </w:r>
    </w:p>
    <w:p w14:paraId="684341C6" w14:textId="77777777" w:rsidR="00B34083" w:rsidRDefault="00B34083" w:rsidP="00B34083">
      <w:pPr>
        <w:pStyle w:val="GBIStepHeader"/>
        <w:snapToGrid w:val="0"/>
      </w:pPr>
      <w:r>
        <w:t xml:space="preserve">In the </w:t>
      </w:r>
      <w:r>
        <w:rPr>
          <w:b w:val="0"/>
          <w:i/>
        </w:rPr>
        <w:t>“Display Routing: Operation Overview”</w:t>
      </w:r>
      <w:r>
        <w:t xml:space="preserve"> screen, select Header Data  </w:t>
      </w:r>
      <w:r>
        <w:rPr>
          <w:noProof/>
          <w:lang w:bidi="ar-SA"/>
        </w:rPr>
        <w:drawing>
          <wp:inline distT="0" distB="0" distL="0" distR="0" wp14:anchorId="61A60F15" wp14:editId="2B57BB2D">
            <wp:extent cx="180975" cy="13921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5">
                      <a:extLst>
                        <a:ext uri="{28A0092B-C50C-407E-A947-70E740481C1C}">
                          <a14:useLocalDpi xmlns:a14="http://schemas.microsoft.com/office/drawing/2010/main" val="0"/>
                        </a:ext>
                      </a:extLst>
                    </a:blip>
                    <a:stretch>
                      <a:fillRect/>
                    </a:stretch>
                  </pic:blipFill>
                  <pic:spPr bwMode="auto">
                    <a:xfrm>
                      <a:off x="0" y="0"/>
                      <a:ext cx="180975" cy="139211"/>
                    </a:xfrm>
                    <a:prstGeom prst="rect">
                      <a:avLst/>
                    </a:prstGeom>
                    <a:noFill/>
                    <a:ln>
                      <a:noFill/>
                    </a:ln>
                  </pic:spPr>
                </pic:pic>
              </a:graphicData>
            </a:graphic>
          </wp:inline>
        </w:drawing>
      </w:r>
      <w:r>
        <w:t>.</w:t>
      </w:r>
    </w:p>
    <w:p w14:paraId="773F2730" w14:textId="77777777" w:rsidR="00B34083" w:rsidRDefault="00B34083" w:rsidP="00B34083">
      <w:pPr>
        <w:pStyle w:val="GBIStepHeader"/>
        <w:numPr>
          <w:ilvl w:val="0"/>
          <w:numId w:val="0"/>
        </w:numPr>
        <w:snapToGrid w:val="0"/>
      </w:pPr>
    </w:p>
    <w:p w14:paraId="4CCF499C" w14:textId="00A958B8" w:rsidR="00B34083" w:rsidRDefault="00B34083" w:rsidP="00B34083">
      <w:pPr>
        <w:pStyle w:val="GBIQuestion"/>
      </w:pPr>
      <w:r w:rsidRPr="00EC1DAC">
        <w:t>What is your Touring Wheel Assembly group?</w:t>
      </w:r>
      <w:r w:rsidRPr="00601E2E">
        <w:t xml:space="preserve"> </w:t>
      </w:r>
      <w:r>
        <w:br/>
        <w:t xml:space="preserve"> </w:t>
      </w:r>
      <w:r w:rsidR="001E3494">
        <w:fldChar w:fldCharType="begin">
          <w:ffData>
            <w:name w:val="Question32"/>
            <w:enabled/>
            <w:calcOnExit/>
            <w:textInput/>
          </w:ffData>
        </w:fldChar>
      </w:r>
      <w:bookmarkStart w:id="118" w:name="Question32"/>
      <w:r w:rsidR="001E3494">
        <w:instrText xml:space="preserve"> FORMTEXT </w:instrText>
      </w:r>
      <w:r w:rsidR="001E3494">
        <w:fldChar w:fldCharType="separate"/>
      </w:r>
      <w:r w:rsidR="008E51A9" w:rsidRPr="008E51A9">
        <w:rPr>
          <w:noProof/>
        </w:rPr>
        <w:t>50000157</w:t>
      </w:r>
      <w:r w:rsidR="001E3494">
        <w:fldChar w:fldCharType="end"/>
      </w:r>
      <w:bookmarkEnd w:id="118"/>
      <w:r>
        <w:t xml:space="preserve"> </w:t>
      </w:r>
      <w:r w:rsidRPr="00F14F56">
        <w:rPr>
          <w:rFonts w:ascii="Wingdings" w:eastAsia="Wingdings" w:hAnsi="Wingdings" w:cs="Wingdings"/>
        </w:rPr>
        <w:t>!</w:t>
      </w:r>
    </w:p>
    <w:p w14:paraId="4747B22C" w14:textId="283E08BA" w:rsidR="00B34083" w:rsidRDefault="00B34083" w:rsidP="00B34083">
      <w:pPr>
        <w:pStyle w:val="GBIQuestion"/>
      </w:pPr>
      <w:r>
        <w:t>What is your Touring Wheel Assembly group counter?</w:t>
      </w:r>
      <w:r w:rsidRPr="00601E2E">
        <w:t xml:space="preserve"> </w:t>
      </w:r>
      <w:r>
        <w:br/>
        <w:t xml:space="preserve"> </w:t>
      </w:r>
      <w:r w:rsidR="001E3494">
        <w:fldChar w:fldCharType="begin">
          <w:ffData>
            <w:name w:val="Question33"/>
            <w:enabled/>
            <w:calcOnExit/>
            <w:textInput/>
          </w:ffData>
        </w:fldChar>
      </w:r>
      <w:bookmarkStart w:id="119" w:name="Question33"/>
      <w:r w:rsidR="001E3494">
        <w:instrText xml:space="preserve"> FORMTEXT </w:instrText>
      </w:r>
      <w:r w:rsidR="001E3494">
        <w:fldChar w:fldCharType="separate"/>
      </w:r>
      <w:r w:rsidR="008E51A9">
        <w:rPr>
          <w:noProof/>
        </w:rPr>
        <w:t>1</w:t>
      </w:r>
      <w:r w:rsidR="001E3494">
        <w:fldChar w:fldCharType="end"/>
      </w:r>
      <w:bookmarkEnd w:id="119"/>
      <w:r>
        <w:t xml:space="preserve"> </w:t>
      </w:r>
      <w:r w:rsidRPr="00F14F56">
        <w:rPr>
          <w:rFonts w:ascii="Wingdings" w:eastAsia="Wingdings" w:hAnsi="Wingdings" w:cs="Wingdings"/>
        </w:rPr>
        <w:t>!</w:t>
      </w:r>
    </w:p>
    <w:p w14:paraId="248B2D49" w14:textId="77777777" w:rsidR="00B34083" w:rsidRDefault="00B34083" w:rsidP="00B34083">
      <w:pPr>
        <w:pStyle w:val="GBIStepHeader"/>
        <w:tabs>
          <w:tab w:val="left" w:pos="1800"/>
        </w:tabs>
        <w:snapToGrid w:val="0"/>
        <w:spacing w:after="240"/>
        <w:ind w:left="0" w:firstLine="0"/>
      </w:pPr>
      <w:r>
        <w:t xml:space="preserve">In the </w:t>
      </w:r>
      <w:r>
        <w:rPr>
          <w:b w:val="0"/>
          <w:i/>
        </w:rPr>
        <w:t xml:space="preserve">“Display Routing: Header Details” </w:t>
      </w:r>
      <w:r>
        <w:t xml:space="preserve">screen, click back </w:t>
      </w:r>
      <w:r>
        <w:rPr>
          <w:noProof/>
          <w:lang w:bidi="ar-SA"/>
        </w:rPr>
        <w:drawing>
          <wp:inline distT="0" distB="0" distL="0" distR="0" wp14:anchorId="46AD26B6" wp14:editId="2747F427">
            <wp:extent cx="257175" cy="21431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6">
                      <a:extLst>
                        <a:ext uri="{28A0092B-C50C-407E-A947-70E740481C1C}">
                          <a14:useLocalDpi xmlns:a14="http://schemas.microsoft.com/office/drawing/2010/main" val="0"/>
                        </a:ext>
                      </a:extLst>
                    </a:blip>
                    <a:stretch>
                      <a:fillRect/>
                    </a:stretch>
                  </pic:blipFill>
                  <pic:spPr bwMode="auto">
                    <a:xfrm>
                      <a:off x="0" y="0"/>
                      <a:ext cx="257175" cy="214312"/>
                    </a:xfrm>
                    <a:prstGeom prst="rect">
                      <a:avLst/>
                    </a:prstGeom>
                    <a:noFill/>
                    <a:ln>
                      <a:noFill/>
                    </a:ln>
                  </pic:spPr>
                </pic:pic>
              </a:graphicData>
            </a:graphic>
          </wp:inline>
        </w:drawing>
      </w:r>
      <w:r>
        <w:t xml:space="preserve"> two times.</w:t>
      </w:r>
    </w:p>
    <w:p w14:paraId="0A550132" w14:textId="77777777" w:rsidR="00B34083" w:rsidRDefault="00B34083" w:rsidP="00B34083">
      <w:pPr>
        <w:pStyle w:val="GBIStepHeader"/>
        <w:snapToGrid w:val="0"/>
        <w:spacing w:after="240"/>
        <w:ind w:left="0" w:firstLine="0"/>
      </w:pPr>
      <w:r>
        <w:t xml:space="preserve">In the </w:t>
      </w:r>
      <w:r>
        <w:rPr>
          <w:b w:val="0"/>
          <w:i/>
        </w:rPr>
        <w:t xml:space="preserve">“Display Routing: Initial Screen” </w:t>
      </w:r>
      <w:r>
        <w:t>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B34083" w14:paraId="3C13706B"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1B8D10" w14:textId="77777777" w:rsidR="00B34083" w:rsidRPr="00EC1DAC" w:rsidRDefault="00B34083" w:rsidP="00545F40">
            <w:r w:rsidRPr="00EC1DAC">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F9DF8" w14:textId="77777777" w:rsidR="00B34083" w:rsidRPr="00EC1DAC" w:rsidRDefault="00B34083" w:rsidP="00545F40">
            <w:r w:rsidRPr="00EC1DAC">
              <w:t>Description</w:t>
            </w:r>
            <w:r w:rsidRPr="00EC1DAC">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BF003" w14:textId="77777777" w:rsidR="00B34083" w:rsidRPr="00EC1DAC" w:rsidRDefault="00B34083" w:rsidP="00545F40">
            <w:r w:rsidRPr="00EC1DAC">
              <w:t>Data Value</w:t>
            </w:r>
          </w:p>
        </w:tc>
      </w:tr>
      <w:tr w:rsidR="00B34083" w14:paraId="15549062"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50CC7DBB" w14:textId="77777777" w:rsidR="00B34083" w:rsidRPr="00EC1DAC" w:rsidRDefault="00B34083" w:rsidP="00545F40">
            <w:r w:rsidRPr="00EC1DAC">
              <w:t>Material</w:t>
            </w:r>
          </w:p>
        </w:tc>
        <w:tc>
          <w:tcPr>
            <w:tcW w:w="2692" w:type="pct"/>
            <w:tcBorders>
              <w:top w:val="single" w:sz="4" w:space="0" w:color="auto"/>
              <w:left w:val="single" w:sz="4" w:space="0" w:color="auto"/>
              <w:bottom w:val="single" w:sz="4" w:space="0" w:color="auto"/>
              <w:right w:val="single" w:sz="4" w:space="0" w:color="auto"/>
            </w:tcBorders>
            <w:hideMark/>
          </w:tcPr>
          <w:p w14:paraId="50004600" w14:textId="77777777" w:rsidR="00B34083" w:rsidRPr="00EC1DAC" w:rsidRDefault="00B34083" w:rsidP="00545F40">
            <w:r w:rsidRPr="00EC1DAC">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358A4A63" w14:textId="77777777" w:rsidR="00B34083" w:rsidRPr="00EC1DAC" w:rsidRDefault="00B34083" w:rsidP="00545F40">
            <w:pPr>
              <w:rPr>
                <w:i/>
              </w:rPr>
            </w:pPr>
            <w:r w:rsidRPr="00EC1DAC">
              <w:rPr>
                <w:i/>
              </w:rPr>
              <w:t>Your Deluxe Touring Bike (red)</w:t>
            </w:r>
          </w:p>
        </w:tc>
      </w:tr>
      <w:tr w:rsidR="00B34083" w14:paraId="03D93DDF"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833BFF6" w14:textId="77777777" w:rsidR="00B34083" w:rsidRDefault="00B34083" w:rsidP="00545F40">
            <w:r w:rsidRPr="00EC1DAC">
              <w:t>Plant</w:t>
            </w:r>
          </w:p>
        </w:tc>
        <w:tc>
          <w:tcPr>
            <w:tcW w:w="2692" w:type="pct"/>
            <w:tcBorders>
              <w:top w:val="single" w:sz="4" w:space="0" w:color="auto"/>
              <w:left w:val="single" w:sz="4" w:space="0" w:color="auto"/>
              <w:bottom w:val="single" w:sz="4" w:space="0" w:color="auto"/>
              <w:right w:val="single" w:sz="4" w:space="0" w:color="auto"/>
            </w:tcBorders>
            <w:hideMark/>
          </w:tcPr>
          <w:p w14:paraId="245841B2" w14:textId="77777777" w:rsidR="00B34083" w:rsidRPr="00EC1DAC" w:rsidRDefault="00B34083" w:rsidP="00545F40">
            <w:r w:rsidRPr="00EC1DAC">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68DD10C5" w14:textId="77777777" w:rsidR="00B34083" w:rsidRPr="00EC1DAC" w:rsidRDefault="00B34083" w:rsidP="00545F40">
            <w:pPr>
              <w:rPr>
                <w:i/>
              </w:rPr>
            </w:pPr>
            <w:r w:rsidRPr="00EC1DAC">
              <w:rPr>
                <w:i/>
              </w:rPr>
              <w:t>Your Dallas Plant</w:t>
            </w:r>
          </w:p>
        </w:tc>
      </w:tr>
      <w:tr w:rsidR="00B34083" w14:paraId="06F938D3"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4027417E" w14:textId="77777777" w:rsidR="00B34083" w:rsidRDefault="00B34083" w:rsidP="00545F40">
            <w:r w:rsidRPr="00EC1DAC">
              <w:t>Group</w:t>
            </w:r>
          </w:p>
        </w:tc>
        <w:tc>
          <w:tcPr>
            <w:tcW w:w="2692" w:type="pct"/>
            <w:tcBorders>
              <w:top w:val="single" w:sz="4" w:space="0" w:color="auto"/>
              <w:left w:val="single" w:sz="4" w:space="0" w:color="auto"/>
              <w:bottom w:val="single" w:sz="4" w:space="0" w:color="auto"/>
              <w:right w:val="single" w:sz="4" w:space="0" w:color="auto"/>
            </w:tcBorders>
            <w:hideMark/>
          </w:tcPr>
          <w:p w14:paraId="3D08626E" w14:textId="77777777" w:rsidR="00B34083" w:rsidRPr="00EC1DAC" w:rsidRDefault="00B34083" w:rsidP="00545F40">
            <w:r w:rsidRPr="00EC1DAC">
              <w:t>Groups together several task lists</w:t>
            </w:r>
          </w:p>
        </w:tc>
        <w:tc>
          <w:tcPr>
            <w:tcW w:w="1298" w:type="pct"/>
            <w:tcBorders>
              <w:top w:val="single" w:sz="4" w:space="0" w:color="auto"/>
              <w:left w:val="single" w:sz="4" w:space="0" w:color="auto"/>
              <w:bottom w:val="single" w:sz="4" w:space="0" w:color="auto"/>
              <w:right w:val="single" w:sz="4" w:space="0" w:color="auto"/>
            </w:tcBorders>
            <w:hideMark/>
          </w:tcPr>
          <w:p w14:paraId="05B4DFC5" w14:textId="77777777" w:rsidR="00B34083" w:rsidRPr="00EC1DAC" w:rsidRDefault="00B34083" w:rsidP="00545F40">
            <w:pPr>
              <w:rPr>
                <w:i/>
              </w:rPr>
            </w:pPr>
            <w:r w:rsidRPr="00EC1DAC">
              <w:rPr>
                <w:i/>
              </w:rPr>
              <w:t>CLEARED OUT</w:t>
            </w:r>
          </w:p>
        </w:tc>
      </w:tr>
    </w:tbl>
    <w:p w14:paraId="2205A93B" w14:textId="33AC5980" w:rsidR="00B34083" w:rsidRDefault="00241AF1" w:rsidP="00B34083">
      <w:pPr>
        <w:pStyle w:val="GBIStepHeader"/>
        <w:snapToGrid w:val="0"/>
        <w:spacing w:before="240" w:after="240"/>
        <w:ind w:left="0" w:firstLine="0"/>
      </w:pPr>
      <w:r>
        <w:t>Click Continue</w:t>
      </w:r>
      <w:r w:rsidR="00B34083">
        <w:t xml:space="preserve"> </w:t>
      </w:r>
      <w:r w:rsidR="00B34083">
        <w:rPr>
          <w:noProof/>
          <w:lang w:bidi="ar-SA"/>
        </w:rPr>
        <w:drawing>
          <wp:inline distT="0" distB="0" distL="0" distR="0" wp14:anchorId="1BBE51E7" wp14:editId="140EBE96">
            <wp:extent cx="561975" cy="2087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0151" cy="226624"/>
                    </a:xfrm>
                    <a:prstGeom prst="rect">
                      <a:avLst/>
                    </a:prstGeom>
                    <a:noFill/>
                    <a:ln>
                      <a:noFill/>
                    </a:ln>
                  </pic:spPr>
                </pic:pic>
              </a:graphicData>
            </a:graphic>
          </wp:inline>
        </w:drawing>
      </w:r>
      <w:r w:rsidR="00B34083">
        <w:t>.</w:t>
      </w:r>
    </w:p>
    <w:p w14:paraId="4E3A0736" w14:textId="77777777" w:rsidR="00B34083" w:rsidRDefault="00B34083" w:rsidP="00B34083">
      <w:pPr>
        <w:pStyle w:val="GBIStepHeader"/>
        <w:snapToGrid w:val="0"/>
        <w:ind w:left="0" w:firstLine="0"/>
      </w:pPr>
      <w:r>
        <w:t xml:space="preserve">In the </w:t>
      </w:r>
      <w:r>
        <w:rPr>
          <w:b w:val="0"/>
          <w:i/>
        </w:rPr>
        <w:t>“Display Routing: Operation Overview”</w:t>
      </w:r>
      <w:r>
        <w:t xml:space="preserve"> screen, select Header Data  </w:t>
      </w:r>
      <w:r>
        <w:rPr>
          <w:noProof/>
          <w:lang w:bidi="ar-SA"/>
        </w:rPr>
        <w:drawing>
          <wp:inline distT="0" distB="0" distL="0" distR="0" wp14:anchorId="39E08220" wp14:editId="3DC51761">
            <wp:extent cx="180975" cy="13921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5">
                      <a:extLst>
                        <a:ext uri="{28A0092B-C50C-407E-A947-70E740481C1C}">
                          <a14:useLocalDpi xmlns:a14="http://schemas.microsoft.com/office/drawing/2010/main" val="0"/>
                        </a:ext>
                      </a:extLst>
                    </a:blip>
                    <a:stretch>
                      <a:fillRect/>
                    </a:stretch>
                  </pic:blipFill>
                  <pic:spPr bwMode="auto">
                    <a:xfrm>
                      <a:off x="0" y="0"/>
                      <a:ext cx="180975" cy="139211"/>
                    </a:xfrm>
                    <a:prstGeom prst="rect">
                      <a:avLst/>
                    </a:prstGeom>
                    <a:noFill/>
                    <a:ln>
                      <a:noFill/>
                    </a:ln>
                  </pic:spPr>
                </pic:pic>
              </a:graphicData>
            </a:graphic>
          </wp:inline>
        </w:drawing>
      </w:r>
      <w:r>
        <w:t>.</w:t>
      </w:r>
    </w:p>
    <w:p w14:paraId="23338719" w14:textId="77777777" w:rsidR="00B34083" w:rsidRDefault="00B34083" w:rsidP="00B34083">
      <w:pPr>
        <w:pStyle w:val="GBIStepHeader"/>
        <w:numPr>
          <w:ilvl w:val="0"/>
          <w:numId w:val="0"/>
        </w:numPr>
        <w:snapToGrid w:val="0"/>
      </w:pPr>
    </w:p>
    <w:p w14:paraId="0AD293D1" w14:textId="266FEEBB" w:rsidR="00B34083" w:rsidRDefault="00B34083" w:rsidP="00B34083">
      <w:pPr>
        <w:pStyle w:val="GBIQuestion"/>
      </w:pPr>
      <w:r>
        <w:lastRenderedPageBreak/>
        <w:t>What is your Deluxe Touring Bike (red) group?</w:t>
      </w:r>
      <w:r>
        <w:br/>
        <w:t xml:space="preserve"> </w:t>
      </w:r>
      <w:r w:rsidR="001E3494">
        <w:fldChar w:fldCharType="begin">
          <w:ffData>
            <w:name w:val="Question34"/>
            <w:enabled/>
            <w:calcOnExit/>
            <w:textInput/>
          </w:ffData>
        </w:fldChar>
      </w:r>
      <w:bookmarkStart w:id="120" w:name="Question34"/>
      <w:r w:rsidR="001E3494">
        <w:instrText xml:space="preserve"> FORMTEXT </w:instrText>
      </w:r>
      <w:r w:rsidR="001E3494">
        <w:fldChar w:fldCharType="separate"/>
      </w:r>
      <w:r w:rsidR="008E51A9" w:rsidRPr="008E51A9">
        <w:rPr>
          <w:noProof/>
        </w:rPr>
        <w:t>50000158</w:t>
      </w:r>
      <w:r w:rsidR="001E3494">
        <w:fldChar w:fldCharType="end"/>
      </w:r>
      <w:bookmarkEnd w:id="120"/>
      <w:r>
        <w:t xml:space="preserve"> </w:t>
      </w:r>
      <w:r w:rsidRPr="00F14F56">
        <w:rPr>
          <w:rFonts w:ascii="Wingdings" w:eastAsia="Wingdings" w:hAnsi="Wingdings" w:cs="Wingdings"/>
        </w:rPr>
        <w:t>!</w:t>
      </w:r>
    </w:p>
    <w:p w14:paraId="4B7D6236" w14:textId="637099A7" w:rsidR="00B34083" w:rsidRDefault="00B34083" w:rsidP="00B34083">
      <w:pPr>
        <w:pStyle w:val="GBIQuestion"/>
      </w:pPr>
      <w:r>
        <w:t>What is your Deluxe Touring Bike (red) group counter?</w:t>
      </w:r>
      <w:r w:rsidRPr="00455A4F">
        <w:t xml:space="preserve"> </w:t>
      </w:r>
      <w:r>
        <w:br/>
        <w:t xml:space="preserve"> </w:t>
      </w:r>
      <w:r w:rsidR="001E3494">
        <w:fldChar w:fldCharType="begin">
          <w:ffData>
            <w:name w:val="Question35"/>
            <w:enabled/>
            <w:calcOnExit/>
            <w:textInput/>
          </w:ffData>
        </w:fldChar>
      </w:r>
      <w:bookmarkStart w:id="121" w:name="Question35"/>
      <w:r w:rsidR="001E3494">
        <w:instrText xml:space="preserve"> FORMTEXT </w:instrText>
      </w:r>
      <w:r w:rsidR="001E3494">
        <w:fldChar w:fldCharType="separate"/>
      </w:r>
      <w:r w:rsidR="008E51A9">
        <w:rPr>
          <w:noProof/>
        </w:rPr>
        <w:t>1</w:t>
      </w:r>
      <w:r w:rsidR="001E3494">
        <w:fldChar w:fldCharType="end"/>
      </w:r>
      <w:bookmarkEnd w:id="121"/>
      <w:r>
        <w:t xml:space="preserve"> </w:t>
      </w:r>
      <w:r w:rsidRPr="00F14F56">
        <w:rPr>
          <w:rFonts w:ascii="Wingdings" w:eastAsia="Wingdings" w:hAnsi="Wingdings" w:cs="Wingdings"/>
        </w:rPr>
        <w:t>!</w:t>
      </w:r>
    </w:p>
    <w:p w14:paraId="242D8EAE" w14:textId="77777777" w:rsidR="00B34083" w:rsidRPr="00EC1DAC" w:rsidRDefault="00B34083" w:rsidP="00B34083">
      <w:pPr>
        <w:pStyle w:val="GBIStepHeader"/>
      </w:pPr>
      <w:r w:rsidRPr="00EC1DAC">
        <w:t xml:space="preserve">In the </w:t>
      </w:r>
      <w:r w:rsidRPr="00EC1DAC">
        <w:rPr>
          <w:rStyle w:val="GBI20ScreenName"/>
          <w:b w:val="0"/>
        </w:rPr>
        <w:t>“SAP Easy Access”</w:t>
      </w:r>
      <w:r w:rsidRPr="00EC1DAC">
        <w:rPr>
          <w:rStyle w:val="GBI20ScreenName"/>
        </w:rPr>
        <w:t xml:space="preserve"> screen</w:t>
      </w:r>
      <w:r w:rsidRPr="00EC1DAC">
        <w:t>, follow the navigation path below:</w:t>
      </w:r>
    </w:p>
    <w:p w14:paraId="02C7739E" w14:textId="77777777" w:rsidR="00B34083" w:rsidRDefault="00B34083" w:rsidP="00B34083">
      <w:pPr>
        <w:pStyle w:val="GBI20Heading3"/>
        <w:pBdr>
          <w:top w:val="single" w:sz="4" w:space="5" w:color="365F91" w:themeColor="accent1" w:themeShade="BF"/>
        </w:pBdr>
      </w:pPr>
      <w:r>
        <w:t>Navigation</w:t>
      </w:r>
    </w:p>
    <w:p w14:paraId="38AB3609" w14:textId="77777777" w:rsidR="00B34083" w:rsidRDefault="00B34083" w:rsidP="00B34083">
      <w:pPr>
        <w:pStyle w:val="GBINavigationPath"/>
      </w:pPr>
      <w:r>
        <w:t xml:space="preserve">SAP Easy Access Menu </w:t>
      </w:r>
      <w:r>
        <w:rPr>
          <w:rFonts w:ascii="Wingdings" w:eastAsia="Wingdings" w:hAnsi="Wingdings" w:cs="Wingdings"/>
        </w:rPr>
        <w:t>à</w:t>
      </w:r>
      <w:r>
        <w:t xml:space="preserve"> Logistics </w:t>
      </w:r>
      <w:r>
        <w:rPr>
          <w:rFonts w:ascii="Wingdings" w:eastAsia="Wingdings" w:hAnsi="Wingdings" w:cs="Wingdings"/>
        </w:rPr>
        <w:t>à</w:t>
      </w:r>
      <w:r>
        <w:t xml:space="preserve"> Production </w:t>
      </w:r>
      <w:r>
        <w:rPr>
          <w:rFonts w:ascii="Wingdings" w:eastAsia="Wingdings" w:hAnsi="Wingdings" w:cs="Wingdings"/>
        </w:rPr>
        <w:t>à</w:t>
      </w:r>
      <w:r>
        <w:t xml:space="preserve"> Master Data </w:t>
      </w:r>
      <w:r>
        <w:rPr>
          <w:rFonts w:ascii="Wingdings" w:eastAsia="Wingdings" w:hAnsi="Wingdings" w:cs="Wingdings"/>
        </w:rPr>
        <w:t>à</w:t>
      </w:r>
      <w:r>
        <w:t xml:space="preserve"> Production Versions  </w:t>
      </w:r>
    </w:p>
    <w:p w14:paraId="1B44D59C" w14:textId="0AB97680" w:rsidR="00B34083" w:rsidRDefault="00B34083" w:rsidP="00B34083">
      <w:pPr>
        <w:pStyle w:val="GBIQuestion"/>
        <w:numPr>
          <w:ilvl w:val="0"/>
          <w:numId w:val="0"/>
        </w:numPr>
        <w:ind w:left="360" w:hanging="360"/>
      </w:pPr>
    </w:p>
    <w:p w14:paraId="3AC38016" w14:textId="10B05B75" w:rsidR="00B34083" w:rsidRDefault="00B34083" w:rsidP="00B34083">
      <w:pPr>
        <w:pStyle w:val="GBIQuestion"/>
      </w:pPr>
      <w:r>
        <w:t>What is the transaction code to create a production version?</w:t>
      </w:r>
      <w:r w:rsidRPr="00455A4F">
        <w:t xml:space="preserve"> </w:t>
      </w:r>
      <w:r>
        <w:br/>
        <w:t xml:space="preserve"> </w:t>
      </w:r>
      <w:r w:rsidR="001E3494">
        <w:fldChar w:fldCharType="begin">
          <w:ffData>
            <w:name w:val="Question36"/>
            <w:enabled/>
            <w:calcOnExit/>
            <w:textInput/>
          </w:ffData>
        </w:fldChar>
      </w:r>
      <w:bookmarkStart w:id="122" w:name="Question36"/>
      <w:r w:rsidR="001E3494">
        <w:instrText xml:space="preserve"> FORMTEXT </w:instrText>
      </w:r>
      <w:r w:rsidR="001E3494">
        <w:fldChar w:fldCharType="separate"/>
      </w:r>
      <w:r w:rsidR="0013688F">
        <w:rPr>
          <w:noProof/>
        </w:rPr>
        <w:t>C223</w:t>
      </w:r>
      <w:r w:rsidR="001E3494">
        <w:fldChar w:fldCharType="end"/>
      </w:r>
      <w:bookmarkEnd w:id="122"/>
      <w:r>
        <w:t xml:space="preserve"> </w:t>
      </w:r>
      <w:r w:rsidRPr="00F14F56">
        <w:rPr>
          <w:rFonts w:ascii="Wingdings" w:eastAsia="Wingdings" w:hAnsi="Wingdings" w:cs="Wingdings"/>
        </w:rPr>
        <w:t>!</w:t>
      </w:r>
    </w:p>
    <w:p w14:paraId="18BDD212" w14:textId="0F5E09C3" w:rsidR="009A1B5B" w:rsidRDefault="00B34083" w:rsidP="009A1B5B">
      <w:pPr>
        <w:pStyle w:val="GBIStepHeader"/>
        <w:snapToGrid w:val="0"/>
        <w:spacing w:after="240"/>
        <w:ind w:left="0" w:firstLine="0"/>
      </w:pPr>
      <w:r>
        <w:t xml:space="preserve">In the </w:t>
      </w:r>
      <w:r>
        <w:rPr>
          <w:b w:val="0"/>
          <w:i/>
        </w:rPr>
        <w:t xml:space="preserve">“Production Version: Mass Processing” </w:t>
      </w:r>
      <w:r>
        <w:t>screen, enter the following information:</w:t>
      </w:r>
    </w:p>
    <w:p w14:paraId="33B6F2C0" w14:textId="25A93EE1" w:rsidR="009A1B5B" w:rsidRDefault="00945A2D" w:rsidP="00945A2D">
      <w:pPr>
        <w:pStyle w:val="GBIStepHeader"/>
        <w:numPr>
          <w:ilvl w:val="0"/>
          <w:numId w:val="0"/>
        </w:numPr>
        <w:snapToGrid w:val="0"/>
        <w:spacing w:after="240"/>
      </w:pPr>
      <w:r>
        <w:rPr>
          <w:noProof/>
        </w:rPr>
        <w:drawing>
          <wp:anchor distT="0" distB="0" distL="114300" distR="114300" simplePos="0" relativeHeight="251696128" behindDoc="1" locked="0" layoutInCell="1" allowOverlap="1" wp14:anchorId="0E067577" wp14:editId="294CF0AF">
            <wp:simplePos x="0" y="0"/>
            <wp:positionH relativeFrom="column">
              <wp:posOffset>0</wp:posOffset>
            </wp:positionH>
            <wp:positionV relativeFrom="paragraph">
              <wp:posOffset>10160</wp:posOffset>
            </wp:positionV>
            <wp:extent cx="205740" cy="171450"/>
            <wp:effectExtent l="0" t="0" r="3810" b="0"/>
            <wp:wrapTight wrapText="bothSides">
              <wp:wrapPolygon edited="0">
                <wp:start x="0" y="0"/>
                <wp:lineTo x="0" y="19200"/>
                <wp:lineTo x="20000" y="19200"/>
                <wp:lineTo x="2000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7">
                      <a:extLst>
                        <a:ext uri="{28A0092B-C50C-407E-A947-70E740481C1C}">
                          <a14:useLocalDpi xmlns:a14="http://schemas.microsoft.com/office/drawing/2010/main" val="0"/>
                        </a:ext>
                      </a:extLst>
                    </a:blip>
                    <a:stretch>
                      <a:fillRect/>
                    </a:stretch>
                  </pic:blipFill>
                  <pic:spPr>
                    <a:xfrm>
                      <a:off x="0" y="0"/>
                      <a:ext cx="205740" cy="171450"/>
                    </a:xfrm>
                    <a:prstGeom prst="rect">
                      <a:avLst/>
                    </a:prstGeom>
                  </pic:spPr>
                </pic:pic>
              </a:graphicData>
            </a:graphic>
          </wp:anchor>
        </w:drawing>
      </w:r>
      <w:r w:rsidR="009A1B5B">
        <w:t>Ensure that the group field is cleared out.</w:t>
      </w:r>
    </w:p>
    <w:tbl>
      <w:tblPr>
        <w:tblStyle w:val="TableGrid"/>
        <w:tblW w:w="9360" w:type="dxa"/>
        <w:tblLayout w:type="fixed"/>
        <w:tblLook w:val="04A0" w:firstRow="1" w:lastRow="0" w:firstColumn="1" w:lastColumn="0" w:noHBand="0" w:noVBand="1"/>
      </w:tblPr>
      <w:tblGrid>
        <w:gridCol w:w="1891"/>
        <w:gridCol w:w="5039"/>
        <w:gridCol w:w="2430"/>
      </w:tblGrid>
      <w:tr w:rsidR="00B34083" w14:paraId="4CC3E36A"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4AF9BF" w14:textId="77777777" w:rsidR="00B34083" w:rsidRPr="00EC1DAC" w:rsidRDefault="00B34083" w:rsidP="00545F40">
            <w:r w:rsidRPr="00EC1DAC">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BF305" w14:textId="77777777" w:rsidR="00B34083" w:rsidRPr="00EC1DAC" w:rsidRDefault="00B34083" w:rsidP="00545F40">
            <w:r w:rsidRPr="00EC1DAC">
              <w:t>Description</w:t>
            </w:r>
            <w:r w:rsidRPr="00EC1DAC">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86F077" w14:textId="77777777" w:rsidR="00B34083" w:rsidRPr="00EC1DAC" w:rsidRDefault="00B34083" w:rsidP="00545F40">
            <w:r w:rsidRPr="00EC1DAC">
              <w:t>Data Value</w:t>
            </w:r>
          </w:p>
        </w:tc>
      </w:tr>
      <w:tr w:rsidR="00B34083" w14:paraId="36AE75F2"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11F83FB7" w14:textId="77777777" w:rsidR="00B34083" w:rsidRPr="00EC1DAC" w:rsidRDefault="00B34083" w:rsidP="00545F40">
            <w:r w:rsidRPr="00EC1DAC">
              <w:t>Plant</w:t>
            </w:r>
          </w:p>
        </w:tc>
        <w:tc>
          <w:tcPr>
            <w:tcW w:w="2692" w:type="pct"/>
            <w:tcBorders>
              <w:top w:val="single" w:sz="4" w:space="0" w:color="auto"/>
              <w:left w:val="single" w:sz="4" w:space="0" w:color="auto"/>
              <w:bottom w:val="single" w:sz="4" w:space="0" w:color="auto"/>
              <w:right w:val="single" w:sz="4" w:space="0" w:color="auto"/>
            </w:tcBorders>
            <w:hideMark/>
          </w:tcPr>
          <w:p w14:paraId="7BB0F9A9" w14:textId="77777777" w:rsidR="00B34083" w:rsidRPr="00EC1DAC" w:rsidRDefault="00B34083" w:rsidP="00545F40">
            <w:r w:rsidRPr="00EC1DAC">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4F66D2B6" w14:textId="77777777" w:rsidR="00B34083" w:rsidRPr="00EC1DAC" w:rsidRDefault="00B34083" w:rsidP="00545F40">
            <w:pPr>
              <w:rPr>
                <w:i/>
              </w:rPr>
            </w:pPr>
            <w:r w:rsidRPr="00EC1DAC">
              <w:rPr>
                <w:i/>
              </w:rPr>
              <w:t>Your Plant Dallas</w:t>
            </w:r>
          </w:p>
        </w:tc>
      </w:tr>
      <w:tr w:rsidR="00B34083" w14:paraId="4700FDC2"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5DEF98FB" w14:textId="77777777" w:rsidR="00B34083" w:rsidRDefault="00B34083" w:rsidP="00545F40">
            <w:r w:rsidRPr="00EC1DAC">
              <w:t>Material</w:t>
            </w:r>
          </w:p>
        </w:tc>
        <w:tc>
          <w:tcPr>
            <w:tcW w:w="2692" w:type="pct"/>
            <w:tcBorders>
              <w:top w:val="single" w:sz="4" w:space="0" w:color="auto"/>
              <w:left w:val="single" w:sz="4" w:space="0" w:color="auto"/>
              <w:bottom w:val="single" w:sz="4" w:space="0" w:color="auto"/>
              <w:right w:val="single" w:sz="4" w:space="0" w:color="auto"/>
            </w:tcBorders>
            <w:hideMark/>
          </w:tcPr>
          <w:p w14:paraId="4BCCCDBE" w14:textId="77777777" w:rsidR="00B34083" w:rsidRPr="00EC1DAC" w:rsidRDefault="00B34083" w:rsidP="00545F40">
            <w:r w:rsidRPr="00EC1DAC">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0AFDD5D5" w14:textId="77777777" w:rsidR="00B34083" w:rsidRPr="00EC1DAC" w:rsidRDefault="00B34083" w:rsidP="00545F40">
            <w:pPr>
              <w:rPr>
                <w:i/>
              </w:rPr>
            </w:pPr>
            <w:r w:rsidRPr="00EC1DAC">
              <w:rPr>
                <w:i/>
              </w:rPr>
              <w:t>Your Touring Wheel Assembly</w:t>
            </w:r>
          </w:p>
        </w:tc>
      </w:tr>
    </w:tbl>
    <w:p w14:paraId="6BD8555E" w14:textId="3B511E39" w:rsidR="00B34083" w:rsidRDefault="00241AF1" w:rsidP="00B34083">
      <w:pPr>
        <w:pStyle w:val="GBIStepHeader"/>
        <w:snapToGrid w:val="0"/>
        <w:spacing w:before="240" w:after="240"/>
        <w:ind w:left="0" w:firstLine="0"/>
      </w:pPr>
      <w:r>
        <w:t>Click Continue</w:t>
      </w:r>
      <w:r w:rsidR="00B34083">
        <w:t xml:space="preserve"> </w:t>
      </w:r>
      <w:r w:rsidR="00B34083">
        <w:rPr>
          <w:noProof/>
          <w:lang w:bidi="ar-SA"/>
        </w:rPr>
        <w:drawing>
          <wp:inline distT="0" distB="0" distL="0" distR="0" wp14:anchorId="3AA31645" wp14:editId="6F965492">
            <wp:extent cx="504825" cy="18750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54781" cy="206059"/>
                    </a:xfrm>
                    <a:prstGeom prst="rect">
                      <a:avLst/>
                    </a:prstGeom>
                    <a:noFill/>
                    <a:ln>
                      <a:noFill/>
                    </a:ln>
                  </pic:spPr>
                </pic:pic>
              </a:graphicData>
            </a:graphic>
          </wp:inline>
        </w:drawing>
      </w:r>
      <w:r w:rsidR="00B34083">
        <w:t>.</w:t>
      </w:r>
    </w:p>
    <w:p w14:paraId="654FF04E" w14:textId="77777777" w:rsidR="00B34083" w:rsidRDefault="00B34083" w:rsidP="00B34083">
      <w:pPr>
        <w:pStyle w:val="GBIStepHeader"/>
        <w:snapToGrid w:val="0"/>
        <w:spacing w:before="240" w:after="240"/>
        <w:ind w:left="0" w:firstLine="0"/>
      </w:pPr>
      <w:r>
        <w:t xml:space="preserve">In the </w:t>
      </w:r>
      <w:r>
        <w:rPr>
          <w:b w:val="0"/>
          <w:i/>
        </w:rPr>
        <w:t xml:space="preserve">“Production Version: Mass Processing” </w:t>
      </w:r>
      <w:r>
        <w:t xml:space="preserve">screen, in the </w:t>
      </w:r>
      <w:r w:rsidRPr="0034539F">
        <w:rPr>
          <w:i/>
        </w:rPr>
        <w:t>“</w:t>
      </w:r>
      <w:r w:rsidRPr="0034539F">
        <w:rPr>
          <w:b w:val="0"/>
          <w:i/>
        </w:rPr>
        <w:t>Production Version</w:t>
      </w:r>
      <w:r>
        <w:rPr>
          <w:b w:val="0"/>
          <w:i/>
        </w:rPr>
        <w:t>s</w:t>
      </w:r>
      <w:r w:rsidRPr="0034539F">
        <w:rPr>
          <w:b w:val="0"/>
          <w:i/>
        </w:rPr>
        <w:t>”</w:t>
      </w:r>
      <w:r>
        <w:rPr>
          <w:b w:val="0"/>
        </w:rPr>
        <w:t xml:space="preserve"> </w:t>
      </w:r>
      <w:r>
        <w:t>section of the screen enter the following information:</w:t>
      </w:r>
    </w:p>
    <w:tbl>
      <w:tblPr>
        <w:tblStyle w:val="TableGrid"/>
        <w:tblW w:w="9450" w:type="dxa"/>
        <w:tblLayout w:type="fixed"/>
        <w:tblLook w:val="04A0" w:firstRow="1" w:lastRow="0" w:firstColumn="1" w:lastColumn="0" w:noHBand="0" w:noVBand="1"/>
      </w:tblPr>
      <w:tblGrid>
        <w:gridCol w:w="1892"/>
        <w:gridCol w:w="4946"/>
        <w:gridCol w:w="2612"/>
      </w:tblGrid>
      <w:tr w:rsidR="00B34083" w14:paraId="1F9FB0B2" w14:textId="77777777" w:rsidTr="00545F40">
        <w:tc>
          <w:tcPr>
            <w:tcW w:w="100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2D599" w14:textId="77777777" w:rsidR="00B34083" w:rsidRPr="00EC1DAC" w:rsidRDefault="00B34083" w:rsidP="00545F40">
            <w:r w:rsidRPr="00EC1DAC">
              <w:t>Attribute</w:t>
            </w:r>
          </w:p>
        </w:tc>
        <w:tc>
          <w:tcPr>
            <w:tcW w:w="261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8932B0" w14:textId="77777777" w:rsidR="00B34083" w:rsidRPr="00EC1DAC" w:rsidRDefault="00B34083" w:rsidP="00545F40">
            <w:r w:rsidRPr="00EC1DAC">
              <w:t>Description</w:t>
            </w:r>
            <w:r w:rsidRPr="00EC1DAC">
              <w:tab/>
            </w:r>
          </w:p>
        </w:tc>
        <w:tc>
          <w:tcPr>
            <w:tcW w:w="138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A5731" w14:textId="77777777" w:rsidR="00B34083" w:rsidRPr="00EC1DAC" w:rsidRDefault="00B34083" w:rsidP="00545F40">
            <w:r w:rsidRPr="00EC1DAC">
              <w:t>Data Value</w:t>
            </w:r>
          </w:p>
        </w:tc>
      </w:tr>
      <w:tr w:rsidR="00B34083" w14:paraId="5B468FF4"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4C4A517D" w14:textId="77777777" w:rsidR="00B34083" w:rsidRPr="00EC1DAC" w:rsidRDefault="00B34083" w:rsidP="00545F40">
            <w:r w:rsidRPr="00EC1DAC">
              <w:t>Material</w:t>
            </w:r>
          </w:p>
        </w:tc>
        <w:tc>
          <w:tcPr>
            <w:tcW w:w="2617" w:type="pct"/>
            <w:tcBorders>
              <w:top w:val="single" w:sz="4" w:space="0" w:color="auto"/>
              <w:left w:val="single" w:sz="4" w:space="0" w:color="auto"/>
              <w:bottom w:val="single" w:sz="4" w:space="0" w:color="auto"/>
              <w:right w:val="single" w:sz="4" w:space="0" w:color="auto"/>
            </w:tcBorders>
            <w:hideMark/>
          </w:tcPr>
          <w:p w14:paraId="5A25046C" w14:textId="77777777" w:rsidR="00B34083" w:rsidRDefault="00B34083" w:rsidP="00545F40">
            <w:r w:rsidRPr="00EC1DAC">
              <w:t>Key identifying your material</w:t>
            </w:r>
          </w:p>
        </w:tc>
        <w:tc>
          <w:tcPr>
            <w:tcW w:w="1382" w:type="pct"/>
            <w:tcBorders>
              <w:top w:val="single" w:sz="4" w:space="0" w:color="auto"/>
              <w:left w:val="single" w:sz="4" w:space="0" w:color="auto"/>
              <w:bottom w:val="single" w:sz="4" w:space="0" w:color="auto"/>
              <w:right w:val="single" w:sz="4" w:space="0" w:color="auto"/>
            </w:tcBorders>
            <w:hideMark/>
          </w:tcPr>
          <w:p w14:paraId="59277F2C" w14:textId="77777777" w:rsidR="00B34083" w:rsidRPr="00EC1DAC" w:rsidRDefault="00B34083" w:rsidP="00545F40">
            <w:pPr>
              <w:rPr>
                <w:i/>
              </w:rPr>
            </w:pPr>
            <w:r w:rsidRPr="00EC1DAC">
              <w:rPr>
                <w:i/>
              </w:rPr>
              <w:t>Your Touring Wheel Assembly</w:t>
            </w:r>
          </w:p>
        </w:tc>
      </w:tr>
      <w:tr w:rsidR="00B34083" w14:paraId="27DE04FA"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3D0D5CBB" w14:textId="77777777" w:rsidR="00B34083" w:rsidRDefault="00B34083" w:rsidP="00545F40">
            <w:r w:rsidRPr="00EC1DAC">
              <w:t>Production Version</w:t>
            </w:r>
          </w:p>
        </w:tc>
        <w:tc>
          <w:tcPr>
            <w:tcW w:w="2617" w:type="pct"/>
            <w:tcBorders>
              <w:top w:val="single" w:sz="4" w:space="0" w:color="auto"/>
              <w:left w:val="single" w:sz="4" w:space="0" w:color="auto"/>
              <w:bottom w:val="single" w:sz="4" w:space="0" w:color="auto"/>
              <w:right w:val="single" w:sz="4" w:space="0" w:color="auto"/>
            </w:tcBorders>
            <w:hideMark/>
          </w:tcPr>
          <w:p w14:paraId="44AB4AA6" w14:textId="77777777" w:rsidR="00B34083" w:rsidRDefault="00B34083" w:rsidP="00545F40">
            <w:r w:rsidRPr="00EC1DAC">
              <w:t>Key identifying your production version</w:t>
            </w:r>
          </w:p>
        </w:tc>
        <w:tc>
          <w:tcPr>
            <w:tcW w:w="1382" w:type="pct"/>
            <w:tcBorders>
              <w:top w:val="single" w:sz="4" w:space="0" w:color="auto"/>
              <w:left w:val="single" w:sz="4" w:space="0" w:color="auto"/>
              <w:bottom w:val="single" w:sz="4" w:space="0" w:color="auto"/>
              <w:right w:val="single" w:sz="4" w:space="0" w:color="auto"/>
            </w:tcBorders>
            <w:hideMark/>
          </w:tcPr>
          <w:p w14:paraId="7A5B9E8A" w14:textId="77777777" w:rsidR="00B34083" w:rsidRPr="00C5703D" w:rsidRDefault="00B34083" w:rsidP="00545F40">
            <w:r w:rsidRPr="00C5703D">
              <w:t>01</w:t>
            </w:r>
          </w:p>
        </w:tc>
      </w:tr>
      <w:tr w:rsidR="00B34083" w14:paraId="045DACAD"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0B71B394" w14:textId="52E37DF4" w:rsidR="00B34083" w:rsidRDefault="00B34083" w:rsidP="00545F40">
            <w:r w:rsidRPr="00EC1DAC">
              <w:t>Production Version Text</w:t>
            </w:r>
          </w:p>
        </w:tc>
        <w:tc>
          <w:tcPr>
            <w:tcW w:w="2617" w:type="pct"/>
            <w:tcBorders>
              <w:top w:val="single" w:sz="4" w:space="0" w:color="auto"/>
              <w:left w:val="single" w:sz="4" w:space="0" w:color="auto"/>
              <w:bottom w:val="single" w:sz="4" w:space="0" w:color="auto"/>
              <w:right w:val="single" w:sz="4" w:space="0" w:color="auto"/>
            </w:tcBorders>
            <w:hideMark/>
          </w:tcPr>
          <w:p w14:paraId="2402F68E" w14:textId="77777777" w:rsidR="00B34083" w:rsidRPr="00EC1DAC" w:rsidRDefault="00B34083" w:rsidP="00545F40">
            <w:r w:rsidRPr="00EC1DAC">
              <w:t>Text describing your Production Version</w:t>
            </w:r>
          </w:p>
        </w:tc>
        <w:tc>
          <w:tcPr>
            <w:tcW w:w="1382" w:type="pct"/>
            <w:tcBorders>
              <w:top w:val="single" w:sz="4" w:space="0" w:color="auto"/>
              <w:left w:val="single" w:sz="4" w:space="0" w:color="auto"/>
              <w:bottom w:val="single" w:sz="4" w:space="0" w:color="auto"/>
              <w:right w:val="single" w:sz="4" w:space="0" w:color="auto"/>
            </w:tcBorders>
            <w:hideMark/>
          </w:tcPr>
          <w:p w14:paraId="20B96B7F" w14:textId="77777777" w:rsidR="00B34083" w:rsidRPr="00C5703D" w:rsidRDefault="00B34083" w:rsidP="00545F40">
            <w:r w:rsidRPr="00C5703D">
              <w:t>Touring Wheel Assembly PV</w:t>
            </w:r>
          </w:p>
        </w:tc>
      </w:tr>
      <w:tr w:rsidR="00B34083" w14:paraId="717F73CD"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18B60B8B" w14:textId="77777777" w:rsidR="00B34083" w:rsidRDefault="00B34083" w:rsidP="00545F40">
            <w:r w:rsidRPr="00EC1DAC">
              <w:t>BOM Usage</w:t>
            </w:r>
          </w:p>
        </w:tc>
        <w:tc>
          <w:tcPr>
            <w:tcW w:w="2617" w:type="pct"/>
            <w:tcBorders>
              <w:top w:val="single" w:sz="4" w:space="0" w:color="auto"/>
              <w:left w:val="single" w:sz="4" w:space="0" w:color="auto"/>
              <w:bottom w:val="single" w:sz="4" w:space="0" w:color="auto"/>
              <w:right w:val="single" w:sz="4" w:space="0" w:color="auto"/>
            </w:tcBorders>
          </w:tcPr>
          <w:p w14:paraId="1AE58ACC" w14:textId="77777777" w:rsidR="00B34083" w:rsidRPr="00EC1DAC" w:rsidRDefault="00B34083" w:rsidP="00545F40">
            <w:pPr>
              <w:ind w:left="86"/>
            </w:pPr>
            <w:r>
              <w:t>Key defining</w:t>
            </w:r>
            <w:r w:rsidRPr="00C5703D">
              <w:t xml:space="preserve"> the area (such as engineering/design or production) where a BOM can be used</w:t>
            </w:r>
          </w:p>
        </w:tc>
        <w:tc>
          <w:tcPr>
            <w:tcW w:w="1382" w:type="pct"/>
            <w:tcBorders>
              <w:top w:val="single" w:sz="4" w:space="0" w:color="auto"/>
              <w:left w:val="single" w:sz="4" w:space="0" w:color="auto"/>
              <w:bottom w:val="single" w:sz="4" w:space="0" w:color="auto"/>
              <w:right w:val="single" w:sz="4" w:space="0" w:color="auto"/>
            </w:tcBorders>
            <w:hideMark/>
          </w:tcPr>
          <w:p w14:paraId="730A6988" w14:textId="77777777" w:rsidR="00B34083" w:rsidRPr="00EC1DAC" w:rsidRDefault="00B34083" w:rsidP="00545F40">
            <w:r>
              <w:t xml:space="preserve">1 </w:t>
            </w:r>
          </w:p>
        </w:tc>
      </w:tr>
      <w:tr w:rsidR="00B34083" w14:paraId="48AD387B"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418A60CE" w14:textId="77777777" w:rsidR="00B34083" w:rsidRDefault="00B34083" w:rsidP="00545F40">
            <w:r w:rsidRPr="00EC1DAC">
              <w:t>Group</w:t>
            </w:r>
          </w:p>
        </w:tc>
        <w:tc>
          <w:tcPr>
            <w:tcW w:w="2617" w:type="pct"/>
            <w:tcBorders>
              <w:top w:val="single" w:sz="4" w:space="0" w:color="auto"/>
              <w:left w:val="single" w:sz="4" w:space="0" w:color="auto"/>
              <w:bottom w:val="single" w:sz="4" w:space="0" w:color="auto"/>
              <w:right w:val="single" w:sz="4" w:space="0" w:color="auto"/>
            </w:tcBorders>
            <w:hideMark/>
          </w:tcPr>
          <w:p w14:paraId="74B096E0" w14:textId="77777777" w:rsidR="00B34083" w:rsidRPr="00EC1DAC" w:rsidRDefault="00B34083" w:rsidP="00545F40">
            <w:r w:rsidRPr="00EC1DAC">
              <w:t>Key for task list group found in material routing</w:t>
            </w:r>
          </w:p>
        </w:tc>
        <w:tc>
          <w:tcPr>
            <w:tcW w:w="1382" w:type="pct"/>
            <w:tcBorders>
              <w:top w:val="single" w:sz="4" w:space="0" w:color="auto"/>
              <w:left w:val="single" w:sz="4" w:space="0" w:color="auto"/>
              <w:bottom w:val="single" w:sz="4" w:space="0" w:color="auto"/>
              <w:right w:val="single" w:sz="4" w:space="0" w:color="auto"/>
            </w:tcBorders>
            <w:hideMark/>
          </w:tcPr>
          <w:p w14:paraId="3598F9A0" w14:textId="77777777" w:rsidR="00B34083" w:rsidRPr="00EC1DAC" w:rsidRDefault="00B34083" w:rsidP="00545F40">
            <w:pPr>
              <w:rPr>
                <w:i/>
              </w:rPr>
            </w:pPr>
            <w:r w:rsidRPr="00EC1DAC">
              <w:rPr>
                <w:i/>
              </w:rPr>
              <w:t>Your Touring Wheel Assembly routing group</w:t>
            </w:r>
          </w:p>
        </w:tc>
      </w:tr>
      <w:tr w:rsidR="00B34083" w14:paraId="3E4F2C2C"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385C99DB" w14:textId="77777777" w:rsidR="00B34083" w:rsidRDefault="00B34083" w:rsidP="00545F40">
            <w:r w:rsidRPr="00EC1DAC">
              <w:t>Group Counter</w:t>
            </w:r>
          </w:p>
        </w:tc>
        <w:tc>
          <w:tcPr>
            <w:tcW w:w="2617" w:type="pct"/>
            <w:tcBorders>
              <w:top w:val="single" w:sz="4" w:space="0" w:color="auto"/>
              <w:left w:val="single" w:sz="4" w:space="0" w:color="auto"/>
              <w:bottom w:val="single" w:sz="4" w:space="0" w:color="auto"/>
              <w:right w:val="single" w:sz="4" w:space="0" w:color="auto"/>
            </w:tcBorders>
            <w:hideMark/>
          </w:tcPr>
          <w:p w14:paraId="538731DC" w14:textId="77777777" w:rsidR="00B34083" w:rsidRPr="00EC1DAC" w:rsidRDefault="00B34083" w:rsidP="00545F40">
            <w:r w:rsidRPr="00EC1DAC">
              <w:t>Helps uniquely identify the task list for the production version of a material</w:t>
            </w:r>
          </w:p>
        </w:tc>
        <w:tc>
          <w:tcPr>
            <w:tcW w:w="1382" w:type="pct"/>
            <w:tcBorders>
              <w:top w:val="single" w:sz="4" w:space="0" w:color="auto"/>
              <w:left w:val="single" w:sz="4" w:space="0" w:color="auto"/>
              <w:bottom w:val="single" w:sz="4" w:space="0" w:color="auto"/>
              <w:right w:val="single" w:sz="4" w:space="0" w:color="auto"/>
            </w:tcBorders>
            <w:hideMark/>
          </w:tcPr>
          <w:p w14:paraId="0490B3D2" w14:textId="77777777" w:rsidR="00B34083" w:rsidRPr="00EC1DAC" w:rsidRDefault="00B34083" w:rsidP="00545F40">
            <w:pPr>
              <w:rPr>
                <w:i/>
              </w:rPr>
            </w:pPr>
            <w:r w:rsidRPr="00EC1DAC">
              <w:rPr>
                <w:i/>
              </w:rPr>
              <w:t>Your Touring Wheel Assembly Group Counter</w:t>
            </w:r>
          </w:p>
        </w:tc>
      </w:tr>
      <w:tr w:rsidR="00B34083" w14:paraId="2FA2741D" w14:textId="77777777" w:rsidTr="00545F40">
        <w:trPr>
          <w:trHeight w:val="242"/>
        </w:trPr>
        <w:tc>
          <w:tcPr>
            <w:tcW w:w="1001" w:type="pct"/>
            <w:tcBorders>
              <w:top w:val="single" w:sz="4" w:space="0" w:color="auto"/>
              <w:left w:val="single" w:sz="4" w:space="0" w:color="auto"/>
              <w:bottom w:val="single" w:sz="4" w:space="0" w:color="auto"/>
              <w:right w:val="single" w:sz="4" w:space="0" w:color="auto"/>
            </w:tcBorders>
            <w:hideMark/>
          </w:tcPr>
          <w:p w14:paraId="7E5E6641" w14:textId="77777777" w:rsidR="00B34083" w:rsidRDefault="00B34083" w:rsidP="00545F40">
            <w:r w:rsidRPr="00EC1DAC">
              <w:t>Type</w:t>
            </w:r>
          </w:p>
        </w:tc>
        <w:tc>
          <w:tcPr>
            <w:tcW w:w="2617" w:type="pct"/>
            <w:tcBorders>
              <w:top w:val="single" w:sz="4" w:space="0" w:color="auto"/>
              <w:left w:val="single" w:sz="4" w:space="0" w:color="auto"/>
              <w:bottom w:val="single" w:sz="4" w:space="0" w:color="auto"/>
              <w:right w:val="single" w:sz="4" w:space="0" w:color="auto"/>
            </w:tcBorders>
          </w:tcPr>
          <w:p w14:paraId="0685B664" w14:textId="77777777" w:rsidR="00B34083" w:rsidRPr="00EC1DAC" w:rsidRDefault="00B34083" w:rsidP="00545F40">
            <w:pPr>
              <w:ind w:left="86"/>
            </w:pPr>
            <w:r w:rsidRPr="00C5703D">
              <w:t>Key which classifies task lists according to their functionality</w:t>
            </w:r>
          </w:p>
        </w:tc>
        <w:tc>
          <w:tcPr>
            <w:tcW w:w="1382" w:type="pct"/>
            <w:tcBorders>
              <w:top w:val="single" w:sz="4" w:space="0" w:color="auto"/>
              <w:left w:val="single" w:sz="4" w:space="0" w:color="auto"/>
              <w:bottom w:val="single" w:sz="4" w:space="0" w:color="auto"/>
              <w:right w:val="single" w:sz="4" w:space="0" w:color="auto"/>
            </w:tcBorders>
            <w:hideMark/>
          </w:tcPr>
          <w:p w14:paraId="52B2C7A9" w14:textId="77777777" w:rsidR="00B34083" w:rsidRPr="00C5703D" w:rsidRDefault="00B34083" w:rsidP="00545F40">
            <w:r w:rsidRPr="00C5703D">
              <w:t>Routing</w:t>
            </w:r>
          </w:p>
        </w:tc>
      </w:tr>
    </w:tbl>
    <w:p w14:paraId="064D4E96" w14:textId="69A33B55" w:rsidR="00B34083" w:rsidRDefault="00B34083" w:rsidP="00A0407F">
      <w:pPr>
        <w:pStyle w:val="GBIStepHeader"/>
        <w:numPr>
          <w:ilvl w:val="0"/>
          <w:numId w:val="0"/>
        </w:numPr>
        <w:snapToGrid w:val="0"/>
        <w:spacing w:before="240" w:after="240"/>
      </w:pPr>
    </w:p>
    <w:p w14:paraId="5ECC7FFF" w14:textId="52A0DD7E" w:rsidR="00B34083" w:rsidRDefault="00D76FA0" w:rsidP="00B34083">
      <w:pPr>
        <w:pStyle w:val="GBIStepHeader"/>
        <w:snapToGrid w:val="0"/>
        <w:spacing w:before="240" w:after="240"/>
      </w:pPr>
      <w:r>
        <w:t>Click Continue</w:t>
      </w:r>
      <w:r w:rsidR="00B34083">
        <w:t xml:space="preserve"> </w:t>
      </w:r>
      <w:r w:rsidR="00B34083">
        <w:rPr>
          <w:noProof/>
          <w:lang w:bidi="ar-SA"/>
        </w:rPr>
        <w:drawing>
          <wp:inline distT="0" distB="0" distL="0" distR="0" wp14:anchorId="326F3390" wp14:editId="69F8B1B4">
            <wp:extent cx="562472" cy="208915"/>
            <wp:effectExtent l="0" t="0" r="9525" b="63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68382" cy="211110"/>
                    </a:xfrm>
                    <a:prstGeom prst="rect">
                      <a:avLst/>
                    </a:prstGeom>
                    <a:noFill/>
                    <a:ln>
                      <a:noFill/>
                    </a:ln>
                  </pic:spPr>
                </pic:pic>
              </a:graphicData>
            </a:graphic>
          </wp:inline>
        </w:drawing>
      </w:r>
      <w:r w:rsidR="00B34083">
        <w:t xml:space="preserve"> </w:t>
      </w:r>
    </w:p>
    <w:p w14:paraId="3B4A5663" w14:textId="63F07CC4" w:rsidR="00B34083" w:rsidRDefault="00B34083" w:rsidP="00A0407F">
      <w:pPr>
        <w:pStyle w:val="GBIStepHeader"/>
        <w:snapToGrid w:val="0"/>
        <w:spacing w:before="240" w:after="240"/>
      </w:pPr>
      <w:r>
        <w:lastRenderedPageBreak/>
        <w:t xml:space="preserve">You will receive a warning message </w:t>
      </w:r>
      <w:r>
        <w:rPr>
          <w:b w:val="0"/>
          <w:i/>
        </w:rPr>
        <w:t>“</w:t>
      </w:r>
      <w:r w:rsidR="00F2395F" w:rsidRPr="00F2395F">
        <w:rPr>
          <w:b w:val="0"/>
          <w:i/>
        </w:rPr>
        <w:t>“Valid-from date is set to current date and valid-to is set to maximum</w:t>
      </w:r>
      <w:r>
        <w:rPr>
          <w:b w:val="0"/>
          <w:i/>
        </w:rPr>
        <w:t>”</w:t>
      </w:r>
      <w:r>
        <w:t xml:space="preserve"> </w:t>
      </w:r>
      <w:r w:rsidR="00D76FA0">
        <w:rPr>
          <w:lang w:bidi="ar-SA"/>
        </w:rPr>
        <w:t xml:space="preserve">Click Continue </w:t>
      </w:r>
      <w:r w:rsidR="00D76FA0">
        <w:rPr>
          <w:noProof/>
          <w:lang w:bidi="ar-SA"/>
        </w:rPr>
        <w:drawing>
          <wp:inline distT="0" distB="0" distL="0" distR="0" wp14:anchorId="1DB9BA1A" wp14:editId="79254285">
            <wp:extent cx="504825" cy="187504"/>
            <wp:effectExtent l="0" t="0" r="0" b="3175"/>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4978" cy="194989"/>
                    </a:xfrm>
                    <a:prstGeom prst="rect">
                      <a:avLst/>
                    </a:prstGeom>
                    <a:noFill/>
                    <a:ln>
                      <a:noFill/>
                    </a:ln>
                  </pic:spPr>
                </pic:pic>
              </a:graphicData>
            </a:graphic>
          </wp:inline>
        </w:drawing>
      </w:r>
      <w:r>
        <w:t>.</w:t>
      </w:r>
    </w:p>
    <w:p w14:paraId="2DE0F4B3" w14:textId="2DE0E1A6" w:rsidR="00B34083" w:rsidRDefault="00D76FA0" w:rsidP="00B34083">
      <w:pPr>
        <w:pStyle w:val="GBIStepHeader"/>
        <w:snapToGrid w:val="0"/>
        <w:spacing w:before="240"/>
        <w:ind w:left="0" w:firstLine="0"/>
        <w:rPr>
          <w:lang w:bidi="ar-SA"/>
        </w:rPr>
      </w:pPr>
      <w:r>
        <w:rPr>
          <w:lang w:bidi="ar-SA"/>
        </w:rPr>
        <w:t>Click</w:t>
      </w:r>
      <w:r w:rsidR="00B34083">
        <w:rPr>
          <w:lang w:bidi="ar-SA"/>
        </w:rPr>
        <w:t xml:space="preserve"> </w:t>
      </w:r>
      <w:r>
        <w:rPr>
          <w:lang w:bidi="ar-SA"/>
        </w:rPr>
        <w:t>Continue</w:t>
      </w:r>
      <w:r w:rsidR="00B34083">
        <w:rPr>
          <w:lang w:bidi="ar-SA"/>
        </w:rPr>
        <w:t xml:space="preserve"> </w:t>
      </w:r>
      <w:r w:rsidR="00B34083">
        <w:rPr>
          <w:noProof/>
          <w:lang w:bidi="ar-SA"/>
        </w:rPr>
        <w:drawing>
          <wp:inline distT="0" distB="0" distL="0" distR="0" wp14:anchorId="6563C4E9" wp14:editId="18C2F7FC">
            <wp:extent cx="504825" cy="187504"/>
            <wp:effectExtent l="0" t="0" r="0" b="317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4978" cy="194989"/>
                    </a:xfrm>
                    <a:prstGeom prst="rect">
                      <a:avLst/>
                    </a:prstGeom>
                    <a:noFill/>
                    <a:ln>
                      <a:noFill/>
                    </a:ln>
                  </pic:spPr>
                </pic:pic>
              </a:graphicData>
            </a:graphic>
          </wp:inline>
        </w:drawing>
      </w:r>
      <w:r w:rsidR="00B34083">
        <w:rPr>
          <w:lang w:bidi="ar-SA"/>
        </w:rPr>
        <w:t xml:space="preserve"> through the warning message </w:t>
      </w:r>
      <w:r w:rsidR="00B34083">
        <w:rPr>
          <w:b w:val="0"/>
          <w:i/>
          <w:lang w:bidi="ar-SA"/>
        </w:rPr>
        <w:t>“Check default alternative BOM”</w:t>
      </w:r>
    </w:p>
    <w:p w14:paraId="2A183D9D" w14:textId="77777777" w:rsidR="00B34083" w:rsidRDefault="00B34083" w:rsidP="00B34083">
      <w:pPr>
        <w:pStyle w:val="GBIStepHeader"/>
        <w:snapToGrid w:val="0"/>
        <w:spacing w:before="240"/>
        <w:ind w:left="0" w:firstLine="0"/>
        <w:rPr>
          <w:lang w:bidi="ar-SA"/>
        </w:rPr>
      </w:pPr>
      <w:r>
        <w:t xml:space="preserve">Click Save </w:t>
      </w:r>
      <w:r>
        <w:rPr>
          <w:noProof/>
          <w:lang w:bidi="ar-SA"/>
        </w:rPr>
        <w:drawing>
          <wp:inline distT="0" distB="0" distL="0" distR="0" wp14:anchorId="158E5133" wp14:editId="3DB0C7E6">
            <wp:extent cx="361950" cy="19304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361950" cy="193040"/>
                    </a:xfrm>
                    <a:prstGeom prst="rect">
                      <a:avLst/>
                    </a:prstGeom>
                    <a:noFill/>
                    <a:ln>
                      <a:noFill/>
                    </a:ln>
                  </pic:spPr>
                </pic:pic>
              </a:graphicData>
            </a:graphic>
          </wp:inline>
        </w:drawing>
      </w:r>
      <w:r>
        <w:t>.</w:t>
      </w:r>
    </w:p>
    <w:p w14:paraId="7F00678E" w14:textId="77777777" w:rsidR="00B34083" w:rsidRDefault="00B34083" w:rsidP="00B34083">
      <w:pPr>
        <w:pStyle w:val="GBIImportantInstruction"/>
        <w:spacing w:after="240"/>
      </w:pPr>
      <w:r>
        <w:t>You will not receive a confirmation message; however, you will now be able to perform the production process for your Touring Wheel Assembly.</w:t>
      </w:r>
    </w:p>
    <w:p w14:paraId="4D91A347" w14:textId="77777777" w:rsidR="00B34083" w:rsidRDefault="00B34083" w:rsidP="00B34083">
      <w:pPr>
        <w:pStyle w:val="GBIStepHeader"/>
        <w:snapToGrid w:val="0"/>
        <w:spacing w:after="240"/>
        <w:ind w:left="0" w:firstLine="0"/>
      </w:pPr>
      <w:r>
        <w:t xml:space="preserve">In the </w:t>
      </w:r>
      <w:r>
        <w:rPr>
          <w:b w:val="0"/>
          <w:i/>
        </w:rPr>
        <w:t xml:space="preserve">“Production Version: Mass Processing” </w:t>
      </w:r>
      <w:r>
        <w:t>screen, 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B34083" w14:paraId="6568664E"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31BBD3" w14:textId="77777777" w:rsidR="00B34083" w:rsidRPr="00C5703D" w:rsidRDefault="00B34083" w:rsidP="00545F40">
            <w:r w:rsidRPr="00C5703D">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F701B" w14:textId="77777777" w:rsidR="00B34083" w:rsidRPr="00C5703D" w:rsidRDefault="00B34083" w:rsidP="00545F40">
            <w:r w:rsidRPr="00C5703D">
              <w:t>Description</w:t>
            </w:r>
            <w:r w:rsidRPr="00C5703D">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7CAF92" w14:textId="77777777" w:rsidR="00B34083" w:rsidRPr="00C5703D" w:rsidRDefault="00B34083" w:rsidP="00545F40">
            <w:r w:rsidRPr="00C5703D">
              <w:t>Data Value</w:t>
            </w:r>
          </w:p>
        </w:tc>
      </w:tr>
      <w:tr w:rsidR="00B34083" w14:paraId="17468C8E"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7129983F" w14:textId="77777777" w:rsidR="00B34083" w:rsidRPr="00C5703D" w:rsidRDefault="00B34083" w:rsidP="00545F40">
            <w:r w:rsidRPr="00C5703D">
              <w:t>Plant</w:t>
            </w:r>
          </w:p>
        </w:tc>
        <w:tc>
          <w:tcPr>
            <w:tcW w:w="2692" w:type="pct"/>
            <w:tcBorders>
              <w:top w:val="single" w:sz="4" w:space="0" w:color="auto"/>
              <w:left w:val="single" w:sz="4" w:space="0" w:color="auto"/>
              <w:bottom w:val="single" w:sz="4" w:space="0" w:color="auto"/>
              <w:right w:val="single" w:sz="4" w:space="0" w:color="auto"/>
            </w:tcBorders>
            <w:hideMark/>
          </w:tcPr>
          <w:p w14:paraId="63C2A7E3" w14:textId="77777777" w:rsidR="00B34083" w:rsidRPr="00C5703D" w:rsidRDefault="00B34083" w:rsidP="00545F40">
            <w:r w:rsidRPr="00C5703D">
              <w:t>Key uniquely identifying a plant.</w:t>
            </w:r>
          </w:p>
        </w:tc>
        <w:tc>
          <w:tcPr>
            <w:tcW w:w="1298" w:type="pct"/>
            <w:tcBorders>
              <w:top w:val="single" w:sz="4" w:space="0" w:color="auto"/>
              <w:left w:val="single" w:sz="4" w:space="0" w:color="auto"/>
              <w:bottom w:val="single" w:sz="4" w:space="0" w:color="auto"/>
              <w:right w:val="single" w:sz="4" w:space="0" w:color="auto"/>
            </w:tcBorders>
            <w:hideMark/>
          </w:tcPr>
          <w:p w14:paraId="3DAFAB2C" w14:textId="77777777" w:rsidR="00B34083" w:rsidRPr="00C5703D" w:rsidRDefault="00B34083" w:rsidP="00545F40">
            <w:pPr>
              <w:rPr>
                <w:i/>
              </w:rPr>
            </w:pPr>
            <w:r w:rsidRPr="00C5703D">
              <w:rPr>
                <w:i/>
              </w:rPr>
              <w:t>Your Plant Dallas</w:t>
            </w:r>
          </w:p>
        </w:tc>
      </w:tr>
      <w:tr w:rsidR="00B34083" w14:paraId="57457BED"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088AE7B3" w14:textId="77777777" w:rsidR="00B34083" w:rsidRDefault="00B34083" w:rsidP="00545F40">
            <w:r w:rsidRPr="00C5703D">
              <w:t>Material</w:t>
            </w:r>
          </w:p>
        </w:tc>
        <w:tc>
          <w:tcPr>
            <w:tcW w:w="2692" w:type="pct"/>
            <w:tcBorders>
              <w:top w:val="single" w:sz="4" w:space="0" w:color="auto"/>
              <w:left w:val="single" w:sz="4" w:space="0" w:color="auto"/>
              <w:bottom w:val="single" w:sz="4" w:space="0" w:color="auto"/>
              <w:right w:val="single" w:sz="4" w:space="0" w:color="auto"/>
            </w:tcBorders>
            <w:hideMark/>
          </w:tcPr>
          <w:p w14:paraId="53E775C6" w14:textId="77777777" w:rsidR="00B34083" w:rsidRPr="00C5703D" w:rsidRDefault="00B34083" w:rsidP="00545F40">
            <w:r w:rsidRPr="00C5703D">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719E0C29" w14:textId="77777777" w:rsidR="00B34083" w:rsidRPr="00C5703D" w:rsidRDefault="00B34083" w:rsidP="00545F40">
            <w:pPr>
              <w:rPr>
                <w:i/>
              </w:rPr>
            </w:pPr>
            <w:r w:rsidRPr="00C5703D">
              <w:rPr>
                <w:i/>
              </w:rPr>
              <w:t>Your Deluxe Touring Bike (red)</w:t>
            </w:r>
          </w:p>
        </w:tc>
      </w:tr>
      <w:tr w:rsidR="00B34083" w14:paraId="1BE2570E"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1FB016D4" w14:textId="77777777" w:rsidR="00B34083" w:rsidRDefault="00B34083" w:rsidP="00545F40">
            <w:r w:rsidRPr="00C5703D">
              <w:t>MRP Controller</w:t>
            </w:r>
          </w:p>
        </w:tc>
        <w:tc>
          <w:tcPr>
            <w:tcW w:w="2692" w:type="pct"/>
            <w:tcBorders>
              <w:top w:val="single" w:sz="4" w:space="0" w:color="auto"/>
              <w:left w:val="single" w:sz="4" w:space="0" w:color="auto"/>
              <w:bottom w:val="single" w:sz="4" w:space="0" w:color="auto"/>
              <w:right w:val="single" w:sz="4" w:space="0" w:color="auto"/>
            </w:tcBorders>
            <w:hideMark/>
          </w:tcPr>
          <w:p w14:paraId="416893CA" w14:textId="77777777" w:rsidR="00B34083" w:rsidRPr="00C5703D" w:rsidRDefault="00B34083" w:rsidP="00545F40">
            <w:r w:rsidRPr="00C5703D">
              <w:t>MRP Controller responsible for material planning for the material.</w:t>
            </w:r>
          </w:p>
        </w:tc>
        <w:tc>
          <w:tcPr>
            <w:tcW w:w="1298" w:type="pct"/>
            <w:tcBorders>
              <w:top w:val="single" w:sz="4" w:space="0" w:color="auto"/>
              <w:left w:val="single" w:sz="4" w:space="0" w:color="auto"/>
              <w:bottom w:val="single" w:sz="4" w:space="0" w:color="auto"/>
              <w:right w:val="single" w:sz="4" w:space="0" w:color="auto"/>
            </w:tcBorders>
            <w:hideMark/>
          </w:tcPr>
          <w:p w14:paraId="63FA7EE1" w14:textId="77777777" w:rsidR="00B34083" w:rsidRPr="00C5703D" w:rsidRDefault="00B34083" w:rsidP="00545F40">
            <w:pPr>
              <w:rPr>
                <w:i/>
              </w:rPr>
            </w:pPr>
            <w:r w:rsidRPr="00C5703D">
              <w:rPr>
                <w:i/>
              </w:rPr>
              <w:t>Your DL Controller</w:t>
            </w:r>
          </w:p>
        </w:tc>
      </w:tr>
    </w:tbl>
    <w:p w14:paraId="55327B57" w14:textId="6F1F9CD3" w:rsidR="00B34083" w:rsidRDefault="00B34083" w:rsidP="00B34083">
      <w:pPr>
        <w:pStyle w:val="GBIStepHeader"/>
        <w:snapToGrid w:val="0"/>
        <w:spacing w:before="240"/>
        <w:ind w:left="0" w:firstLine="0"/>
      </w:pPr>
      <w:r>
        <w:t xml:space="preserve">Click </w:t>
      </w:r>
      <w:r w:rsidR="00D76FA0">
        <w:t>Continue</w:t>
      </w:r>
      <w:r>
        <w:t xml:space="preserve"> </w:t>
      </w:r>
      <w:r>
        <w:rPr>
          <w:noProof/>
          <w:lang w:bidi="ar-SA"/>
        </w:rPr>
        <w:drawing>
          <wp:inline distT="0" distB="0" distL="0" distR="0" wp14:anchorId="650E3D65" wp14:editId="132405BC">
            <wp:extent cx="588118" cy="2184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46713" cy="240203"/>
                    </a:xfrm>
                    <a:prstGeom prst="rect">
                      <a:avLst/>
                    </a:prstGeom>
                    <a:noFill/>
                    <a:ln>
                      <a:noFill/>
                    </a:ln>
                  </pic:spPr>
                </pic:pic>
              </a:graphicData>
            </a:graphic>
          </wp:inline>
        </w:drawing>
      </w:r>
      <w:r>
        <w:t>.</w:t>
      </w:r>
    </w:p>
    <w:p w14:paraId="0CB2AED9" w14:textId="77777777" w:rsidR="00B34083" w:rsidRDefault="00B34083" w:rsidP="00B34083">
      <w:pPr>
        <w:pStyle w:val="GBIStepHeader"/>
        <w:snapToGrid w:val="0"/>
        <w:spacing w:before="240" w:after="240"/>
        <w:ind w:left="0" w:firstLine="0"/>
      </w:pPr>
      <w:r>
        <w:t xml:space="preserve">In the </w:t>
      </w:r>
      <w:r>
        <w:rPr>
          <w:b w:val="0"/>
          <w:i/>
        </w:rPr>
        <w:t xml:space="preserve">“Production Version: Mass Processing” </w:t>
      </w:r>
      <w:r>
        <w:t xml:space="preserve">screen in the </w:t>
      </w:r>
      <w:r w:rsidRPr="0034539F">
        <w:rPr>
          <w:i/>
        </w:rPr>
        <w:t>“</w:t>
      </w:r>
      <w:r w:rsidRPr="0034539F">
        <w:rPr>
          <w:b w:val="0"/>
          <w:i/>
        </w:rPr>
        <w:t>Production Version”</w:t>
      </w:r>
      <w:r>
        <w:rPr>
          <w:b w:val="0"/>
        </w:rPr>
        <w:t xml:space="preserve"> </w:t>
      </w:r>
      <w:r>
        <w:t>section of the screen enter the following information:</w:t>
      </w:r>
    </w:p>
    <w:tbl>
      <w:tblPr>
        <w:tblStyle w:val="TableGrid"/>
        <w:tblW w:w="9360" w:type="dxa"/>
        <w:tblLayout w:type="fixed"/>
        <w:tblLook w:val="04A0" w:firstRow="1" w:lastRow="0" w:firstColumn="1" w:lastColumn="0" w:noHBand="0" w:noVBand="1"/>
      </w:tblPr>
      <w:tblGrid>
        <w:gridCol w:w="1891"/>
        <w:gridCol w:w="5039"/>
        <w:gridCol w:w="2430"/>
      </w:tblGrid>
      <w:tr w:rsidR="00B34083" w14:paraId="5E68949E" w14:textId="77777777" w:rsidTr="00545F40">
        <w:tc>
          <w:tcPr>
            <w:tcW w:w="10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EA6012" w14:textId="77777777" w:rsidR="00B34083" w:rsidRPr="00C5703D" w:rsidRDefault="00B34083" w:rsidP="00545F40">
            <w:r w:rsidRPr="00C5703D">
              <w:t>Attribute</w:t>
            </w:r>
          </w:p>
        </w:tc>
        <w:tc>
          <w:tcPr>
            <w:tcW w:w="26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476F1" w14:textId="77777777" w:rsidR="00B34083" w:rsidRPr="00C5703D" w:rsidRDefault="00B34083" w:rsidP="00545F40">
            <w:r w:rsidRPr="00C5703D">
              <w:t>Description</w:t>
            </w:r>
            <w:r w:rsidRPr="00C5703D">
              <w:tab/>
            </w:r>
          </w:p>
        </w:tc>
        <w:tc>
          <w:tcPr>
            <w:tcW w:w="12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3E4AE" w14:textId="77777777" w:rsidR="00B34083" w:rsidRPr="00C5703D" w:rsidRDefault="00B34083" w:rsidP="00545F40">
            <w:r w:rsidRPr="00C5703D">
              <w:t>Data Value</w:t>
            </w:r>
          </w:p>
        </w:tc>
      </w:tr>
      <w:tr w:rsidR="00B34083" w14:paraId="5F13437F"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D1A4E15" w14:textId="77777777" w:rsidR="00B34083" w:rsidRPr="00C5703D" w:rsidRDefault="00B34083" w:rsidP="00545F40">
            <w:r w:rsidRPr="00C5703D">
              <w:t>Material</w:t>
            </w:r>
          </w:p>
        </w:tc>
        <w:tc>
          <w:tcPr>
            <w:tcW w:w="2692" w:type="pct"/>
            <w:tcBorders>
              <w:top w:val="single" w:sz="4" w:space="0" w:color="auto"/>
              <w:left w:val="single" w:sz="4" w:space="0" w:color="auto"/>
              <w:bottom w:val="single" w:sz="4" w:space="0" w:color="auto"/>
              <w:right w:val="single" w:sz="4" w:space="0" w:color="auto"/>
            </w:tcBorders>
            <w:hideMark/>
          </w:tcPr>
          <w:p w14:paraId="25326FEB" w14:textId="77777777" w:rsidR="00B34083" w:rsidRDefault="00B34083" w:rsidP="00545F40">
            <w:r w:rsidRPr="00C5703D">
              <w:t>Key identifying your material</w:t>
            </w:r>
          </w:p>
        </w:tc>
        <w:tc>
          <w:tcPr>
            <w:tcW w:w="1298" w:type="pct"/>
            <w:tcBorders>
              <w:top w:val="single" w:sz="4" w:space="0" w:color="auto"/>
              <w:left w:val="single" w:sz="4" w:space="0" w:color="auto"/>
              <w:bottom w:val="single" w:sz="4" w:space="0" w:color="auto"/>
              <w:right w:val="single" w:sz="4" w:space="0" w:color="auto"/>
            </w:tcBorders>
            <w:hideMark/>
          </w:tcPr>
          <w:p w14:paraId="1AFC609E" w14:textId="77777777" w:rsidR="00B34083" w:rsidRPr="00C5703D" w:rsidRDefault="00B34083" w:rsidP="00545F40">
            <w:pPr>
              <w:rPr>
                <w:i/>
              </w:rPr>
            </w:pPr>
            <w:r w:rsidRPr="00C5703D">
              <w:rPr>
                <w:i/>
              </w:rPr>
              <w:t>Your Deluxe Touring Bike (red)</w:t>
            </w:r>
          </w:p>
        </w:tc>
      </w:tr>
      <w:tr w:rsidR="00B34083" w14:paraId="7223E2FD"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01113E86" w14:textId="77777777" w:rsidR="00B34083" w:rsidRDefault="00B34083" w:rsidP="00545F40">
            <w:r w:rsidRPr="00C5703D">
              <w:t>Production Version</w:t>
            </w:r>
          </w:p>
        </w:tc>
        <w:tc>
          <w:tcPr>
            <w:tcW w:w="2692" w:type="pct"/>
            <w:tcBorders>
              <w:top w:val="single" w:sz="4" w:space="0" w:color="auto"/>
              <w:left w:val="single" w:sz="4" w:space="0" w:color="auto"/>
              <w:bottom w:val="single" w:sz="4" w:space="0" w:color="auto"/>
              <w:right w:val="single" w:sz="4" w:space="0" w:color="auto"/>
            </w:tcBorders>
            <w:hideMark/>
          </w:tcPr>
          <w:p w14:paraId="0D9856ED" w14:textId="77777777" w:rsidR="00B34083" w:rsidRDefault="00B34083" w:rsidP="00545F40">
            <w:r w:rsidRPr="00C5703D">
              <w:t>Key identifying your production version</w:t>
            </w:r>
          </w:p>
        </w:tc>
        <w:tc>
          <w:tcPr>
            <w:tcW w:w="1298" w:type="pct"/>
            <w:tcBorders>
              <w:top w:val="single" w:sz="4" w:space="0" w:color="auto"/>
              <w:left w:val="single" w:sz="4" w:space="0" w:color="auto"/>
              <w:bottom w:val="single" w:sz="4" w:space="0" w:color="auto"/>
              <w:right w:val="single" w:sz="4" w:space="0" w:color="auto"/>
            </w:tcBorders>
            <w:hideMark/>
          </w:tcPr>
          <w:p w14:paraId="284B7713" w14:textId="77777777" w:rsidR="00B34083" w:rsidRPr="00C5703D" w:rsidRDefault="00B34083" w:rsidP="00545F40">
            <w:r w:rsidRPr="00C5703D">
              <w:t>01</w:t>
            </w:r>
          </w:p>
        </w:tc>
      </w:tr>
      <w:tr w:rsidR="00B34083" w14:paraId="1951BE34"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5C7E640" w14:textId="77777777" w:rsidR="00B34083" w:rsidRDefault="00B34083" w:rsidP="00545F40">
            <w:r w:rsidRPr="00C5703D">
              <w:t>Production Version Short Text</w:t>
            </w:r>
          </w:p>
        </w:tc>
        <w:tc>
          <w:tcPr>
            <w:tcW w:w="2692" w:type="pct"/>
            <w:tcBorders>
              <w:top w:val="single" w:sz="4" w:space="0" w:color="auto"/>
              <w:left w:val="single" w:sz="4" w:space="0" w:color="auto"/>
              <w:bottom w:val="single" w:sz="4" w:space="0" w:color="auto"/>
              <w:right w:val="single" w:sz="4" w:space="0" w:color="auto"/>
            </w:tcBorders>
            <w:hideMark/>
          </w:tcPr>
          <w:p w14:paraId="40D921DB" w14:textId="77777777" w:rsidR="00B34083" w:rsidRPr="00C5703D" w:rsidRDefault="00B34083" w:rsidP="00545F40">
            <w:r w:rsidRPr="00C5703D">
              <w:t>Text describing your Production Version</w:t>
            </w:r>
          </w:p>
        </w:tc>
        <w:tc>
          <w:tcPr>
            <w:tcW w:w="1298" w:type="pct"/>
            <w:tcBorders>
              <w:top w:val="single" w:sz="4" w:space="0" w:color="auto"/>
              <w:left w:val="single" w:sz="4" w:space="0" w:color="auto"/>
              <w:bottom w:val="single" w:sz="4" w:space="0" w:color="auto"/>
              <w:right w:val="single" w:sz="4" w:space="0" w:color="auto"/>
            </w:tcBorders>
            <w:hideMark/>
          </w:tcPr>
          <w:p w14:paraId="64F4AB05" w14:textId="77777777" w:rsidR="00B34083" w:rsidRPr="00C5703D" w:rsidRDefault="00B34083" w:rsidP="00545F40">
            <w:r w:rsidRPr="00C5703D">
              <w:t>Deluxe Touring Bike (red) PV</w:t>
            </w:r>
          </w:p>
        </w:tc>
      </w:tr>
      <w:tr w:rsidR="00B34083" w14:paraId="40D8C91B"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6FFA8D21" w14:textId="77777777" w:rsidR="00B34083" w:rsidRDefault="00B34083" w:rsidP="00545F40">
            <w:r w:rsidRPr="00C5703D">
              <w:t>BOM Usage</w:t>
            </w:r>
          </w:p>
        </w:tc>
        <w:tc>
          <w:tcPr>
            <w:tcW w:w="2692" w:type="pct"/>
            <w:tcBorders>
              <w:top w:val="single" w:sz="4" w:space="0" w:color="auto"/>
              <w:left w:val="single" w:sz="4" w:space="0" w:color="auto"/>
              <w:bottom w:val="single" w:sz="4" w:space="0" w:color="auto"/>
              <w:right w:val="single" w:sz="4" w:space="0" w:color="auto"/>
            </w:tcBorders>
          </w:tcPr>
          <w:p w14:paraId="7A052CB0" w14:textId="77777777" w:rsidR="00B34083" w:rsidRPr="00C5703D" w:rsidRDefault="00B34083" w:rsidP="00545F40">
            <w:r>
              <w:t>Key defining</w:t>
            </w:r>
            <w:r w:rsidRPr="00C5703D">
              <w:t xml:space="preserve"> the area (such as engineering/design or production) where a BOM can be used</w:t>
            </w:r>
          </w:p>
        </w:tc>
        <w:tc>
          <w:tcPr>
            <w:tcW w:w="1298" w:type="pct"/>
            <w:tcBorders>
              <w:top w:val="single" w:sz="4" w:space="0" w:color="auto"/>
              <w:left w:val="single" w:sz="4" w:space="0" w:color="auto"/>
              <w:bottom w:val="single" w:sz="4" w:space="0" w:color="auto"/>
              <w:right w:val="single" w:sz="4" w:space="0" w:color="auto"/>
            </w:tcBorders>
            <w:hideMark/>
          </w:tcPr>
          <w:p w14:paraId="339045F6" w14:textId="77777777" w:rsidR="00B34083" w:rsidRPr="00C5703D" w:rsidRDefault="00B34083" w:rsidP="00545F40">
            <w:r w:rsidRPr="00C5703D">
              <w:t xml:space="preserve">1 </w:t>
            </w:r>
          </w:p>
        </w:tc>
      </w:tr>
      <w:tr w:rsidR="00B34083" w14:paraId="32872D65"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57A7E95F" w14:textId="77777777" w:rsidR="00B34083" w:rsidRDefault="00B34083" w:rsidP="00545F40">
            <w:r w:rsidRPr="00C5703D">
              <w:t>Group</w:t>
            </w:r>
          </w:p>
        </w:tc>
        <w:tc>
          <w:tcPr>
            <w:tcW w:w="2692" w:type="pct"/>
            <w:tcBorders>
              <w:top w:val="single" w:sz="4" w:space="0" w:color="auto"/>
              <w:left w:val="single" w:sz="4" w:space="0" w:color="auto"/>
              <w:bottom w:val="single" w:sz="4" w:space="0" w:color="auto"/>
              <w:right w:val="single" w:sz="4" w:space="0" w:color="auto"/>
            </w:tcBorders>
            <w:hideMark/>
          </w:tcPr>
          <w:p w14:paraId="5FB0D62C" w14:textId="77777777" w:rsidR="00B34083" w:rsidRPr="00C5703D" w:rsidRDefault="00B34083" w:rsidP="00545F40">
            <w:r w:rsidRPr="00C5703D">
              <w:t>Key for task list group found in material routing</w:t>
            </w:r>
          </w:p>
        </w:tc>
        <w:tc>
          <w:tcPr>
            <w:tcW w:w="1298" w:type="pct"/>
            <w:tcBorders>
              <w:top w:val="single" w:sz="4" w:space="0" w:color="auto"/>
              <w:left w:val="single" w:sz="4" w:space="0" w:color="auto"/>
              <w:bottom w:val="single" w:sz="4" w:space="0" w:color="auto"/>
              <w:right w:val="single" w:sz="4" w:space="0" w:color="auto"/>
            </w:tcBorders>
            <w:hideMark/>
          </w:tcPr>
          <w:p w14:paraId="1E154F12" w14:textId="77777777" w:rsidR="00B34083" w:rsidRPr="00C5703D" w:rsidRDefault="00B34083" w:rsidP="00545F40">
            <w:pPr>
              <w:rPr>
                <w:i/>
              </w:rPr>
            </w:pPr>
            <w:r w:rsidRPr="00C5703D">
              <w:rPr>
                <w:i/>
              </w:rPr>
              <w:t>Your Deluxe Touring Bike (red) routing group</w:t>
            </w:r>
          </w:p>
        </w:tc>
      </w:tr>
      <w:tr w:rsidR="00B34083" w14:paraId="49152B54"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06E55CF4" w14:textId="77777777" w:rsidR="00B34083" w:rsidRDefault="00B34083" w:rsidP="00545F40">
            <w:r w:rsidRPr="00C5703D">
              <w:t>Group Counter</w:t>
            </w:r>
          </w:p>
        </w:tc>
        <w:tc>
          <w:tcPr>
            <w:tcW w:w="2692" w:type="pct"/>
            <w:tcBorders>
              <w:top w:val="single" w:sz="4" w:space="0" w:color="auto"/>
              <w:left w:val="single" w:sz="4" w:space="0" w:color="auto"/>
              <w:bottom w:val="single" w:sz="4" w:space="0" w:color="auto"/>
              <w:right w:val="single" w:sz="4" w:space="0" w:color="auto"/>
            </w:tcBorders>
            <w:hideMark/>
          </w:tcPr>
          <w:p w14:paraId="282BA747" w14:textId="77777777" w:rsidR="00B34083" w:rsidRPr="00C5703D" w:rsidRDefault="00B34083" w:rsidP="00545F40">
            <w:r w:rsidRPr="00C5703D">
              <w:t>Helps uniquely identify the task list for the production version of a material</w:t>
            </w:r>
          </w:p>
        </w:tc>
        <w:tc>
          <w:tcPr>
            <w:tcW w:w="1298" w:type="pct"/>
            <w:tcBorders>
              <w:top w:val="single" w:sz="4" w:space="0" w:color="auto"/>
              <w:left w:val="single" w:sz="4" w:space="0" w:color="auto"/>
              <w:bottom w:val="single" w:sz="4" w:space="0" w:color="auto"/>
              <w:right w:val="single" w:sz="4" w:space="0" w:color="auto"/>
            </w:tcBorders>
            <w:hideMark/>
          </w:tcPr>
          <w:p w14:paraId="2DBD0FD5" w14:textId="77777777" w:rsidR="00B34083" w:rsidRPr="00C5703D" w:rsidRDefault="00B34083" w:rsidP="00545F40">
            <w:r w:rsidRPr="00C5703D">
              <w:rPr>
                <w:i/>
              </w:rPr>
              <w:t>Your Deluxe Touring Bike Red group counter</w:t>
            </w:r>
          </w:p>
        </w:tc>
      </w:tr>
      <w:tr w:rsidR="00B34083" w14:paraId="433508F3" w14:textId="77777777" w:rsidTr="00545F40">
        <w:trPr>
          <w:trHeight w:val="242"/>
        </w:trPr>
        <w:tc>
          <w:tcPr>
            <w:tcW w:w="1010" w:type="pct"/>
            <w:tcBorders>
              <w:top w:val="single" w:sz="4" w:space="0" w:color="auto"/>
              <w:left w:val="single" w:sz="4" w:space="0" w:color="auto"/>
              <w:bottom w:val="single" w:sz="4" w:space="0" w:color="auto"/>
              <w:right w:val="single" w:sz="4" w:space="0" w:color="auto"/>
            </w:tcBorders>
            <w:hideMark/>
          </w:tcPr>
          <w:p w14:paraId="4C2C2442" w14:textId="77777777" w:rsidR="00B34083" w:rsidRDefault="00B34083" w:rsidP="00545F40">
            <w:r w:rsidRPr="00C5703D">
              <w:t>Type</w:t>
            </w:r>
          </w:p>
        </w:tc>
        <w:tc>
          <w:tcPr>
            <w:tcW w:w="2692" w:type="pct"/>
            <w:tcBorders>
              <w:top w:val="single" w:sz="4" w:space="0" w:color="auto"/>
              <w:left w:val="single" w:sz="4" w:space="0" w:color="auto"/>
              <w:bottom w:val="single" w:sz="4" w:space="0" w:color="auto"/>
              <w:right w:val="single" w:sz="4" w:space="0" w:color="auto"/>
            </w:tcBorders>
          </w:tcPr>
          <w:p w14:paraId="5477E3A6" w14:textId="77777777" w:rsidR="00B34083" w:rsidRPr="00C5703D" w:rsidRDefault="00B34083" w:rsidP="00545F40">
            <w:r w:rsidRPr="00C5703D">
              <w:t>Key which classifies task lists according to their functionality</w:t>
            </w:r>
          </w:p>
        </w:tc>
        <w:tc>
          <w:tcPr>
            <w:tcW w:w="1298" w:type="pct"/>
            <w:tcBorders>
              <w:top w:val="single" w:sz="4" w:space="0" w:color="auto"/>
              <w:left w:val="single" w:sz="4" w:space="0" w:color="auto"/>
              <w:bottom w:val="single" w:sz="4" w:space="0" w:color="auto"/>
              <w:right w:val="single" w:sz="4" w:space="0" w:color="auto"/>
            </w:tcBorders>
            <w:hideMark/>
          </w:tcPr>
          <w:p w14:paraId="166531D2" w14:textId="77777777" w:rsidR="00B34083" w:rsidRPr="00C5703D" w:rsidRDefault="00B34083" w:rsidP="00545F40">
            <w:r w:rsidRPr="00C5703D">
              <w:t>Routing</w:t>
            </w:r>
          </w:p>
        </w:tc>
      </w:tr>
    </w:tbl>
    <w:p w14:paraId="2FB9EB26" w14:textId="775015E0" w:rsidR="00B34083" w:rsidRDefault="00A0407F" w:rsidP="00EC39B4">
      <w:pPr>
        <w:pStyle w:val="GBIStepHeader"/>
        <w:numPr>
          <w:ilvl w:val="0"/>
          <w:numId w:val="0"/>
        </w:numPr>
        <w:tabs>
          <w:tab w:val="left" w:pos="1245"/>
        </w:tabs>
        <w:snapToGrid w:val="0"/>
        <w:spacing w:before="240" w:after="240"/>
      </w:pPr>
      <w:r>
        <w:br w:type="textWrapping" w:clear="all"/>
      </w:r>
      <w:r w:rsidR="00B34083">
        <w:t xml:space="preserve">Click </w:t>
      </w:r>
      <w:r w:rsidR="0099387D">
        <w:t>Continue</w:t>
      </w:r>
      <w:r w:rsidR="00B34083">
        <w:t xml:space="preserve"> </w:t>
      </w:r>
      <w:r w:rsidR="00B34083">
        <w:rPr>
          <w:noProof/>
          <w:lang w:bidi="ar-SA"/>
        </w:rPr>
        <w:drawing>
          <wp:inline distT="0" distB="0" distL="0" distR="0" wp14:anchorId="372F5854" wp14:editId="38A523E9">
            <wp:extent cx="523875" cy="177309"/>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tretch>
                      <a:fillRect/>
                    </a:stretch>
                  </pic:blipFill>
                  <pic:spPr bwMode="auto">
                    <a:xfrm>
                      <a:off x="0" y="0"/>
                      <a:ext cx="550234" cy="186230"/>
                    </a:xfrm>
                    <a:prstGeom prst="rect">
                      <a:avLst/>
                    </a:prstGeom>
                    <a:noFill/>
                    <a:ln>
                      <a:noFill/>
                    </a:ln>
                  </pic:spPr>
                </pic:pic>
              </a:graphicData>
            </a:graphic>
          </wp:inline>
        </w:drawing>
      </w:r>
      <w:r w:rsidR="00B34083">
        <w:t xml:space="preserve"> </w:t>
      </w:r>
    </w:p>
    <w:p w14:paraId="0A7EE33B" w14:textId="78319C6E" w:rsidR="00B34083" w:rsidRDefault="00B34083" w:rsidP="00B34083">
      <w:pPr>
        <w:pStyle w:val="GBIStepHeader"/>
        <w:snapToGrid w:val="0"/>
        <w:spacing w:before="240" w:after="240"/>
      </w:pPr>
      <w:r>
        <w:t xml:space="preserve">You will receive a warning message </w:t>
      </w:r>
      <w:r>
        <w:rPr>
          <w:b w:val="0"/>
          <w:i/>
        </w:rPr>
        <w:t>“valid from date is set to current date and valid to date will be set to maximum”</w:t>
      </w:r>
      <w:r>
        <w:t xml:space="preserve"> click </w:t>
      </w:r>
      <w:r w:rsidR="0099387D">
        <w:t xml:space="preserve">Continue </w:t>
      </w:r>
      <w:r w:rsidR="0099387D">
        <w:rPr>
          <w:noProof/>
          <w:lang w:bidi="ar-SA"/>
        </w:rPr>
        <w:drawing>
          <wp:inline distT="0" distB="0" distL="0" distR="0" wp14:anchorId="2EAEB661" wp14:editId="7F9784F8">
            <wp:extent cx="523875" cy="177309"/>
            <wp:effectExtent l="0" t="0" r="0" b="0"/>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tretch>
                      <a:fillRect/>
                    </a:stretch>
                  </pic:blipFill>
                  <pic:spPr bwMode="auto">
                    <a:xfrm>
                      <a:off x="0" y="0"/>
                      <a:ext cx="550234" cy="186230"/>
                    </a:xfrm>
                    <a:prstGeom prst="rect">
                      <a:avLst/>
                    </a:prstGeom>
                    <a:noFill/>
                    <a:ln>
                      <a:noFill/>
                    </a:ln>
                  </pic:spPr>
                </pic:pic>
              </a:graphicData>
            </a:graphic>
          </wp:inline>
        </w:drawing>
      </w:r>
      <w:r>
        <w:t>.</w:t>
      </w:r>
    </w:p>
    <w:p w14:paraId="40DFFA6B" w14:textId="3844641F" w:rsidR="00B34083" w:rsidRDefault="00B34083" w:rsidP="00B34083">
      <w:pPr>
        <w:pStyle w:val="GBIStepHeader"/>
        <w:snapToGrid w:val="0"/>
        <w:spacing w:before="240"/>
        <w:rPr>
          <w:lang w:bidi="ar-SA"/>
        </w:rPr>
      </w:pPr>
      <w:r>
        <w:rPr>
          <w:lang w:bidi="ar-SA"/>
        </w:rPr>
        <w:t xml:space="preserve">Click </w:t>
      </w:r>
      <w:r w:rsidR="0099387D">
        <w:t xml:space="preserve">Continue </w:t>
      </w:r>
      <w:r w:rsidR="0099387D">
        <w:rPr>
          <w:noProof/>
          <w:lang w:bidi="ar-SA"/>
        </w:rPr>
        <w:drawing>
          <wp:inline distT="0" distB="0" distL="0" distR="0" wp14:anchorId="32C1D619" wp14:editId="513F58F2">
            <wp:extent cx="523875" cy="177309"/>
            <wp:effectExtent l="0" t="0" r="0"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tretch>
                      <a:fillRect/>
                    </a:stretch>
                  </pic:blipFill>
                  <pic:spPr bwMode="auto">
                    <a:xfrm>
                      <a:off x="0" y="0"/>
                      <a:ext cx="550234" cy="186230"/>
                    </a:xfrm>
                    <a:prstGeom prst="rect">
                      <a:avLst/>
                    </a:prstGeom>
                    <a:noFill/>
                    <a:ln>
                      <a:noFill/>
                    </a:ln>
                  </pic:spPr>
                </pic:pic>
              </a:graphicData>
            </a:graphic>
          </wp:inline>
        </w:drawing>
      </w:r>
      <w:r>
        <w:rPr>
          <w:lang w:bidi="ar-SA"/>
        </w:rPr>
        <w:t xml:space="preserve"> through the warning message </w:t>
      </w:r>
      <w:r>
        <w:rPr>
          <w:b w:val="0"/>
          <w:i/>
          <w:lang w:bidi="ar-SA"/>
        </w:rPr>
        <w:t>“Check default alternative BOM”</w:t>
      </w:r>
      <w:r>
        <w:rPr>
          <w:lang w:bidi="ar-SA"/>
        </w:rPr>
        <w:t>.</w:t>
      </w:r>
    </w:p>
    <w:p w14:paraId="6B96A63F" w14:textId="77777777" w:rsidR="00B34083" w:rsidRDefault="00B34083" w:rsidP="00B34083">
      <w:pPr>
        <w:pStyle w:val="GBIStepHeader"/>
        <w:snapToGrid w:val="0"/>
        <w:spacing w:before="240"/>
        <w:rPr>
          <w:lang w:bidi="ar-SA"/>
        </w:rPr>
      </w:pPr>
      <w:r>
        <w:lastRenderedPageBreak/>
        <w:t xml:space="preserve">Click Save </w:t>
      </w:r>
      <w:r>
        <w:rPr>
          <w:noProof/>
          <w:lang w:bidi="ar-SA"/>
        </w:rPr>
        <w:drawing>
          <wp:inline distT="0" distB="0" distL="0" distR="0" wp14:anchorId="4952800D" wp14:editId="59472C41">
            <wp:extent cx="381000" cy="203200"/>
            <wp:effectExtent l="0" t="0" r="0" b="635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3">
                      <a:extLst>
                        <a:ext uri="{28A0092B-C50C-407E-A947-70E740481C1C}">
                          <a14:useLocalDpi xmlns:a14="http://schemas.microsoft.com/office/drawing/2010/main" val="0"/>
                        </a:ext>
                      </a:extLst>
                    </a:blip>
                    <a:stretch>
                      <a:fillRect/>
                    </a:stretch>
                  </pic:blipFill>
                  <pic:spPr bwMode="auto">
                    <a:xfrm>
                      <a:off x="0" y="0"/>
                      <a:ext cx="384389" cy="205007"/>
                    </a:xfrm>
                    <a:prstGeom prst="rect">
                      <a:avLst/>
                    </a:prstGeom>
                    <a:noFill/>
                    <a:ln>
                      <a:noFill/>
                    </a:ln>
                  </pic:spPr>
                </pic:pic>
              </a:graphicData>
            </a:graphic>
          </wp:inline>
        </w:drawing>
      </w:r>
      <w:r>
        <w:t>.</w:t>
      </w:r>
    </w:p>
    <w:p w14:paraId="0D74B4C1" w14:textId="77777777" w:rsidR="00B34083" w:rsidRDefault="00B34083" w:rsidP="00B34083">
      <w:pPr>
        <w:pStyle w:val="GBIImportantInstruction"/>
        <w:spacing w:after="240"/>
      </w:pPr>
      <w:r>
        <w:t>You will not receive a confirmation message; however, you will now be able to perform the production process for your Deluxe Touring Bike (red).</w:t>
      </w:r>
    </w:p>
    <w:p w14:paraId="5146F8F3" w14:textId="77777777" w:rsidR="00B34083" w:rsidRDefault="00B34083" w:rsidP="00B34083">
      <w:r>
        <w:br w:type="page"/>
      </w:r>
    </w:p>
    <w:p w14:paraId="20388359" w14:textId="5F213A79" w:rsidR="00534E03" w:rsidRDefault="00534E03" w:rsidP="00BA1753">
      <w:pPr>
        <w:pStyle w:val="GBISectionHeader"/>
        <w:framePr w:wrap="around"/>
      </w:pPr>
      <w:bookmarkStart w:id="123" w:name="_Toc481481220"/>
      <w:bookmarkStart w:id="124" w:name="_Toc31792628"/>
      <w:r>
        <w:lastRenderedPageBreak/>
        <w:t>Create Initial Inventory Balance</w:t>
      </w:r>
      <w:bookmarkEnd w:id="123"/>
      <w:bookmarkEnd w:id="124"/>
    </w:p>
    <w:p w14:paraId="18CD0FF9" w14:textId="6E6999DE" w:rsidR="00534E03" w:rsidRDefault="00534E03" w:rsidP="00534E03">
      <w:pPr>
        <w:rPr>
          <w:lang w:bidi="en-US"/>
        </w:rPr>
      </w:pPr>
    </w:p>
    <w:p w14:paraId="6440D8E0" w14:textId="263273C4" w:rsidR="00D90E11" w:rsidRDefault="00D90E11" w:rsidP="00534E03">
      <w:pPr>
        <w:rPr>
          <w:lang w:bidi="en-US"/>
        </w:rPr>
      </w:pPr>
      <w:r w:rsidRPr="00AA5CEB">
        <w:rPr>
          <w:noProof/>
        </w:rPr>
        <w:drawing>
          <wp:inline distT="0" distB="0" distL="0" distR="0" wp14:anchorId="7890001D" wp14:editId="151CA6D8">
            <wp:extent cx="5943600" cy="929640"/>
            <wp:effectExtent l="57150" t="0" r="0" b="60960"/>
            <wp:docPr id="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31B59F39" w14:textId="4E9FF09E" w:rsidR="004233BB" w:rsidRDefault="001B0BD7" w:rsidP="00534E03">
      <w:pPr>
        <w:rPr>
          <w:lang w:bidi="en-US"/>
        </w:rPr>
      </w:pPr>
      <w:r w:rsidRPr="00AA5CEB">
        <w:rPr>
          <w:noProof/>
        </w:rPr>
        <w:drawing>
          <wp:inline distT="0" distB="0" distL="0" distR="0" wp14:anchorId="68DEB30A" wp14:editId="0F969BFE">
            <wp:extent cx="5943600" cy="787400"/>
            <wp:effectExtent l="57150" t="0" r="38100" b="5080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03174ADC" w14:textId="77777777" w:rsidR="004233BB" w:rsidRDefault="004233BB" w:rsidP="00534E03">
      <w:pPr>
        <w:rPr>
          <w:lang w:bidi="en-US"/>
        </w:rPr>
      </w:pPr>
    </w:p>
    <w:p w14:paraId="05D087B1" w14:textId="61E1B726" w:rsidR="00534E03" w:rsidRDefault="00534E03" w:rsidP="00205058">
      <w:r w:rsidRPr="005E7BA9">
        <w:t>Normally, the material planning process would create purchase requisitions for the necessary raw materials. You would then execute the procurement proce</w:t>
      </w:r>
      <w:r>
        <w:t xml:space="preserve">ss and obtain these materials. </w:t>
      </w:r>
      <w:r w:rsidRPr="005E7BA9">
        <w:t>For this exercise</w:t>
      </w:r>
      <w:r>
        <w:t xml:space="preserve"> (and simplicity reasons)</w:t>
      </w:r>
      <w:r w:rsidRPr="005E7BA9">
        <w:t>, we will take a shortcut an</w:t>
      </w:r>
      <w:r w:rsidR="009B40A1">
        <w:t>d create “inventory from heaven”</w:t>
      </w:r>
      <w:r>
        <w:t>.</w:t>
      </w:r>
    </w:p>
    <w:p w14:paraId="2BF23352" w14:textId="77777777" w:rsidR="00534E03" w:rsidRDefault="00534E03" w:rsidP="00205058"/>
    <w:p w14:paraId="05A7961A" w14:textId="77777777" w:rsidR="00534E03" w:rsidRDefault="00534E03" w:rsidP="00205058">
      <w:r>
        <w:t>Use the table below to calculate how many of the different materials are needed to make ten bikes. The first three columns include the material description, material number, and the quantity needed for one bike. Complete the remaining columns as follows:</w:t>
      </w:r>
    </w:p>
    <w:p w14:paraId="5837CBAF" w14:textId="77777777" w:rsidR="00534E03" w:rsidRPr="00534E03" w:rsidRDefault="00534E03" w:rsidP="00534E03">
      <w:pPr>
        <w:rPr>
          <w:lang w:bidi="en-US"/>
        </w:rPr>
      </w:pPr>
    </w:p>
    <w:tbl>
      <w:tblPr>
        <w:tblW w:w="5390" w:type="pct"/>
        <w:tblInd w:w="-275" w:type="dxa"/>
        <w:tblLayout w:type="fixed"/>
        <w:tblLook w:val="04A0" w:firstRow="1" w:lastRow="0" w:firstColumn="1" w:lastColumn="0" w:noHBand="0" w:noVBand="1"/>
      </w:tblPr>
      <w:tblGrid>
        <w:gridCol w:w="719"/>
        <w:gridCol w:w="2883"/>
        <w:gridCol w:w="1441"/>
        <w:gridCol w:w="2248"/>
        <w:gridCol w:w="2788"/>
      </w:tblGrid>
      <w:tr w:rsidR="00980366" w:rsidRPr="00BA1753" w14:paraId="767AEA4C"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46F6757" w14:textId="3B5FD169" w:rsidR="00980366" w:rsidRPr="00BA1753" w:rsidRDefault="00980366" w:rsidP="00205058">
            <w:pPr>
              <w:rPr>
                <w:b/>
              </w:rPr>
            </w:pPr>
            <w:r w:rsidRPr="00BA1753">
              <w:rPr>
                <w:b/>
              </w:rPr>
              <w:t>Item</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82427A4" w14:textId="237B18B4" w:rsidR="00980366" w:rsidRPr="00BA1753" w:rsidRDefault="00980366" w:rsidP="00205058">
            <w:pPr>
              <w:rPr>
                <w:b/>
              </w:rPr>
            </w:pPr>
            <w:r w:rsidRPr="00BA1753">
              <w:rPr>
                <w:b/>
              </w:rPr>
              <w:t>Description</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E11914C" w14:textId="77777777" w:rsidR="00980366" w:rsidRPr="00BA1753" w:rsidRDefault="00980366" w:rsidP="00205058">
            <w:pPr>
              <w:rPr>
                <w:b/>
              </w:rPr>
            </w:pPr>
            <w:r w:rsidRPr="00BA1753">
              <w:rPr>
                <w:b/>
              </w:rPr>
              <w:t>Number</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2FFFED5" w14:textId="77777777" w:rsidR="00980366" w:rsidRPr="00BA1753" w:rsidRDefault="00980366" w:rsidP="00205058">
            <w:pPr>
              <w:rPr>
                <w:b/>
              </w:rPr>
            </w:pPr>
            <w:r w:rsidRPr="00BA1753">
              <w:rPr>
                <w:b/>
              </w:rPr>
              <w:t>Quantity for 1 Bike</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1DFEC59" w14:textId="77777777" w:rsidR="00980366" w:rsidRPr="00BA1753" w:rsidRDefault="00980366" w:rsidP="00205058">
            <w:pPr>
              <w:rPr>
                <w:b/>
              </w:rPr>
            </w:pPr>
            <w:r w:rsidRPr="00BA1753">
              <w:rPr>
                <w:b/>
              </w:rPr>
              <w:t>Qty. Needed for 10 Bikes</w:t>
            </w:r>
          </w:p>
        </w:tc>
      </w:tr>
      <w:tr w:rsidR="00980366" w:rsidRPr="00157DD7" w14:paraId="656C6719"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784B93" w14:textId="348675C7" w:rsidR="00980366" w:rsidRPr="00417FA8" w:rsidRDefault="00980366" w:rsidP="00205058">
            <w:r>
              <w:t>1</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7B5FE4" w14:textId="00DC460F" w:rsidR="00980366" w:rsidRPr="00417FA8" w:rsidRDefault="00980366" w:rsidP="00205058">
            <w:r w:rsidRPr="00417FA8">
              <w:t>Brake Kit</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1A9873" w14:textId="77777777" w:rsidR="00980366" w:rsidRPr="00417FA8" w:rsidRDefault="00980366" w:rsidP="00205058">
            <w:r w:rsidRPr="00417FA8">
              <w:t>BRKT10##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575FD3"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03F8CB" w14:textId="7A0F4436" w:rsidR="00980366" w:rsidRPr="00157DD7" w:rsidRDefault="00980366" w:rsidP="00205058">
            <w:r>
              <w:fldChar w:fldCharType="begin">
                <w:ffData>
                  <w:name w:val="QNBRKT"/>
                  <w:enabled/>
                  <w:calcOnExit/>
                  <w:textInput/>
                </w:ffData>
              </w:fldChar>
            </w:r>
            <w:bookmarkStart w:id="125" w:name="QNBRKT"/>
            <w:r>
              <w:instrText xml:space="preserve"> FORMTEXT </w:instrText>
            </w:r>
            <w:r>
              <w:fldChar w:fldCharType="separate"/>
            </w:r>
            <w:r w:rsidR="009F572B">
              <w:rPr>
                <w:noProof/>
              </w:rPr>
              <w:t>10</w:t>
            </w:r>
            <w:r>
              <w:fldChar w:fldCharType="end"/>
            </w:r>
            <w:bookmarkEnd w:id="125"/>
            <w:r w:rsidRPr="00181FA9">
              <w:t xml:space="preserve"> </w:t>
            </w:r>
          </w:p>
        </w:tc>
      </w:tr>
      <w:tr w:rsidR="00980366" w:rsidRPr="00157DD7" w14:paraId="741AD1DC"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56C89F" w14:textId="33ADB332" w:rsidR="00980366" w:rsidRPr="00417FA8" w:rsidRDefault="00980366" w:rsidP="00205058">
            <w:r>
              <w:t>2</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BC24BE" w14:textId="2AF7FAA1" w:rsidR="00980366" w:rsidRPr="00417FA8" w:rsidRDefault="00980366" w:rsidP="00205058">
            <w:r w:rsidRPr="00417FA8">
              <w:t>Chain</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A4DC2" w14:textId="77777777" w:rsidR="00980366" w:rsidRPr="00417FA8" w:rsidRDefault="00980366" w:rsidP="00205058">
            <w:r w:rsidRPr="00417FA8">
              <w:t>CHAN10##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60948"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EE818" w14:textId="6F492EF2" w:rsidR="00980366" w:rsidRPr="00157DD7" w:rsidRDefault="00980366" w:rsidP="00205058">
            <w:r>
              <w:fldChar w:fldCharType="begin">
                <w:ffData>
                  <w:name w:val="QNCHAN"/>
                  <w:enabled/>
                  <w:calcOnExit/>
                  <w:textInput/>
                </w:ffData>
              </w:fldChar>
            </w:r>
            <w:bookmarkStart w:id="126" w:name="QNCHAN"/>
            <w:r>
              <w:instrText xml:space="preserve"> FORMTEXT </w:instrText>
            </w:r>
            <w:r>
              <w:fldChar w:fldCharType="separate"/>
            </w:r>
            <w:r w:rsidR="009F572B">
              <w:rPr>
                <w:noProof/>
              </w:rPr>
              <w:t>10</w:t>
            </w:r>
            <w:r>
              <w:fldChar w:fldCharType="end"/>
            </w:r>
            <w:bookmarkEnd w:id="126"/>
            <w:r w:rsidRPr="00181FA9">
              <w:t xml:space="preserve"> </w:t>
            </w:r>
          </w:p>
        </w:tc>
      </w:tr>
      <w:tr w:rsidR="00980366" w:rsidRPr="00157DD7" w14:paraId="0ED54793"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E3853E" w14:textId="19117C51" w:rsidR="00980366" w:rsidRPr="00417FA8" w:rsidRDefault="00980366" w:rsidP="00205058">
            <w:r>
              <w:t>3</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F1C967" w14:textId="4A5B3A97" w:rsidR="00980366" w:rsidRPr="00417FA8" w:rsidRDefault="00980366" w:rsidP="00205058">
            <w:r w:rsidRPr="00417FA8">
              <w:t>Derailleur Gear Assembly</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C83E39" w14:textId="77777777" w:rsidR="00980366" w:rsidRPr="00417FA8" w:rsidRDefault="00980366" w:rsidP="00205058">
            <w:r w:rsidRPr="00417FA8">
              <w:t>DGAM10##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07E752"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423418" w14:textId="4697CDB2" w:rsidR="00980366" w:rsidRPr="00157DD7" w:rsidRDefault="00980366" w:rsidP="00205058">
            <w:r>
              <w:fldChar w:fldCharType="begin">
                <w:ffData>
                  <w:name w:val="QNDGAM"/>
                  <w:enabled/>
                  <w:calcOnExit/>
                  <w:textInput/>
                </w:ffData>
              </w:fldChar>
            </w:r>
            <w:bookmarkStart w:id="127" w:name="QNDGAM"/>
            <w:r>
              <w:instrText xml:space="preserve"> FORMTEXT </w:instrText>
            </w:r>
            <w:r>
              <w:fldChar w:fldCharType="separate"/>
            </w:r>
            <w:r w:rsidR="009F572B">
              <w:rPr>
                <w:noProof/>
              </w:rPr>
              <w:t>10</w:t>
            </w:r>
            <w:r>
              <w:fldChar w:fldCharType="end"/>
            </w:r>
            <w:bookmarkEnd w:id="127"/>
            <w:r w:rsidRPr="00181FA9">
              <w:t xml:space="preserve"> </w:t>
            </w:r>
          </w:p>
        </w:tc>
      </w:tr>
      <w:tr w:rsidR="00980366" w:rsidRPr="00157DD7" w14:paraId="58BBD61A"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BD694" w14:textId="3E430323" w:rsidR="00980366" w:rsidRPr="00417FA8" w:rsidRDefault="00980366" w:rsidP="00205058">
            <w:r>
              <w:t>4</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27977D" w14:textId="3B7B572B" w:rsidR="00980366" w:rsidRPr="00417FA8" w:rsidRDefault="00980366" w:rsidP="00205058">
            <w:r w:rsidRPr="00417FA8">
              <w:t>Hex Nut 5 mm</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EB5C05" w14:textId="77777777" w:rsidR="00980366" w:rsidRPr="00417FA8" w:rsidRDefault="00980366" w:rsidP="00205058">
            <w:r w:rsidRPr="00417FA8">
              <w:t>HXNT10##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35FBD7"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0B40A5" w14:textId="0EB2B61B" w:rsidR="00980366" w:rsidRPr="00157DD7" w:rsidRDefault="00980366" w:rsidP="00205058">
            <w:r>
              <w:fldChar w:fldCharType="begin">
                <w:ffData>
                  <w:name w:val="QNHXNT"/>
                  <w:enabled/>
                  <w:calcOnExit/>
                  <w:textInput/>
                </w:ffData>
              </w:fldChar>
            </w:r>
            <w:bookmarkStart w:id="128" w:name="QNHXNT"/>
            <w:r>
              <w:instrText xml:space="preserve"> FORMTEXT </w:instrText>
            </w:r>
            <w:r>
              <w:fldChar w:fldCharType="separate"/>
            </w:r>
            <w:r w:rsidR="009F572B">
              <w:rPr>
                <w:noProof/>
              </w:rPr>
              <w:t>20</w:t>
            </w:r>
            <w:r>
              <w:fldChar w:fldCharType="end"/>
            </w:r>
            <w:bookmarkEnd w:id="128"/>
            <w:r w:rsidRPr="00181FA9">
              <w:t xml:space="preserve"> </w:t>
            </w:r>
          </w:p>
        </w:tc>
      </w:tr>
      <w:tr w:rsidR="00980366" w:rsidRPr="00157DD7" w14:paraId="711ADF21"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CBECB3" w14:textId="274915BA" w:rsidR="00980366" w:rsidRPr="00417FA8" w:rsidRDefault="00980366" w:rsidP="00205058">
            <w:r>
              <w:t>5</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118D52" w14:textId="77F3A9F4" w:rsidR="00980366" w:rsidRPr="00417FA8" w:rsidRDefault="00980366" w:rsidP="00205058">
            <w:r w:rsidRPr="00417FA8">
              <w:t>Lock Washer 5 mm</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74F83" w14:textId="77777777" w:rsidR="00980366" w:rsidRPr="00417FA8" w:rsidRDefault="00980366" w:rsidP="00205058">
            <w:r w:rsidRPr="00417FA8">
              <w:t>LWSH10##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6254CB" w14:textId="77777777" w:rsidR="00980366" w:rsidRPr="00417FA8" w:rsidRDefault="00980366" w:rsidP="00205058">
            <w:r w:rsidRPr="00417FA8">
              <w:t>4</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5BC17F" w14:textId="4A2643A8" w:rsidR="00980366" w:rsidRPr="00157DD7" w:rsidRDefault="00980366" w:rsidP="00205058">
            <w:r>
              <w:fldChar w:fldCharType="begin">
                <w:ffData>
                  <w:name w:val="QNLWSH"/>
                  <w:enabled/>
                  <w:calcOnExit/>
                  <w:textInput/>
                </w:ffData>
              </w:fldChar>
            </w:r>
            <w:bookmarkStart w:id="129" w:name="QNLWSH"/>
            <w:r>
              <w:instrText xml:space="preserve"> FORMTEXT </w:instrText>
            </w:r>
            <w:r>
              <w:fldChar w:fldCharType="separate"/>
            </w:r>
            <w:r w:rsidR="009F572B">
              <w:rPr>
                <w:noProof/>
              </w:rPr>
              <w:t>40</w:t>
            </w:r>
            <w:r>
              <w:fldChar w:fldCharType="end"/>
            </w:r>
            <w:bookmarkEnd w:id="129"/>
            <w:r w:rsidRPr="00181FA9">
              <w:t xml:space="preserve"> </w:t>
            </w:r>
          </w:p>
        </w:tc>
      </w:tr>
      <w:tr w:rsidR="00980366" w:rsidRPr="00157DD7" w14:paraId="000CD76B"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1574AE" w14:textId="1DDB4A79" w:rsidR="00980366" w:rsidRPr="00417FA8" w:rsidRDefault="00980366" w:rsidP="00205058">
            <w:r>
              <w:t>6</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EEE575" w14:textId="7F4480FD" w:rsidR="00980366" w:rsidRPr="00417FA8" w:rsidRDefault="00980366" w:rsidP="00205058">
            <w:r w:rsidRPr="00417FA8">
              <w:t>Packaging</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E585B5" w14:textId="77777777" w:rsidR="00980366" w:rsidRPr="00417FA8" w:rsidRDefault="00980366" w:rsidP="00205058">
            <w:r w:rsidRPr="00417FA8">
              <w:t>PCKG10##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47402E"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75ECDF" w14:textId="5BA6BABB" w:rsidR="00980366" w:rsidRPr="00157DD7" w:rsidRDefault="00980366" w:rsidP="00205058">
            <w:r>
              <w:fldChar w:fldCharType="begin">
                <w:ffData>
                  <w:name w:val="QNPCKG"/>
                  <w:enabled/>
                  <w:calcOnExit/>
                  <w:textInput/>
                </w:ffData>
              </w:fldChar>
            </w:r>
            <w:bookmarkStart w:id="130" w:name="QNPCKG"/>
            <w:r>
              <w:instrText xml:space="preserve"> FORMTEXT </w:instrText>
            </w:r>
            <w:r>
              <w:fldChar w:fldCharType="separate"/>
            </w:r>
            <w:r w:rsidR="009F572B">
              <w:rPr>
                <w:noProof/>
              </w:rPr>
              <w:t>10</w:t>
            </w:r>
            <w:r>
              <w:fldChar w:fldCharType="end"/>
            </w:r>
            <w:bookmarkEnd w:id="130"/>
            <w:r w:rsidRPr="00181FA9">
              <w:t xml:space="preserve"> </w:t>
            </w:r>
          </w:p>
        </w:tc>
      </w:tr>
      <w:tr w:rsidR="00980366" w:rsidRPr="00157DD7" w14:paraId="00EB7A2C"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67993B" w14:textId="5807B1B2" w:rsidR="00980366" w:rsidRPr="00417FA8" w:rsidRDefault="00980366" w:rsidP="00205058">
            <w:r>
              <w:t>7</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B0E463" w14:textId="0C29F9FA" w:rsidR="00980366" w:rsidRPr="00417FA8" w:rsidRDefault="00980366" w:rsidP="00205058">
            <w:r w:rsidRPr="00417FA8">
              <w:t>Pedal Assembly</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366C81" w14:textId="77777777" w:rsidR="00980366" w:rsidRPr="00417FA8" w:rsidRDefault="00980366" w:rsidP="00205058">
            <w:r w:rsidRPr="00417FA8">
              <w:t>PEDL10##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ED5D62"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245C09" w14:textId="10B83F1B" w:rsidR="00980366" w:rsidRPr="00157DD7" w:rsidRDefault="00980366" w:rsidP="00205058">
            <w:r>
              <w:fldChar w:fldCharType="begin">
                <w:ffData>
                  <w:name w:val="QNPEDL"/>
                  <w:enabled/>
                  <w:calcOnExit/>
                  <w:textInput/>
                </w:ffData>
              </w:fldChar>
            </w:r>
            <w:bookmarkStart w:id="131" w:name="QNPEDL"/>
            <w:r>
              <w:instrText xml:space="preserve"> FORMTEXT </w:instrText>
            </w:r>
            <w:r>
              <w:fldChar w:fldCharType="separate"/>
            </w:r>
            <w:r w:rsidR="009F572B">
              <w:rPr>
                <w:noProof/>
              </w:rPr>
              <w:t>10</w:t>
            </w:r>
            <w:r>
              <w:fldChar w:fldCharType="end"/>
            </w:r>
            <w:bookmarkEnd w:id="131"/>
            <w:r w:rsidRPr="00181FA9">
              <w:t xml:space="preserve"> </w:t>
            </w:r>
          </w:p>
        </w:tc>
      </w:tr>
      <w:tr w:rsidR="00980366" w:rsidRPr="00157DD7" w14:paraId="7C854252"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A56B0" w14:textId="6E3CC5EE" w:rsidR="00980366" w:rsidRPr="00417FA8" w:rsidRDefault="00980366" w:rsidP="00205058">
            <w:r>
              <w:t>8</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BAA699" w14:textId="3E6E39C0" w:rsidR="00980366" w:rsidRPr="00417FA8" w:rsidRDefault="00980366" w:rsidP="00205058">
            <w:r w:rsidRPr="00417FA8">
              <w:t>Socket Head Bolt 5x20mm</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9639C3" w14:textId="77777777" w:rsidR="00980366" w:rsidRPr="00417FA8" w:rsidRDefault="00980366" w:rsidP="00205058">
            <w:r w:rsidRPr="00417FA8">
              <w:t>BOLT10##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32CEA7"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2E83DA" w14:textId="60802CCA" w:rsidR="00980366" w:rsidRPr="00157DD7" w:rsidRDefault="00980366" w:rsidP="00205058">
            <w:r>
              <w:fldChar w:fldCharType="begin">
                <w:ffData>
                  <w:name w:val="QNBOLT"/>
                  <w:enabled/>
                  <w:calcOnExit/>
                  <w:textInput/>
                </w:ffData>
              </w:fldChar>
            </w:r>
            <w:bookmarkStart w:id="132" w:name="QNBOLT"/>
            <w:r>
              <w:instrText xml:space="preserve"> FORMTEXT </w:instrText>
            </w:r>
            <w:r>
              <w:fldChar w:fldCharType="separate"/>
            </w:r>
            <w:r w:rsidR="009F572B">
              <w:rPr>
                <w:noProof/>
              </w:rPr>
              <w:t>20</w:t>
            </w:r>
            <w:r>
              <w:fldChar w:fldCharType="end"/>
            </w:r>
            <w:bookmarkEnd w:id="132"/>
            <w:r w:rsidRPr="00181FA9">
              <w:t xml:space="preserve"> </w:t>
            </w:r>
          </w:p>
        </w:tc>
      </w:tr>
      <w:tr w:rsidR="00980366" w:rsidRPr="00157DD7" w14:paraId="50F91178"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61075F" w14:textId="54C821E9" w:rsidR="00980366" w:rsidRPr="00417FA8" w:rsidRDefault="00980366" w:rsidP="00205058">
            <w:r>
              <w:t>9</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4E3502" w14:textId="324DFE04" w:rsidR="00980366" w:rsidRPr="00417FA8" w:rsidRDefault="00980366" w:rsidP="00205058">
            <w:r w:rsidRPr="00417FA8">
              <w:t xml:space="preserve">Touring </w:t>
            </w:r>
            <w:r w:rsidR="00E640A2" w:rsidRPr="00417FA8">
              <w:t>Aluminum</w:t>
            </w:r>
            <w:r w:rsidRPr="00417FA8">
              <w:t xml:space="preserve"> Wheel</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452E3" w14:textId="77777777" w:rsidR="00980366" w:rsidRPr="00417FA8" w:rsidRDefault="00980366" w:rsidP="00205058">
            <w:r w:rsidRPr="00417FA8">
              <w:t>TRWH10##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FC9B0B"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D4C0E6" w14:textId="00078D3A" w:rsidR="00980366" w:rsidRPr="00157DD7" w:rsidRDefault="00980366" w:rsidP="00205058">
            <w:r>
              <w:fldChar w:fldCharType="begin">
                <w:ffData>
                  <w:name w:val="QNTRWH"/>
                  <w:enabled/>
                  <w:calcOnExit/>
                  <w:textInput/>
                </w:ffData>
              </w:fldChar>
            </w:r>
            <w:bookmarkStart w:id="133" w:name="QNTRWH"/>
            <w:r>
              <w:instrText xml:space="preserve"> FORMTEXT </w:instrText>
            </w:r>
            <w:r>
              <w:fldChar w:fldCharType="separate"/>
            </w:r>
            <w:r w:rsidR="009F572B">
              <w:rPr>
                <w:noProof/>
              </w:rPr>
              <w:t>20</w:t>
            </w:r>
            <w:r>
              <w:fldChar w:fldCharType="end"/>
            </w:r>
            <w:bookmarkEnd w:id="133"/>
            <w:r w:rsidRPr="00311453">
              <w:t xml:space="preserve"> </w:t>
            </w:r>
          </w:p>
        </w:tc>
      </w:tr>
      <w:tr w:rsidR="00980366" w:rsidRPr="00157DD7" w14:paraId="59505232"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63AD4F" w14:textId="23EAD929" w:rsidR="00980366" w:rsidRPr="00417FA8" w:rsidRDefault="00980366" w:rsidP="00205058">
            <w:r>
              <w:t>10</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20013B" w14:textId="4D64A03A" w:rsidR="00980366" w:rsidRPr="00417FA8" w:rsidRDefault="00980366" w:rsidP="00205058">
            <w:r w:rsidRPr="00417FA8">
              <w:t>Touring Frame-Red</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DC3011" w14:textId="77777777" w:rsidR="00980366" w:rsidRPr="00417FA8" w:rsidRDefault="00980366" w:rsidP="00205058">
            <w:r w:rsidRPr="00417FA8">
              <w:t>TRFR30##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2CCAEE"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1BC44" w14:textId="749AC686" w:rsidR="00980366" w:rsidRPr="00157DD7" w:rsidRDefault="00980366" w:rsidP="00205058">
            <w:r>
              <w:fldChar w:fldCharType="begin">
                <w:ffData>
                  <w:name w:val="QNTRFR"/>
                  <w:enabled/>
                  <w:calcOnExit/>
                  <w:textInput/>
                </w:ffData>
              </w:fldChar>
            </w:r>
            <w:bookmarkStart w:id="134" w:name="QNTRFR"/>
            <w:r>
              <w:instrText xml:space="preserve"> FORMTEXT </w:instrText>
            </w:r>
            <w:r>
              <w:fldChar w:fldCharType="separate"/>
            </w:r>
            <w:r w:rsidR="009F572B">
              <w:rPr>
                <w:noProof/>
              </w:rPr>
              <w:t>10</w:t>
            </w:r>
            <w:r>
              <w:fldChar w:fldCharType="end"/>
            </w:r>
            <w:bookmarkEnd w:id="134"/>
            <w:r w:rsidRPr="00181FA9">
              <w:t xml:space="preserve"> </w:t>
            </w:r>
          </w:p>
        </w:tc>
      </w:tr>
      <w:tr w:rsidR="00980366" w:rsidRPr="00157DD7" w14:paraId="30DF6928"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E7FF50" w14:textId="558F1CB2" w:rsidR="00980366" w:rsidRPr="00417FA8" w:rsidRDefault="00980366" w:rsidP="00205058">
            <w:r>
              <w:t>11</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6E2BAA" w14:textId="005FAB7F" w:rsidR="00980366" w:rsidRPr="00417FA8" w:rsidRDefault="00980366" w:rsidP="00205058">
            <w:r w:rsidRPr="00417FA8">
              <w:t xml:space="preserve">Touring </w:t>
            </w:r>
            <w:r w:rsidR="00E640A2" w:rsidRPr="00417FA8">
              <w:t>Handlebar</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E215B" w14:textId="77777777" w:rsidR="00980366" w:rsidRPr="00417FA8" w:rsidRDefault="00980366" w:rsidP="00205058">
            <w:r w:rsidRPr="00417FA8">
              <w:t>TRHB10##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A258A0"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2EF7A5" w14:textId="1AE95854" w:rsidR="00980366" w:rsidRPr="00157DD7" w:rsidRDefault="00980366" w:rsidP="00205058">
            <w:r>
              <w:fldChar w:fldCharType="begin">
                <w:ffData>
                  <w:name w:val="QNTRHB"/>
                  <w:enabled/>
                  <w:calcOnExit/>
                  <w:textInput/>
                </w:ffData>
              </w:fldChar>
            </w:r>
            <w:bookmarkStart w:id="135" w:name="QNTRHB"/>
            <w:r>
              <w:instrText xml:space="preserve"> FORMTEXT </w:instrText>
            </w:r>
            <w:r>
              <w:fldChar w:fldCharType="separate"/>
            </w:r>
            <w:r w:rsidR="009F572B">
              <w:rPr>
                <w:noProof/>
              </w:rPr>
              <w:t>10</w:t>
            </w:r>
            <w:r>
              <w:fldChar w:fldCharType="end"/>
            </w:r>
            <w:bookmarkEnd w:id="135"/>
            <w:r w:rsidRPr="00181FA9">
              <w:t xml:space="preserve"> </w:t>
            </w:r>
          </w:p>
        </w:tc>
      </w:tr>
      <w:tr w:rsidR="00980366" w:rsidRPr="00157DD7" w14:paraId="011F9A9A"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3181BB" w14:textId="25EE407F" w:rsidR="00980366" w:rsidRPr="00417FA8" w:rsidRDefault="00980366" w:rsidP="00205058">
            <w:r>
              <w:t>12</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D1F2E2" w14:textId="313AA0A4" w:rsidR="00980366" w:rsidRPr="00417FA8" w:rsidRDefault="00980366" w:rsidP="00205058">
            <w:r w:rsidRPr="00417FA8">
              <w:t>Touring Seat Kit</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5F894A" w14:textId="77777777" w:rsidR="00980366" w:rsidRPr="00417FA8" w:rsidRDefault="00980366" w:rsidP="00205058">
            <w:r w:rsidRPr="00417FA8">
              <w:t>TRSK10##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22B6C6"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CA8A11" w14:textId="1AC59DDB" w:rsidR="00980366" w:rsidRPr="00157DD7" w:rsidRDefault="00980366" w:rsidP="00205058">
            <w:r>
              <w:fldChar w:fldCharType="begin">
                <w:ffData>
                  <w:name w:val="QNTRSK"/>
                  <w:enabled/>
                  <w:calcOnExit/>
                  <w:textInput/>
                </w:ffData>
              </w:fldChar>
            </w:r>
            <w:bookmarkStart w:id="136" w:name="QNTRSK"/>
            <w:r>
              <w:instrText xml:space="preserve"> FORMTEXT </w:instrText>
            </w:r>
            <w:r>
              <w:fldChar w:fldCharType="separate"/>
            </w:r>
            <w:r w:rsidR="009F572B">
              <w:rPr>
                <w:noProof/>
              </w:rPr>
              <w:t>10</w:t>
            </w:r>
            <w:r>
              <w:fldChar w:fldCharType="end"/>
            </w:r>
            <w:bookmarkEnd w:id="136"/>
            <w:r w:rsidRPr="00181FA9">
              <w:t xml:space="preserve"> </w:t>
            </w:r>
          </w:p>
        </w:tc>
      </w:tr>
      <w:tr w:rsidR="00980366" w:rsidRPr="00157DD7" w14:paraId="4F136707"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10DF0" w14:textId="41C5D7B5" w:rsidR="00980366" w:rsidRPr="00417FA8" w:rsidRDefault="00980366" w:rsidP="00205058">
            <w:r>
              <w:t>13</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7AB321" w14:textId="534AA7B8" w:rsidR="00980366" w:rsidRPr="00417FA8" w:rsidRDefault="00980366" w:rsidP="00205058">
            <w:r w:rsidRPr="00417FA8">
              <w:t>Touring Tire</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36C0C5" w14:textId="77777777" w:rsidR="00980366" w:rsidRPr="00417FA8" w:rsidRDefault="00980366" w:rsidP="00205058">
            <w:r w:rsidRPr="00417FA8">
              <w:t>TRTR10##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8E2B5B"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2225DE" w14:textId="05985A64" w:rsidR="00980366" w:rsidRPr="00157DD7" w:rsidRDefault="00980366" w:rsidP="00205058">
            <w:r>
              <w:fldChar w:fldCharType="begin">
                <w:ffData>
                  <w:name w:val="QNTRTR"/>
                  <w:enabled/>
                  <w:calcOnExit/>
                  <w:textInput/>
                </w:ffData>
              </w:fldChar>
            </w:r>
            <w:bookmarkStart w:id="137" w:name="QNTRTR"/>
            <w:r>
              <w:instrText xml:space="preserve"> FORMTEXT </w:instrText>
            </w:r>
            <w:r>
              <w:fldChar w:fldCharType="separate"/>
            </w:r>
            <w:r w:rsidR="009F572B">
              <w:rPr>
                <w:noProof/>
              </w:rPr>
              <w:t>20</w:t>
            </w:r>
            <w:r>
              <w:fldChar w:fldCharType="end"/>
            </w:r>
            <w:bookmarkEnd w:id="137"/>
            <w:r w:rsidRPr="00181FA9">
              <w:t xml:space="preserve"> </w:t>
            </w:r>
          </w:p>
        </w:tc>
      </w:tr>
      <w:tr w:rsidR="00980366" w:rsidRPr="00157DD7" w14:paraId="7C18763F"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8B927E" w14:textId="632ED85B" w:rsidR="00980366" w:rsidRPr="00417FA8" w:rsidRDefault="00980366" w:rsidP="00205058">
            <w:r>
              <w:t>14</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445EB" w14:textId="1350B710" w:rsidR="00980366" w:rsidRPr="00417FA8" w:rsidRDefault="00980366" w:rsidP="00205058">
            <w:r w:rsidRPr="00417FA8">
              <w:t>Touring Tube</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DB2210" w14:textId="77777777" w:rsidR="00980366" w:rsidRPr="00417FA8" w:rsidRDefault="00980366" w:rsidP="00205058">
            <w:r w:rsidRPr="00417FA8">
              <w:t>TRTB10##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B6838C" w14:textId="77777777" w:rsidR="00980366" w:rsidRPr="00417FA8" w:rsidRDefault="00980366" w:rsidP="00205058">
            <w:r w:rsidRPr="00417FA8">
              <w:t>2</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E1737D" w14:textId="4BE8359C" w:rsidR="00980366" w:rsidRPr="00157DD7" w:rsidRDefault="00980366" w:rsidP="00205058">
            <w:r>
              <w:fldChar w:fldCharType="begin">
                <w:ffData>
                  <w:name w:val="QNTRTB"/>
                  <w:enabled/>
                  <w:calcOnExit/>
                  <w:textInput/>
                </w:ffData>
              </w:fldChar>
            </w:r>
            <w:bookmarkStart w:id="138" w:name="QNTRTB"/>
            <w:r>
              <w:instrText xml:space="preserve"> FORMTEXT </w:instrText>
            </w:r>
            <w:r>
              <w:fldChar w:fldCharType="separate"/>
            </w:r>
            <w:r w:rsidR="009F572B">
              <w:rPr>
                <w:noProof/>
              </w:rPr>
              <w:t>20</w:t>
            </w:r>
            <w:r>
              <w:fldChar w:fldCharType="end"/>
            </w:r>
            <w:bookmarkEnd w:id="138"/>
            <w:r w:rsidRPr="00181FA9">
              <w:t xml:space="preserve"> </w:t>
            </w:r>
          </w:p>
        </w:tc>
      </w:tr>
      <w:tr w:rsidR="00980366" w:rsidRPr="00157DD7" w14:paraId="4A530BBB" w14:textId="77777777" w:rsidTr="00205058">
        <w:trPr>
          <w:trHeight w:val="20"/>
        </w:trPr>
        <w:tc>
          <w:tcPr>
            <w:tcW w:w="3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82AF99" w14:textId="2744C336" w:rsidR="00980366" w:rsidRPr="00417FA8" w:rsidRDefault="00980366" w:rsidP="00205058">
            <w:r>
              <w:t>15</w:t>
            </w:r>
          </w:p>
        </w:tc>
        <w:tc>
          <w:tcPr>
            <w:tcW w:w="143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7D4832" w14:textId="777FAFA8" w:rsidR="00980366" w:rsidRPr="00417FA8" w:rsidRDefault="00980366" w:rsidP="00205058">
            <w:r w:rsidRPr="00417FA8">
              <w:t>Warranty Document</w:t>
            </w:r>
          </w:p>
        </w:tc>
        <w:tc>
          <w:tcPr>
            <w:tcW w:w="7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478300" w14:textId="77777777" w:rsidR="00980366" w:rsidRPr="00417FA8" w:rsidRDefault="00980366" w:rsidP="00205058">
            <w:r w:rsidRPr="00417FA8">
              <w:t>WDOC10##</w:t>
            </w:r>
          </w:p>
        </w:tc>
        <w:tc>
          <w:tcPr>
            <w:tcW w:w="111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972DD" w14:textId="77777777" w:rsidR="00980366" w:rsidRPr="00417FA8" w:rsidRDefault="00980366" w:rsidP="00205058">
            <w:r w:rsidRPr="00417FA8">
              <w:t>1</w:t>
            </w:r>
          </w:p>
        </w:tc>
        <w:tc>
          <w:tcPr>
            <w:tcW w:w="138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385649" w14:textId="45A70F3D" w:rsidR="00980366" w:rsidRPr="00157DD7" w:rsidRDefault="00980366" w:rsidP="00205058">
            <w:r>
              <w:fldChar w:fldCharType="begin">
                <w:ffData>
                  <w:name w:val="QNWDOC"/>
                  <w:enabled/>
                  <w:calcOnExit/>
                  <w:textInput/>
                </w:ffData>
              </w:fldChar>
            </w:r>
            <w:bookmarkStart w:id="139" w:name="QNWDOC"/>
            <w:r>
              <w:instrText xml:space="preserve"> FORMTEXT </w:instrText>
            </w:r>
            <w:r>
              <w:fldChar w:fldCharType="separate"/>
            </w:r>
            <w:r w:rsidR="009F572B">
              <w:rPr>
                <w:noProof/>
              </w:rPr>
              <w:t>10</w:t>
            </w:r>
            <w:r>
              <w:fldChar w:fldCharType="end"/>
            </w:r>
            <w:bookmarkEnd w:id="139"/>
            <w:r>
              <w:t xml:space="preserve"> </w:t>
            </w:r>
          </w:p>
        </w:tc>
      </w:tr>
    </w:tbl>
    <w:p w14:paraId="240872DA" w14:textId="78B85970" w:rsidR="004E03F3" w:rsidRDefault="004E03F3" w:rsidP="000D3549"/>
    <w:p w14:paraId="534C0D41" w14:textId="77777777" w:rsidR="004E03F3" w:rsidRDefault="004E03F3">
      <w:pPr>
        <w:ind w:left="446" w:hanging="360"/>
        <w:rPr>
          <w:rFonts w:cs="Times New Roman"/>
          <w:b/>
          <w:iCs/>
          <w:szCs w:val="24"/>
          <w:lang w:bidi="en-US"/>
        </w:rPr>
      </w:pPr>
      <w:r>
        <w:br w:type="page"/>
      </w:r>
    </w:p>
    <w:p w14:paraId="6CBA69CB" w14:textId="77777777" w:rsidR="00545F40" w:rsidRDefault="00545F40" w:rsidP="00545F40">
      <w:pPr>
        <w:pStyle w:val="GBIStepHeader"/>
      </w:pPr>
      <w:r w:rsidRPr="002F4695">
        <w:lastRenderedPageBreak/>
        <w:t>In the</w:t>
      </w:r>
      <w:r>
        <w:t xml:space="preserve"> </w:t>
      </w:r>
      <w:r w:rsidRPr="00053FAC">
        <w:rPr>
          <w:b w:val="0"/>
          <w:i/>
        </w:rPr>
        <w:t>“SAP Easy Access”</w:t>
      </w:r>
      <w:r>
        <w:t xml:space="preserve"> </w:t>
      </w:r>
      <w:r w:rsidRPr="009A1655">
        <w:t>screen</w:t>
      </w:r>
      <w:r>
        <w:t>, f</w:t>
      </w:r>
      <w:r w:rsidRPr="00AA5CEB">
        <w:t>ollow the navigation path below:</w:t>
      </w:r>
    </w:p>
    <w:p w14:paraId="46797094" w14:textId="77777777" w:rsidR="00545F40" w:rsidRPr="00AA5CEB" w:rsidRDefault="00545F40" w:rsidP="00545F40">
      <w:pPr>
        <w:pStyle w:val="GBINavigationHeader"/>
      </w:pPr>
      <w:r w:rsidRPr="00D23DF0">
        <w:t>Navigation</w:t>
      </w:r>
    </w:p>
    <w:p w14:paraId="3BE0C3E5" w14:textId="77777777" w:rsidR="00545F40" w:rsidRDefault="00545F40" w:rsidP="00545F40">
      <w:pPr>
        <w:pStyle w:val="GBINavigationPath"/>
      </w:pPr>
      <w:r>
        <w:t xml:space="preserve">SAP Menu </w:t>
      </w:r>
      <w:r w:rsidRPr="00AA5CEB">
        <w:rPr>
          <w:rFonts w:ascii="Wingdings" w:eastAsia="Wingdings" w:hAnsi="Wingdings" w:cs="Wingdings"/>
        </w:rPr>
        <w:t>à</w:t>
      </w:r>
      <w:r>
        <w:t xml:space="preserve"> Logistics </w:t>
      </w:r>
      <w:r w:rsidRPr="00AA5CEB">
        <w:rPr>
          <w:rFonts w:ascii="Wingdings" w:eastAsia="Wingdings" w:hAnsi="Wingdings" w:cs="Wingdings"/>
        </w:rPr>
        <w:t>à</w:t>
      </w:r>
      <w:r>
        <w:t xml:space="preserve"> Materials Management </w:t>
      </w:r>
      <w:r w:rsidRPr="00AA5CEB">
        <w:rPr>
          <w:rFonts w:ascii="Wingdings" w:eastAsia="Wingdings" w:hAnsi="Wingdings" w:cs="Wingdings"/>
        </w:rPr>
        <w:t>à</w:t>
      </w:r>
      <w:r>
        <w:t xml:space="preserve"> Inventory Management </w:t>
      </w:r>
      <w:r w:rsidRPr="00AA5CEB">
        <w:rPr>
          <w:rFonts w:ascii="Wingdings" w:eastAsia="Wingdings" w:hAnsi="Wingdings" w:cs="Wingdings"/>
        </w:rPr>
        <w:t>à</w:t>
      </w:r>
      <w:r>
        <w:t xml:space="preserve"> Goods Movement </w:t>
      </w:r>
      <w:r w:rsidRPr="00AA5CEB">
        <w:rPr>
          <w:rFonts w:ascii="Wingdings" w:eastAsia="Wingdings" w:hAnsi="Wingdings" w:cs="Wingdings"/>
        </w:rPr>
        <w:t>à</w:t>
      </w:r>
      <w:r>
        <w:t xml:space="preserve"> Goods Movement</w:t>
      </w:r>
    </w:p>
    <w:p w14:paraId="38C7F1C6" w14:textId="3AFED8DE" w:rsidR="00545F40" w:rsidRDefault="00545F40" w:rsidP="00545F40"/>
    <w:p w14:paraId="6992FAA4" w14:textId="56914ED5" w:rsidR="00545F40" w:rsidRDefault="00545F40" w:rsidP="00545F40">
      <w:pPr>
        <w:pStyle w:val="GBIQuestion"/>
      </w:pPr>
      <w:bookmarkStart w:id="140" w:name="_Hlk487311331"/>
      <w:r>
        <w:t>What is the T-code to create “inventory from heaven”?</w:t>
      </w:r>
      <w:r>
        <w:br/>
        <w:t xml:space="preserve"> </w:t>
      </w:r>
      <w:r w:rsidR="001E3494">
        <w:fldChar w:fldCharType="begin">
          <w:ffData>
            <w:name w:val="Question37"/>
            <w:enabled/>
            <w:calcOnExit/>
            <w:textInput/>
          </w:ffData>
        </w:fldChar>
      </w:r>
      <w:bookmarkStart w:id="141" w:name="Question37"/>
      <w:r w:rsidR="001E3494">
        <w:instrText xml:space="preserve"> FORMTEXT </w:instrText>
      </w:r>
      <w:r w:rsidR="001E3494">
        <w:fldChar w:fldCharType="separate"/>
      </w:r>
      <w:r w:rsidR="009F572B">
        <w:rPr>
          <w:noProof/>
        </w:rPr>
        <w:t>MIGO</w:t>
      </w:r>
      <w:r w:rsidR="001E3494">
        <w:fldChar w:fldCharType="end"/>
      </w:r>
      <w:bookmarkEnd w:id="141"/>
      <w:r>
        <w:t xml:space="preserve"> </w:t>
      </w:r>
      <w:r w:rsidRPr="00F14F56">
        <w:rPr>
          <w:rFonts w:ascii="Wingdings" w:eastAsia="Wingdings" w:hAnsi="Wingdings" w:cs="Wingdings"/>
        </w:rPr>
        <w:t>!</w:t>
      </w:r>
    </w:p>
    <w:bookmarkEnd w:id="140"/>
    <w:p w14:paraId="46A64AE2" w14:textId="77777777" w:rsidR="00545F40" w:rsidRDefault="00545F40" w:rsidP="00545F40"/>
    <w:p w14:paraId="749389C1" w14:textId="133230BA" w:rsidR="00545F40" w:rsidRPr="00053FAC" w:rsidRDefault="00545F40" w:rsidP="00545F40">
      <w:pPr>
        <w:pStyle w:val="GBIStepHeader"/>
      </w:pPr>
      <w:r w:rsidRPr="00053FAC">
        <w:t xml:space="preserve">In the </w:t>
      </w:r>
      <w:r w:rsidRPr="00053FAC">
        <w:rPr>
          <w:b w:val="0"/>
          <w:i/>
        </w:rPr>
        <w:t>“</w:t>
      </w:r>
      <w:r>
        <w:rPr>
          <w:b w:val="0"/>
          <w:i/>
        </w:rPr>
        <w:t xml:space="preserve">Goods Receipt </w:t>
      </w:r>
      <w:r w:rsidR="009F0B46">
        <w:rPr>
          <w:b w:val="0"/>
          <w:i/>
        </w:rPr>
        <w:t xml:space="preserve">Purchase </w:t>
      </w:r>
      <w:r>
        <w:rPr>
          <w:b w:val="0"/>
          <w:i/>
        </w:rPr>
        <w:t>O</w:t>
      </w:r>
      <w:r w:rsidR="00A07283">
        <w:rPr>
          <w:b w:val="0"/>
          <w:i/>
        </w:rPr>
        <w:t>rder</w:t>
      </w:r>
      <w:r w:rsidRPr="00053FAC">
        <w:rPr>
          <w:b w:val="0"/>
          <w:i/>
        </w:rPr>
        <w:t>”</w:t>
      </w:r>
      <w:r w:rsidRPr="00053FAC">
        <w:t xml:space="preserve"> screen, enter the following information:</w:t>
      </w:r>
    </w:p>
    <w:p w14:paraId="5B18A028" w14:textId="77777777" w:rsidR="00545F40" w:rsidRPr="003B18EA" w:rsidRDefault="00545F40" w:rsidP="00545F4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6"/>
        <w:gridCol w:w="4141"/>
        <w:gridCol w:w="3263"/>
      </w:tblGrid>
      <w:tr w:rsidR="00545F40" w:rsidRPr="004B48A9" w14:paraId="722CA1BB" w14:textId="77777777" w:rsidTr="00545F40">
        <w:tc>
          <w:tcPr>
            <w:tcW w:w="1045" w:type="pct"/>
            <w:shd w:val="clear" w:color="auto" w:fill="BFBFBF" w:themeFill="background1" w:themeFillShade="BF"/>
          </w:tcPr>
          <w:p w14:paraId="5AC4FFDD" w14:textId="77777777" w:rsidR="00545F40" w:rsidRPr="004B48A9" w:rsidRDefault="00545F40" w:rsidP="00545F40">
            <w:pPr>
              <w:rPr>
                <w:b/>
                <w:sz w:val="24"/>
              </w:rPr>
            </w:pPr>
            <w:r w:rsidRPr="004B48A9">
              <w:rPr>
                <w:b/>
                <w:sz w:val="24"/>
              </w:rPr>
              <w:t>Attribute</w:t>
            </w:r>
          </w:p>
        </w:tc>
        <w:tc>
          <w:tcPr>
            <w:tcW w:w="2212" w:type="pct"/>
            <w:shd w:val="clear" w:color="auto" w:fill="BFBFBF" w:themeFill="background1" w:themeFillShade="BF"/>
          </w:tcPr>
          <w:p w14:paraId="52989940" w14:textId="77777777" w:rsidR="00545F40" w:rsidRPr="004B48A9" w:rsidRDefault="00545F40" w:rsidP="00545F40">
            <w:pPr>
              <w:rPr>
                <w:b/>
                <w:sz w:val="24"/>
              </w:rPr>
            </w:pPr>
            <w:r w:rsidRPr="004B48A9">
              <w:rPr>
                <w:b/>
                <w:sz w:val="24"/>
              </w:rPr>
              <w:t>Description</w:t>
            </w:r>
          </w:p>
        </w:tc>
        <w:tc>
          <w:tcPr>
            <w:tcW w:w="1743" w:type="pct"/>
            <w:shd w:val="clear" w:color="auto" w:fill="BFBFBF" w:themeFill="background1" w:themeFillShade="BF"/>
          </w:tcPr>
          <w:p w14:paraId="433C0F88" w14:textId="77777777" w:rsidR="00545F40" w:rsidRPr="004B48A9" w:rsidRDefault="00545F40" w:rsidP="00545F40">
            <w:pPr>
              <w:rPr>
                <w:b/>
                <w:sz w:val="24"/>
              </w:rPr>
            </w:pPr>
            <w:r w:rsidRPr="004B48A9">
              <w:rPr>
                <w:b/>
                <w:sz w:val="24"/>
              </w:rPr>
              <w:t>Data Value</w:t>
            </w:r>
          </w:p>
        </w:tc>
      </w:tr>
      <w:tr w:rsidR="00545F40" w:rsidRPr="00FE3B6F" w14:paraId="3BA3D466" w14:textId="77777777" w:rsidTr="00545F40">
        <w:trPr>
          <w:trHeight w:val="323"/>
        </w:trPr>
        <w:tc>
          <w:tcPr>
            <w:tcW w:w="1045" w:type="pct"/>
          </w:tcPr>
          <w:p w14:paraId="35456E28" w14:textId="77777777" w:rsidR="00545F40" w:rsidRPr="00FE3B6F" w:rsidRDefault="00545F40" w:rsidP="00545F40">
            <w:r>
              <w:t>Trans/Event</w:t>
            </w:r>
          </w:p>
        </w:tc>
        <w:tc>
          <w:tcPr>
            <w:tcW w:w="2212" w:type="pct"/>
          </w:tcPr>
          <w:p w14:paraId="439FCBAC" w14:textId="77777777" w:rsidR="00545F40" w:rsidRPr="00FE3B6F" w:rsidRDefault="00545F40" w:rsidP="00545F40">
            <w:r>
              <w:t>Drop-down menu</w:t>
            </w:r>
          </w:p>
        </w:tc>
        <w:tc>
          <w:tcPr>
            <w:tcW w:w="1743" w:type="pct"/>
          </w:tcPr>
          <w:p w14:paraId="645568D6" w14:textId="77777777" w:rsidR="00545F40" w:rsidRPr="00AC7744" w:rsidRDefault="00545F40" w:rsidP="00545F40">
            <w:r w:rsidRPr="00AC7744">
              <w:t>Goods Receipt</w:t>
            </w:r>
          </w:p>
        </w:tc>
      </w:tr>
      <w:tr w:rsidR="00545F40" w:rsidRPr="00FE3B6F" w14:paraId="3A8B59F7" w14:textId="77777777" w:rsidTr="00545F40">
        <w:trPr>
          <w:trHeight w:val="242"/>
        </w:trPr>
        <w:tc>
          <w:tcPr>
            <w:tcW w:w="1045" w:type="pct"/>
          </w:tcPr>
          <w:p w14:paraId="17183429" w14:textId="77777777" w:rsidR="00545F40" w:rsidRDefault="00545F40" w:rsidP="00545F40">
            <w:r>
              <w:t>Reference Document</w:t>
            </w:r>
          </w:p>
        </w:tc>
        <w:tc>
          <w:tcPr>
            <w:tcW w:w="2212" w:type="pct"/>
          </w:tcPr>
          <w:p w14:paraId="1695B9FA" w14:textId="77777777" w:rsidR="00545F40" w:rsidRDefault="00545F40" w:rsidP="00545F40">
            <w:r>
              <w:t>Indicates the document you want to reference when you enter the transaction</w:t>
            </w:r>
          </w:p>
        </w:tc>
        <w:tc>
          <w:tcPr>
            <w:tcW w:w="1743" w:type="pct"/>
          </w:tcPr>
          <w:p w14:paraId="090C5E53" w14:textId="77777777" w:rsidR="00545F40" w:rsidRPr="00AC7744" w:rsidRDefault="00545F40" w:rsidP="00545F40">
            <w:r>
              <w:t>Other</w:t>
            </w:r>
          </w:p>
        </w:tc>
      </w:tr>
      <w:tr w:rsidR="00545F40" w:rsidRPr="00FE3B6F" w14:paraId="38429895" w14:textId="77777777" w:rsidTr="00545F40">
        <w:trPr>
          <w:trHeight w:val="242"/>
        </w:trPr>
        <w:tc>
          <w:tcPr>
            <w:tcW w:w="1045" w:type="pct"/>
          </w:tcPr>
          <w:p w14:paraId="0F071AF8" w14:textId="45AB3226" w:rsidR="00545F40" w:rsidRDefault="00707198" w:rsidP="00545F40">
            <w:r w:rsidRPr="00707198">
              <w:t>Receipt w/o PO</w:t>
            </w:r>
            <w:r>
              <w:t xml:space="preserve"> (Movement Type )</w:t>
            </w:r>
          </w:p>
        </w:tc>
        <w:tc>
          <w:tcPr>
            <w:tcW w:w="2212" w:type="pct"/>
          </w:tcPr>
          <w:p w14:paraId="1EA26573" w14:textId="77777777" w:rsidR="00545F40" w:rsidRDefault="00545F40" w:rsidP="00545F40">
            <w:r>
              <w:t>Specifies a key for the type of goods movement</w:t>
            </w:r>
          </w:p>
        </w:tc>
        <w:tc>
          <w:tcPr>
            <w:tcW w:w="1743" w:type="pct"/>
          </w:tcPr>
          <w:p w14:paraId="571ABFF2" w14:textId="77777777" w:rsidR="00545F40" w:rsidRPr="00AC7744" w:rsidRDefault="00545F40" w:rsidP="00545F40">
            <w:r>
              <w:t>561</w:t>
            </w:r>
          </w:p>
        </w:tc>
      </w:tr>
    </w:tbl>
    <w:p w14:paraId="6DE454A8" w14:textId="2A7825D5" w:rsidR="00545F40" w:rsidRDefault="00545F40" w:rsidP="00545F40"/>
    <w:p w14:paraId="6B90AAA3" w14:textId="2BCBADD7" w:rsidR="00545F40" w:rsidRDefault="002E69CD" w:rsidP="00545F40">
      <w:pPr>
        <w:pStyle w:val="GBIStepHeader"/>
      </w:pPr>
      <w:r>
        <w:t>Press Enter</w:t>
      </w:r>
      <w:r w:rsidR="00545F40">
        <w:t>.</w:t>
      </w:r>
      <w:r w:rsidR="00545F40" w:rsidRPr="00AB722C">
        <w:t xml:space="preserve"> </w:t>
      </w:r>
    </w:p>
    <w:p w14:paraId="27EF27ED" w14:textId="77777777" w:rsidR="00545F40" w:rsidRDefault="00545F40" w:rsidP="00545F40">
      <w:pPr>
        <w:pStyle w:val="GBIStepHeader"/>
        <w:numPr>
          <w:ilvl w:val="0"/>
          <w:numId w:val="0"/>
        </w:numPr>
      </w:pPr>
    </w:p>
    <w:p w14:paraId="1CDB7A8E" w14:textId="2A6EC5D1" w:rsidR="00545F40" w:rsidRDefault="00545F40" w:rsidP="00545F40">
      <w:pPr>
        <w:pStyle w:val="GBIStepHeader"/>
      </w:pPr>
      <w:r>
        <w:t xml:space="preserve">In the </w:t>
      </w:r>
      <w:r>
        <w:rPr>
          <w:b w:val="0"/>
          <w:i/>
        </w:rPr>
        <w:t xml:space="preserve">“Tip” </w:t>
      </w:r>
      <w:r>
        <w:t xml:space="preserve">pop-up, click </w:t>
      </w:r>
      <w:r w:rsidR="002E69CD">
        <w:t>Continue (</w:t>
      </w:r>
      <w:r>
        <w:t>Enter</w:t>
      </w:r>
      <w:r w:rsidR="002E69CD">
        <w:t>)</w:t>
      </w:r>
      <w:r>
        <w:t xml:space="preserve"> </w:t>
      </w:r>
      <w:r>
        <w:rPr>
          <w:noProof/>
          <w:lang w:bidi="ar-SA"/>
        </w:rPr>
        <w:drawing>
          <wp:inline distT="0" distB="0" distL="0" distR="0" wp14:anchorId="01A1477F" wp14:editId="481BF16F">
            <wp:extent cx="184268" cy="143319"/>
            <wp:effectExtent l="0" t="0" r="6350" b="9525"/>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84268" cy="143319"/>
                    </a:xfrm>
                    <a:prstGeom prst="rect">
                      <a:avLst/>
                    </a:prstGeom>
                  </pic:spPr>
                </pic:pic>
              </a:graphicData>
            </a:graphic>
          </wp:inline>
        </w:drawing>
      </w:r>
      <w:r>
        <w:t>.</w:t>
      </w:r>
    </w:p>
    <w:p w14:paraId="2AF949B1" w14:textId="5A786F8D" w:rsidR="00545F40" w:rsidRDefault="00545F40" w:rsidP="00545F40">
      <w:r>
        <w:br w:type="page"/>
      </w:r>
    </w:p>
    <w:p w14:paraId="58F1CD2C" w14:textId="42F7DB5E" w:rsidR="006B6AB8" w:rsidRDefault="00545F40" w:rsidP="006B6AB8">
      <w:pPr>
        <w:pStyle w:val="GBIStepHeader"/>
      </w:pPr>
      <w:r w:rsidRPr="00461D2A">
        <w:lastRenderedPageBreak/>
        <w:t xml:space="preserve">In the </w:t>
      </w:r>
      <w:r>
        <w:rPr>
          <w:b w:val="0"/>
          <w:i/>
        </w:rPr>
        <w:t>“Goods Receipt Other</w:t>
      </w:r>
      <w:r w:rsidRPr="00461D2A">
        <w:rPr>
          <w:b w:val="0"/>
          <w:i/>
        </w:rPr>
        <w:t>”</w:t>
      </w:r>
      <w:r w:rsidRPr="00461D2A">
        <w:t xml:space="preserve"> screen, enter the following information:</w:t>
      </w:r>
    </w:p>
    <w:p w14:paraId="0E06415C" w14:textId="7CF37A6C" w:rsidR="00545F40" w:rsidRDefault="00CF6673" w:rsidP="00166894">
      <w:pPr>
        <w:pStyle w:val="GBIStepHeader"/>
        <w:numPr>
          <w:ilvl w:val="0"/>
          <w:numId w:val="0"/>
        </w:numPr>
        <w:rPr>
          <w:b w:val="0"/>
          <w:bCs/>
        </w:rPr>
      </w:pPr>
      <w:r w:rsidRPr="004A1301">
        <w:rPr>
          <w:b w:val="0"/>
          <w:bCs/>
        </w:rPr>
        <w:t>Ensure that detail data section is colla</w:t>
      </w:r>
      <w:r w:rsidR="000172A5" w:rsidRPr="004A1301">
        <w:rPr>
          <w:b w:val="0"/>
          <w:bCs/>
        </w:rPr>
        <w:t xml:space="preserve">psed before entering </w:t>
      </w:r>
      <w:r w:rsidR="004A1301" w:rsidRPr="004A1301">
        <w:rPr>
          <w:b w:val="0"/>
          <w:bCs/>
        </w:rPr>
        <w:t>data in “General” section.</w:t>
      </w:r>
    </w:p>
    <w:p w14:paraId="23AC8F27" w14:textId="77777777" w:rsidR="00166894" w:rsidRPr="00166894" w:rsidRDefault="00166894" w:rsidP="00166894">
      <w:pPr>
        <w:pStyle w:val="GBIStepHeader"/>
        <w:numPr>
          <w:ilvl w:val="0"/>
          <w:numId w:val="0"/>
        </w:numPr>
        <w:rPr>
          <w:b w:val="0"/>
          <w:bCs/>
        </w:rPr>
      </w:pPr>
    </w:p>
    <w:tbl>
      <w:tblPr>
        <w:tblW w:w="84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97"/>
        <w:gridCol w:w="991"/>
        <w:gridCol w:w="1639"/>
        <w:gridCol w:w="2227"/>
      </w:tblGrid>
      <w:tr w:rsidR="00545F40" w:rsidRPr="004B48A9" w14:paraId="40155696" w14:textId="77777777" w:rsidTr="00545F40">
        <w:tc>
          <w:tcPr>
            <w:tcW w:w="1006" w:type="pct"/>
            <w:shd w:val="clear" w:color="auto" w:fill="BFBFBF" w:themeFill="background1" w:themeFillShade="BF"/>
          </w:tcPr>
          <w:p w14:paraId="210623CA" w14:textId="77777777" w:rsidR="00545F40" w:rsidRPr="004B48A9" w:rsidRDefault="00545F40" w:rsidP="00545F40">
            <w:pPr>
              <w:rPr>
                <w:b/>
                <w:sz w:val="24"/>
              </w:rPr>
            </w:pPr>
            <w:r>
              <w:rPr>
                <w:b/>
                <w:sz w:val="24"/>
              </w:rPr>
              <w:t>Mat. Short Text</w:t>
            </w:r>
          </w:p>
        </w:tc>
        <w:tc>
          <w:tcPr>
            <w:tcW w:w="1122" w:type="pct"/>
            <w:shd w:val="clear" w:color="auto" w:fill="BFBFBF" w:themeFill="background1" w:themeFillShade="BF"/>
          </w:tcPr>
          <w:p w14:paraId="0397CD29" w14:textId="77777777" w:rsidR="00545F40" w:rsidRPr="004B48A9" w:rsidRDefault="00545F40" w:rsidP="00545F40">
            <w:pPr>
              <w:rPr>
                <w:b/>
                <w:sz w:val="24"/>
              </w:rPr>
            </w:pPr>
            <w:r w:rsidRPr="004B48A9">
              <w:rPr>
                <w:b/>
                <w:sz w:val="24"/>
              </w:rPr>
              <w:t>Quantity</w:t>
            </w:r>
            <w:r>
              <w:rPr>
                <w:b/>
                <w:sz w:val="24"/>
              </w:rPr>
              <w:t xml:space="preserve"> in UnE</w:t>
            </w:r>
          </w:p>
        </w:tc>
        <w:tc>
          <w:tcPr>
            <w:tcW w:w="586" w:type="pct"/>
            <w:shd w:val="clear" w:color="auto" w:fill="BFBFBF" w:themeFill="background1" w:themeFillShade="BF"/>
          </w:tcPr>
          <w:p w14:paraId="71A64A06" w14:textId="77777777" w:rsidR="00545F40" w:rsidRPr="004B48A9" w:rsidRDefault="00545F40" w:rsidP="00545F40">
            <w:pPr>
              <w:rPr>
                <w:b/>
                <w:sz w:val="24"/>
              </w:rPr>
            </w:pPr>
            <w:r w:rsidRPr="004B48A9">
              <w:rPr>
                <w:b/>
                <w:sz w:val="24"/>
              </w:rPr>
              <w:t>E</w:t>
            </w:r>
          </w:p>
        </w:tc>
        <w:tc>
          <w:tcPr>
            <w:tcW w:w="969" w:type="pct"/>
            <w:shd w:val="clear" w:color="auto" w:fill="BFBFBF" w:themeFill="background1" w:themeFillShade="BF"/>
          </w:tcPr>
          <w:p w14:paraId="1372C7DC" w14:textId="77777777" w:rsidR="00545F40" w:rsidRPr="004B48A9" w:rsidRDefault="00545F40" w:rsidP="00545F40">
            <w:pPr>
              <w:rPr>
                <w:b/>
                <w:sz w:val="24"/>
              </w:rPr>
            </w:pPr>
            <w:r>
              <w:rPr>
                <w:b/>
                <w:sz w:val="24"/>
              </w:rPr>
              <w:t>SLoc</w:t>
            </w:r>
          </w:p>
        </w:tc>
        <w:tc>
          <w:tcPr>
            <w:tcW w:w="1317" w:type="pct"/>
            <w:shd w:val="clear" w:color="auto" w:fill="BFBFBF" w:themeFill="background1" w:themeFillShade="BF"/>
          </w:tcPr>
          <w:p w14:paraId="356A0A2E" w14:textId="77777777" w:rsidR="00545F40" w:rsidRPr="004B48A9" w:rsidRDefault="00545F40" w:rsidP="00545F40">
            <w:pPr>
              <w:rPr>
                <w:b/>
                <w:sz w:val="24"/>
              </w:rPr>
            </w:pPr>
            <w:r>
              <w:rPr>
                <w:b/>
                <w:sz w:val="24"/>
              </w:rPr>
              <w:t>Pl</w:t>
            </w:r>
            <w:r w:rsidRPr="004B48A9">
              <w:rPr>
                <w:b/>
                <w:sz w:val="24"/>
              </w:rPr>
              <w:t>nt</w:t>
            </w:r>
          </w:p>
        </w:tc>
      </w:tr>
      <w:tr w:rsidR="00545F40" w14:paraId="4E1B9B5D" w14:textId="77777777" w:rsidTr="00545F40">
        <w:trPr>
          <w:trHeight w:val="242"/>
        </w:trPr>
        <w:tc>
          <w:tcPr>
            <w:tcW w:w="1006" w:type="pct"/>
          </w:tcPr>
          <w:p w14:paraId="0DA78419" w14:textId="77777777" w:rsidR="00545F40" w:rsidRDefault="00545F40" w:rsidP="00545F40">
            <w:r>
              <w:t>BOLT10##</w:t>
            </w:r>
          </w:p>
        </w:tc>
        <w:tc>
          <w:tcPr>
            <w:tcW w:w="1122" w:type="pct"/>
          </w:tcPr>
          <w:p w14:paraId="6E83711F" w14:textId="77777777" w:rsidR="00545F40" w:rsidRDefault="00545F40" w:rsidP="00545F40">
            <w:r>
              <w:t>20</w:t>
            </w:r>
          </w:p>
        </w:tc>
        <w:tc>
          <w:tcPr>
            <w:tcW w:w="586" w:type="pct"/>
          </w:tcPr>
          <w:p w14:paraId="43979B63" w14:textId="77777777" w:rsidR="00545F40" w:rsidRDefault="00545F40" w:rsidP="00545F40">
            <w:r>
              <w:t>EA</w:t>
            </w:r>
          </w:p>
        </w:tc>
        <w:tc>
          <w:tcPr>
            <w:tcW w:w="969" w:type="pct"/>
          </w:tcPr>
          <w:p w14:paraId="2A30F8D0" w14:textId="3646869A" w:rsidR="00545F40" w:rsidRPr="00461D2A" w:rsidRDefault="00545F40" w:rsidP="00545F40">
            <w:pPr>
              <w:rPr>
                <w:i/>
              </w:rPr>
            </w:pPr>
            <w:r w:rsidRPr="00461D2A">
              <w:rPr>
                <w:i/>
              </w:rPr>
              <w:t xml:space="preserve">Raw Materials </w:t>
            </w:r>
          </w:p>
        </w:tc>
        <w:tc>
          <w:tcPr>
            <w:tcW w:w="1317" w:type="pct"/>
          </w:tcPr>
          <w:p w14:paraId="33C600DB" w14:textId="7434C561" w:rsidR="00545F40" w:rsidRPr="00461D2A" w:rsidRDefault="00545F40" w:rsidP="00545F40">
            <w:pPr>
              <w:rPr>
                <w:i/>
              </w:rPr>
            </w:pPr>
            <w:r w:rsidRPr="00461D2A">
              <w:rPr>
                <w:i/>
              </w:rPr>
              <w:t xml:space="preserve">Your Plant Dallas </w:t>
            </w:r>
          </w:p>
        </w:tc>
      </w:tr>
      <w:tr w:rsidR="00545F40" w14:paraId="386F0427" w14:textId="77777777" w:rsidTr="00545F40">
        <w:trPr>
          <w:trHeight w:val="242"/>
        </w:trPr>
        <w:tc>
          <w:tcPr>
            <w:tcW w:w="1006" w:type="pct"/>
          </w:tcPr>
          <w:p w14:paraId="14241568" w14:textId="77777777" w:rsidR="00545F40" w:rsidRDefault="00545F40" w:rsidP="00545F40">
            <w:r>
              <w:t>BRKT10##</w:t>
            </w:r>
          </w:p>
        </w:tc>
        <w:tc>
          <w:tcPr>
            <w:tcW w:w="1122" w:type="pct"/>
          </w:tcPr>
          <w:p w14:paraId="4755E95C" w14:textId="77777777" w:rsidR="00545F40" w:rsidRDefault="00545F40" w:rsidP="00545F40">
            <w:r>
              <w:t>10</w:t>
            </w:r>
          </w:p>
        </w:tc>
        <w:tc>
          <w:tcPr>
            <w:tcW w:w="586" w:type="pct"/>
          </w:tcPr>
          <w:p w14:paraId="45E63933" w14:textId="77777777" w:rsidR="00545F40" w:rsidRDefault="00545F40" w:rsidP="00545F40">
            <w:r>
              <w:t>EA</w:t>
            </w:r>
          </w:p>
        </w:tc>
        <w:tc>
          <w:tcPr>
            <w:tcW w:w="969" w:type="pct"/>
          </w:tcPr>
          <w:p w14:paraId="2C2D3E02" w14:textId="77777777" w:rsidR="00545F40" w:rsidRPr="00461D2A" w:rsidRDefault="00545F40" w:rsidP="00545F40">
            <w:pPr>
              <w:rPr>
                <w:i/>
              </w:rPr>
            </w:pPr>
            <w:r w:rsidRPr="00461D2A">
              <w:rPr>
                <w:i/>
              </w:rPr>
              <w:t>Raw Materials</w:t>
            </w:r>
          </w:p>
        </w:tc>
        <w:tc>
          <w:tcPr>
            <w:tcW w:w="1317" w:type="pct"/>
          </w:tcPr>
          <w:p w14:paraId="5EB09C74" w14:textId="77777777" w:rsidR="00545F40" w:rsidRPr="00461D2A" w:rsidRDefault="00545F40" w:rsidP="00545F40">
            <w:pPr>
              <w:rPr>
                <w:i/>
              </w:rPr>
            </w:pPr>
            <w:r w:rsidRPr="00461D2A">
              <w:rPr>
                <w:i/>
              </w:rPr>
              <w:t xml:space="preserve">Your Plant Dallas </w:t>
            </w:r>
          </w:p>
        </w:tc>
      </w:tr>
      <w:tr w:rsidR="00545F40" w14:paraId="1B04D9D6" w14:textId="77777777" w:rsidTr="00545F40">
        <w:trPr>
          <w:trHeight w:val="242"/>
        </w:trPr>
        <w:tc>
          <w:tcPr>
            <w:tcW w:w="1006" w:type="pct"/>
          </w:tcPr>
          <w:p w14:paraId="15FF293B" w14:textId="77777777" w:rsidR="00545F40" w:rsidRDefault="00545F40" w:rsidP="00545F40">
            <w:r>
              <w:t>CHAN10##</w:t>
            </w:r>
          </w:p>
        </w:tc>
        <w:tc>
          <w:tcPr>
            <w:tcW w:w="1122" w:type="pct"/>
          </w:tcPr>
          <w:p w14:paraId="78DD86D6" w14:textId="77777777" w:rsidR="00545F40" w:rsidRDefault="00545F40" w:rsidP="00545F40">
            <w:r>
              <w:t>10</w:t>
            </w:r>
          </w:p>
        </w:tc>
        <w:tc>
          <w:tcPr>
            <w:tcW w:w="586" w:type="pct"/>
          </w:tcPr>
          <w:p w14:paraId="658AA7BE" w14:textId="77777777" w:rsidR="00545F40" w:rsidRDefault="00545F40" w:rsidP="00545F40">
            <w:r>
              <w:t>EA</w:t>
            </w:r>
          </w:p>
        </w:tc>
        <w:tc>
          <w:tcPr>
            <w:tcW w:w="969" w:type="pct"/>
          </w:tcPr>
          <w:p w14:paraId="1352025C" w14:textId="77777777" w:rsidR="00545F40" w:rsidRPr="00461D2A" w:rsidRDefault="00545F40" w:rsidP="00545F40">
            <w:pPr>
              <w:rPr>
                <w:i/>
              </w:rPr>
            </w:pPr>
            <w:r w:rsidRPr="00461D2A">
              <w:rPr>
                <w:i/>
              </w:rPr>
              <w:t>Raw Materials</w:t>
            </w:r>
          </w:p>
        </w:tc>
        <w:tc>
          <w:tcPr>
            <w:tcW w:w="1317" w:type="pct"/>
          </w:tcPr>
          <w:p w14:paraId="4C315132" w14:textId="77777777" w:rsidR="00545F40" w:rsidRPr="00461D2A" w:rsidRDefault="00545F40" w:rsidP="00545F40">
            <w:pPr>
              <w:rPr>
                <w:i/>
              </w:rPr>
            </w:pPr>
            <w:r w:rsidRPr="00461D2A">
              <w:rPr>
                <w:i/>
              </w:rPr>
              <w:t xml:space="preserve">Your Plant Dallas </w:t>
            </w:r>
          </w:p>
        </w:tc>
      </w:tr>
      <w:tr w:rsidR="00545F40" w14:paraId="7D68C047" w14:textId="77777777" w:rsidTr="00545F40">
        <w:trPr>
          <w:trHeight w:val="242"/>
        </w:trPr>
        <w:tc>
          <w:tcPr>
            <w:tcW w:w="1006" w:type="pct"/>
          </w:tcPr>
          <w:p w14:paraId="2425A516" w14:textId="77777777" w:rsidR="00545F40" w:rsidRDefault="00545F40" w:rsidP="00545F40">
            <w:r>
              <w:t>DGAM10##</w:t>
            </w:r>
          </w:p>
        </w:tc>
        <w:tc>
          <w:tcPr>
            <w:tcW w:w="1122" w:type="pct"/>
          </w:tcPr>
          <w:p w14:paraId="533AF543" w14:textId="77777777" w:rsidR="00545F40" w:rsidRDefault="00545F40" w:rsidP="00545F40">
            <w:r>
              <w:t>10</w:t>
            </w:r>
          </w:p>
        </w:tc>
        <w:tc>
          <w:tcPr>
            <w:tcW w:w="586" w:type="pct"/>
          </w:tcPr>
          <w:p w14:paraId="17DFF4FE" w14:textId="77777777" w:rsidR="00545F40" w:rsidRDefault="00545F40" w:rsidP="00545F40">
            <w:r>
              <w:t>EA</w:t>
            </w:r>
          </w:p>
        </w:tc>
        <w:tc>
          <w:tcPr>
            <w:tcW w:w="969" w:type="pct"/>
          </w:tcPr>
          <w:p w14:paraId="05C66C19" w14:textId="77777777" w:rsidR="00545F40" w:rsidRPr="00461D2A" w:rsidRDefault="00545F40" w:rsidP="00545F40">
            <w:pPr>
              <w:rPr>
                <w:i/>
              </w:rPr>
            </w:pPr>
            <w:r w:rsidRPr="00461D2A">
              <w:rPr>
                <w:i/>
              </w:rPr>
              <w:t>Raw Materials</w:t>
            </w:r>
          </w:p>
        </w:tc>
        <w:tc>
          <w:tcPr>
            <w:tcW w:w="1317" w:type="pct"/>
          </w:tcPr>
          <w:p w14:paraId="282DBAEC" w14:textId="77777777" w:rsidR="00545F40" w:rsidRPr="00461D2A" w:rsidRDefault="00545F40" w:rsidP="00545F40">
            <w:pPr>
              <w:rPr>
                <w:i/>
              </w:rPr>
            </w:pPr>
            <w:r w:rsidRPr="00461D2A">
              <w:rPr>
                <w:i/>
              </w:rPr>
              <w:t xml:space="preserve">Your Plant Dallas </w:t>
            </w:r>
          </w:p>
        </w:tc>
      </w:tr>
      <w:tr w:rsidR="00545F40" w14:paraId="5B69C32F" w14:textId="77777777" w:rsidTr="00545F40">
        <w:trPr>
          <w:trHeight w:val="242"/>
        </w:trPr>
        <w:tc>
          <w:tcPr>
            <w:tcW w:w="1006" w:type="pct"/>
          </w:tcPr>
          <w:p w14:paraId="36A56E1D" w14:textId="77777777" w:rsidR="00545F40" w:rsidRDefault="00545F40" w:rsidP="00545F40">
            <w:r>
              <w:t>HXNT10##</w:t>
            </w:r>
          </w:p>
        </w:tc>
        <w:tc>
          <w:tcPr>
            <w:tcW w:w="1122" w:type="pct"/>
          </w:tcPr>
          <w:p w14:paraId="037E0E01" w14:textId="77777777" w:rsidR="00545F40" w:rsidRDefault="00545F40" w:rsidP="00545F40">
            <w:r>
              <w:t>20</w:t>
            </w:r>
          </w:p>
        </w:tc>
        <w:tc>
          <w:tcPr>
            <w:tcW w:w="586" w:type="pct"/>
          </w:tcPr>
          <w:p w14:paraId="15EBEA13" w14:textId="77777777" w:rsidR="00545F40" w:rsidRDefault="00545F40" w:rsidP="00545F40">
            <w:r>
              <w:t>EA</w:t>
            </w:r>
          </w:p>
        </w:tc>
        <w:tc>
          <w:tcPr>
            <w:tcW w:w="969" w:type="pct"/>
          </w:tcPr>
          <w:p w14:paraId="167F86BD" w14:textId="77777777" w:rsidR="00545F40" w:rsidRPr="00461D2A" w:rsidRDefault="00545F40" w:rsidP="00545F40">
            <w:pPr>
              <w:rPr>
                <w:i/>
              </w:rPr>
            </w:pPr>
            <w:r w:rsidRPr="00461D2A">
              <w:rPr>
                <w:i/>
              </w:rPr>
              <w:t>Raw Materials</w:t>
            </w:r>
          </w:p>
        </w:tc>
        <w:tc>
          <w:tcPr>
            <w:tcW w:w="1317" w:type="pct"/>
          </w:tcPr>
          <w:p w14:paraId="3560BE1A" w14:textId="77777777" w:rsidR="00545F40" w:rsidRPr="00461D2A" w:rsidRDefault="00545F40" w:rsidP="00545F40">
            <w:pPr>
              <w:rPr>
                <w:i/>
              </w:rPr>
            </w:pPr>
            <w:r w:rsidRPr="00461D2A">
              <w:rPr>
                <w:i/>
              </w:rPr>
              <w:t xml:space="preserve">Your Plant Dallas </w:t>
            </w:r>
          </w:p>
        </w:tc>
      </w:tr>
      <w:tr w:rsidR="00545F40" w14:paraId="3E1D77EC" w14:textId="77777777" w:rsidTr="00545F40">
        <w:trPr>
          <w:trHeight w:val="242"/>
        </w:trPr>
        <w:tc>
          <w:tcPr>
            <w:tcW w:w="1006" w:type="pct"/>
          </w:tcPr>
          <w:p w14:paraId="0371D6D1" w14:textId="77777777" w:rsidR="00545F40" w:rsidRDefault="00545F40" w:rsidP="00545F40">
            <w:r>
              <w:t>LWSH10##</w:t>
            </w:r>
          </w:p>
        </w:tc>
        <w:tc>
          <w:tcPr>
            <w:tcW w:w="1122" w:type="pct"/>
          </w:tcPr>
          <w:p w14:paraId="414AC340" w14:textId="77777777" w:rsidR="00545F40" w:rsidRDefault="00545F40" w:rsidP="00545F40">
            <w:r>
              <w:t>40</w:t>
            </w:r>
          </w:p>
        </w:tc>
        <w:tc>
          <w:tcPr>
            <w:tcW w:w="586" w:type="pct"/>
          </w:tcPr>
          <w:p w14:paraId="6C315859" w14:textId="77777777" w:rsidR="00545F40" w:rsidRDefault="00545F40" w:rsidP="00545F40">
            <w:r>
              <w:t>EA</w:t>
            </w:r>
          </w:p>
        </w:tc>
        <w:tc>
          <w:tcPr>
            <w:tcW w:w="969" w:type="pct"/>
          </w:tcPr>
          <w:p w14:paraId="3C172FF7" w14:textId="77777777" w:rsidR="00545F40" w:rsidRPr="00461D2A" w:rsidRDefault="00545F40" w:rsidP="00545F40">
            <w:pPr>
              <w:rPr>
                <w:i/>
              </w:rPr>
            </w:pPr>
            <w:r w:rsidRPr="00461D2A">
              <w:rPr>
                <w:i/>
              </w:rPr>
              <w:t>Raw Materials</w:t>
            </w:r>
          </w:p>
        </w:tc>
        <w:tc>
          <w:tcPr>
            <w:tcW w:w="1317" w:type="pct"/>
          </w:tcPr>
          <w:p w14:paraId="6097E448" w14:textId="77777777" w:rsidR="00545F40" w:rsidRPr="00461D2A" w:rsidRDefault="00545F40" w:rsidP="00545F40">
            <w:pPr>
              <w:rPr>
                <w:i/>
              </w:rPr>
            </w:pPr>
            <w:r w:rsidRPr="00461D2A">
              <w:rPr>
                <w:i/>
              </w:rPr>
              <w:t xml:space="preserve">Your Plant Dallas </w:t>
            </w:r>
          </w:p>
        </w:tc>
      </w:tr>
      <w:tr w:rsidR="00545F40" w14:paraId="2CDF99E3" w14:textId="77777777" w:rsidTr="00545F40">
        <w:trPr>
          <w:trHeight w:val="242"/>
        </w:trPr>
        <w:tc>
          <w:tcPr>
            <w:tcW w:w="1006" w:type="pct"/>
          </w:tcPr>
          <w:p w14:paraId="0B8E6371" w14:textId="77777777" w:rsidR="00545F40" w:rsidRDefault="00545F40" w:rsidP="00545F40">
            <w:r>
              <w:t>PCKG10##</w:t>
            </w:r>
          </w:p>
        </w:tc>
        <w:tc>
          <w:tcPr>
            <w:tcW w:w="1122" w:type="pct"/>
          </w:tcPr>
          <w:p w14:paraId="70899D32" w14:textId="77777777" w:rsidR="00545F40" w:rsidRDefault="00545F40" w:rsidP="00545F40">
            <w:r>
              <w:t>10</w:t>
            </w:r>
          </w:p>
        </w:tc>
        <w:tc>
          <w:tcPr>
            <w:tcW w:w="586" w:type="pct"/>
          </w:tcPr>
          <w:p w14:paraId="6A607B60" w14:textId="77777777" w:rsidR="00545F40" w:rsidRDefault="00545F40" w:rsidP="00545F40">
            <w:r>
              <w:t>EA</w:t>
            </w:r>
          </w:p>
        </w:tc>
        <w:tc>
          <w:tcPr>
            <w:tcW w:w="969" w:type="pct"/>
          </w:tcPr>
          <w:p w14:paraId="126A0797" w14:textId="77777777" w:rsidR="00545F40" w:rsidRPr="00461D2A" w:rsidRDefault="00545F40" w:rsidP="00545F40">
            <w:pPr>
              <w:rPr>
                <w:i/>
              </w:rPr>
            </w:pPr>
            <w:r w:rsidRPr="00461D2A">
              <w:rPr>
                <w:i/>
              </w:rPr>
              <w:t>Raw Materials</w:t>
            </w:r>
          </w:p>
        </w:tc>
        <w:tc>
          <w:tcPr>
            <w:tcW w:w="1317" w:type="pct"/>
          </w:tcPr>
          <w:p w14:paraId="08B1ED0C" w14:textId="77777777" w:rsidR="00545F40" w:rsidRPr="00461D2A" w:rsidRDefault="00545F40" w:rsidP="00545F40">
            <w:pPr>
              <w:rPr>
                <w:i/>
              </w:rPr>
            </w:pPr>
            <w:r w:rsidRPr="00461D2A">
              <w:rPr>
                <w:i/>
              </w:rPr>
              <w:t xml:space="preserve">Your Plant Dallas </w:t>
            </w:r>
          </w:p>
        </w:tc>
      </w:tr>
      <w:tr w:rsidR="00545F40" w:rsidRPr="00FE3B6F" w14:paraId="6427574E" w14:textId="77777777" w:rsidTr="00545F40">
        <w:trPr>
          <w:trHeight w:val="242"/>
        </w:trPr>
        <w:tc>
          <w:tcPr>
            <w:tcW w:w="1006" w:type="pct"/>
          </w:tcPr>
          <w:p w14:paraId="191F599B" w14:textId="77777777" w:rsidR="00545F40" w:rsidRPr="00FE3B6F" w:rsidRDefault="00545F40" w:rsidP="00545F40">
            <w:r>
              <w:t>PEDL10##</w:t>
            </w:r>
          </w:p>
        </w:tc>
        <w:tc>
          <w:tcPr>
            <w:tcW w:w="1122" w:type="pct"/>
          </w:tcPr>
          <w:p w14:paraId="62BD555D" w14:textId="77777777" w:rsidR="00545F40" w:rsidRPr="00FE3B6F" w:rsidRDefault="00545F40" w:rsidP="00545F40">
            <w:r>
              <w:t>10</w:t>
            </w:r>
          </w:p>
        </w:tc>
        <w:tc>
          <w:tcPr>
            <w:tcW w:w="586" w:type="pct"/>
          </w:tcPr>
          <w:p w14:paraId="1480CA9F" w14:textId="77777777" w:rsidR="00545F40" w:rsidRPr="00FE3B6F" w:rsidRDefault="00545F40" w:rsidP="00545F40">
            <w:r>
              <w:t>EA</w:t>
            </w:r>
          </w:p>
        </w:tc>
        <w:tc>
          <w:tcPr>
            <w:tcW w:w="969" w:type="pct"/>
          </w:tcPr>
          <w:p w14:paraId="2BE9F694" w14:textId="77777777" w:rsidR="00545F40" w:rsidRPr="00461D2A" w:rsidRDefault="00545F40" w:rsidP="00545F40">
            <w:pPr>
              <w:rPr>
                <w:i/>
              </w:rPr>
            </w:pPr>
            <w:r w:rsidRPr="00461D2A">
              <w:rPr>
                <w:i/>
              </w:rPr>
              <w:t>Raw Materials</w:t>
            </w:r>
          </w:p>
        </w:tc>
        <w:tc>
          <w:tcPr>
            <w:tcW w:w="1317" w:type="pct"/>
          </w:tcPr>
          <w:p w14:paraId="49A543D0" w14:textId="77777777" w:rsidR="00545F40" w:rsidRPr="00461D2A" w:rsidRDefault="00545F40" w:rsidP="00545F40">
            <w:pPr>
              <w:rPr>
                <w:i/>
              </w:rPr>
            </w:pPr>
            <w:r w:rsidRPr="00461D2A">
              <w:rPr>
                <w:i/>
              </w:rPr>
              <w:t xml:space="preserve">Your Plant Dallas </w:t>
            </w:r>
          </w:p>
        </w:tc>
      </w:tr>
      <w:tr w:rsidR="00545F40" w14:paraId="52BEB3CD" w14:textId="77777777" w:rsidTr="00545F40">
        <w:trPr>
          <w:trHeight w:val="242"/>
        </w:trPr>
        <w:tc>
          <w:tcPr>
            <w:tcW w:w="1006" w:type="pct"/>
          </w:tcPr>
          <w:p w14:paraId="544D35E2" w14:textId="77777777" w:rsidR="00545F40" w:rsidRDefault="00545F40" w:rsidP="00545F40">
            <w:r>
              <w:t>TRFR30##</w:t>
            </w:r>
          </w:p>
        </w:tc>
        <w:tc>
          <w:tcPr>
            <w:tcW w:w="1122" w:type="pct"/>
          </w:tcPr>
          <w:p w14:paraId="3119042E" w14:textId="77777777" w:rsidR="00545F40" w:rsidRDefault="00545F40" w:rsidP="00545F40">
            <w:r>
              <w:t>10</w:t>
            </w:r>
          </w:p>
        </w:tc>
        <w:tc>
          <w:tcPr>
            <w:tcW w:w="586" w:type="pct"/>
          </w:tcPr>
          <w:p w14:paraId="27C233D3" w14:textId="77777777" w:rsidR="00545F40" w:rsidRDefault="00545F40" w:rsidP="00545F40">
            <w:r>
              <w:t>EA</w:t>
            </w:r>
          </w:p>
        </w:tc>
        <w:tc>
          <w:tcPr>
            <w:tcW w:w="969" w:type="pct"/>
          </w:tcPr>
          <w:p w14:paraId="604AFAB2" w14:textId="77777777" w:rsidR="00545F40" w:rsidRPr="00461D2A" w:rsidRDefault="00545F40" w:rsidP="00545F40">
            <w:pPr>
              <w:rPr>
                <w:i/>
              </w:rPr>
            </w:pPr>
            <w:r w:rsidRPr="00461D2A">
              <w:rPr>
                <w:i/>
              </w:rPr>
              <w:t>Raw Materials</w:t>
            </w:r>
          </w:p>
        </w:tc>
        <w:tc>
          <w:tcPr>
            <w:tcW w:w="1317" w:type="pct"/>
          </w:tcPr>
          <w:p w14:paraId="37805EB9" w14:textId="77777777" w:rsidR="00545F40" w:rsidRPr="00461D2A" w:rsidRDefault="00545F40" w:rsidP="00545F40">
            <w:pPr>
              <w:rPr>
                <w:i/>
              </w:rPr>
            </w:pPr>
            <w:r w:rsidRPr="00461D2A">
              <w:rPr>
                <w:i/>
              </w:rPr>
              <w:t xml:space="preserve">Your Plant Dallas </w:t>
            </w:r>
          </w:p>
        </w:tc>
      </w:tr>
      <w:tr w:rsidR="00545F40" w14:paraId="45A89FCF" w14:textId="77777777" w:rsidTr="00545F40">
        <w:trPr>
          <w:trHeight w:val="242"/>
        </w:trPr>
        <w:tc>
          <w:tcPr>
            <w:tcW w:w="1006" w:type="pct"/>
          </w:tcPr>
          <w:p w14:paraId="79049C15" w14:textId="77777777" w:rsidR="00545F40" w:rsidRDefault="00545F40" w:rsidP="00545F40">
            <w:r>
              <w:t>TRHB10##</w:t>
            </w:r>
          </w:p>
        </w:tc>
        <w:tc>
          <w:tcPr>
            <w:tcW w:w="1122" w:type="pct"/>
          </w:tcPr>
          <w:p w14:paraId="40E4BEF3" w14:textId="77777777" w:rsidR="00545F40" w:rsidRDefault="00545F40" w:rsidP="00545F40">
            <w:r>
              <w:t>10</w:t>
            </w:r>
          </w:p>
        </w:tc>
        <w:tc>
          <w:tcPr>
            <w:tcW w:w="586" w:type="pct"/>
          </w:tcPr>
          <w:p w14:paraId="227E4AB8" w14:textId="77777777" w:rsidR="00545F40" w:rsidRDefault="00545F40" w:rsidP="00545F40">
            <w:r>
              <w:t>EA</w:t>
            </w:r>
          </w:p>
        </w:tc>
        <w:tc>
          <w:tcPr>
            <w:tcW w:w="969" w:type="pct"/>
          </w:tcPr>
          <w:p w14:paraId="62053189" w14:textId="77777777" w:rsidR="00545F40" w:rsidRPr="00461D2A" w:rsidRDefault="00545F40" w:rsidP="00545F40">
            <w:pPr>
              <w:rPr>
                <w:i/>
              </w:rPr>
            </w:pPr>
            <w:r w:rsidRPr="00461D2A">
              <w:rPr>
                <w:i/>
              </w:rPr>
              <w:t>Raw Materials</w:t>
            </w:r>
          </w:p>
        </w:tc>
        <w:tc>
          <w:tcPr>
            <w:tcW w:w="1317" w:type="pct"/>
          </w:tcPr>
          <w:p w14:paraId="7C4A338D" w14:textId="77777777" w:rsidR="00545F40" w:rsidRPr="00461D2A" w:rsidRDefault="00545F40" w:rsidP="00545F40">
            <w:pPr>
              <w:rPr>
                <w:i/>
              </w:rPr>
            </w:pPr>
            <w:r w:rsidRPr="00461D2A">
              <w:rPr>
                <w:i/>
              </w:rPr>
              <w:t xml:space="preserve">Your Plant Dallas </w:t>
            </w:r>
          </w:p>
        </w:tc>
      </w:tr>
      <w:tr w:rsidR="00545F40" w14:paraId="1B0B5989" w14:textId="77777777" w:rsidTr="00545F40">
        <w:trPr>
          <w:trHeight w:val="242"/>
        </w:trPr>
        <w:tc>
          <w:tcPr>
            <w:tcW w:w="1006" w:type="pct"/>
          </w:tcPr>
          <w:p w14:paraId="71079E24" w14:textId="77777777" w:rsidR="00545F40" w:rsidRDefault="00545F40" w:rsidP="00545F40">
            <w:r>
              <w:t>TRSK10##</w:t>
            </w:r>
          </w:p>
        </w:tc>
        <w:tc>
          <w:tcPr>
            <w:tcW w:w="1122" w:type="pct"/>
          </w:tcPr>
          <w:p w14:paraId="4C4AB207" w14:textId="77777777" w:rsidR="00545F40" w:rsidRDefault="00545F40" w:rsidP="00545F40">
            <w:r>
              <w:t>10</w:t>
            </w:r>
          </w:p>
        </w:tc>
        <w:tc>
          <w:tcPr>
            <w:tcW w:w="586" w:type="pct"/>
          </w:tcPr>
          <w:p w14:paraId="689CA68F" w14:textId="77777777" w:rsidR="00545F40" w:rsidRDefault="00545F40" w:rsidP="00545F40">
            <w:r>
              <w:t>EA</w:t>
            </w:r>
          </w:p>
        </w:tc>
        <w:tc>
          <w:tcPr>
            <w:tcW w:w="969" w:type="pct"/>
          </w:tcPr>
          <w:p w14:paraId="5CAEAAFE" w14:textId="77777777" w:rsidR="00545F40" w:rsidRPr="00461D2A" w:rsidRDefault="00545F40" w:rsidP="00545F40">
            <w:pPr>
              <w:rPr>
                <w:i/>
              </w:rPr>
            </w:pPr>
            <w:r w:rsidRPr="00461D2A">
              <w:rPr>
                <w:i/>
              </w:rPr>
              <w:t>Raw Materials</w:t>
            </w:r>
          </w:p>
        </w:tc>
        <w:tc>
          <w:tcPr>
            <w:tcW w:w="1317" w:type="pct"/>
          </w:tcPr>
          <w:p w14:paraId="33E2B375" w14:textId="77777777" w:rsidR="00545F40" w:rsidRPr="00461D2A" w:rsidRDefault="00545F40" w:rsidP="00545F40">
            <w:pPr>
              <w:rPr>
                <w:i/>
              </w:rPr>
            </w:pPr>
            <w:r w:rsidRPr="00461D2A">
              <w:rPr>
                <w:i/>
              </w:rPr>
              <w:t xml:space="preserve">Your Plant Dallas </w:t>
            </w:r>
          </w:p>
        </w:tc>
      </w:tr>
      <w:tr w:rsidR="00545F40" w14:paraId="6C6BF237" w14:textId="77777777" w:rsidTr="00545F40">
        <w:trPr>
          <w:trHeight w:val="242"/>
        </w:trPr>
        <w:tc>
          <w:tcPr>
            <w:tcW w:w="1006" w:type="pct"/>
          </w:tcPr>
          <w:p w14:paraId="1D76A1EE" w14:textId="77777777" w:rsidR="00545F40" w:rsidRDefault="00545F40" w:rsidP="00545F40">
            <w:r>
              <w:t>TRTB10##</w:t>
            </w:r>
          </w:p>
        </w:tc>
        <w:tc>
          <w:tcPr>
            <w:tcW w:w="1122" w:type="pct"/>
          </w:tcPr>
          <w:p w14:paraId="6B2EF409" w14:textId="77777777" w:rsidR="00545F40" w:rsidRDefault="00545F40" w:rsidP="00545F40">
            <w:r>
              <w:t>20</w:t>
            </w:r>
          </w:p>
        </w:tc>
        <w:tc>
          <w:tcPr>
            <w:tcW w:w="586" w:type="pct"/>
          </w:tcPr>
          <w:p w14:paraId="0354EF8A" w14:textId="77777777" w:rsidR="00545F40" w:rsidRDefault="00545F40" w:rsidP="00545F40">
            <w:r>
              <w:t>EA</w:t>
            </w:r>
          </w:p>
        </w:tc>
        <w:tc>
          <w:tcPr>
            <w:tcW w:w="969" w:type="pct"/>
          </w:tcPr>
          <w:p w14:paraId="6C7634C2" w14:textId="77777777" w:rsidR="00545F40" w:rsidRPr="00461D2A" w:rsidRDefault="00545F40" w:rsidP="00545F40">
            <w:pPr>
              <w:rPr>
                <w:i/>
              </w:rPr>
            </w:pPr>
            <w:r w:rsidRPr="00461D2A">
              <w:rPr>
                <w:i/>
              </w:rPr>
              <w:t>Raw Materials</w:t>
            </w:r>
          </w:p>
        </w:tc>
        <w:tc>
          <w:tcPr>
            <w:tcW w:w="1317" w:type="pct"/>
          </w:tcPr>
          <w:p w14:paraId="0DD2D617" w14:textId="77777777" w:rsidR="00545F40" w:rsidRPr="00461D2A" w:rsidRDefault="00545F40" w:rsidP="00545F40">
            <w:pPr>
              <w:rPr>
                <w:i/>
              </w:rPr>
            </w:pPr>
            <w:r w:rsidRPr="00461D2A">
              <w:rPr>
                <w:i/>
              </w:rPr>
              <w:t xml:space="preserve">Your Plant Dallas </w:t>
            </w:r>
          </w:p>
        </w:tc>
      </w:tr>
      <w:tr w:rsidR="00545F40" w14:paraId="3E83D818" w14:textId="77777777" w:rsidTr="00545F40">
        <w:trPr>
          <w:trHeight w:val="242"/>
        </w:trPr>
        <w:tc>
          <w:tcPr>
            <w:tcW w:w="1006" w:type="pct"/>
          </w:tcPr>
          <w:p w14:paraId="04381B39" w14:textId="77777777" w:rsidR="00545F40" w:rsidRDefault="00545F40" w:rsidP="00545F40">
            <w:r>
              <w:t>TRTR10##</w:t>
            </w:r>
          </w:p>
        </w:tc>
        <w:tc>
          <w:tcPr>
            <w:tcW w:w="1122" w:type="pct"/>
          </w:tcPr>
          <w:p w14:paraId="77791B44" w14:textId="77777777" w:rsidR="00545F40" w:rsidRDefault="00545F40" w:rsidP="00545F40">
            <w:r>
              <w:t>20</w:t>
            </w:r>
          </w:p>
        </w:tc>
        <w:tc>
          <w:tcPr>
            <w:tcW w:w="586" w:type="pct"/>
          </w:tcPr>
          <w:p w14:paraId="7C17FD6E" w14:textId="77777777" w:rsidR="00545F40" w:rsidRDefault="00545F40" w:rsidP="00545F40">
            <w:r>
              <w:t>EA</w:t>
            </w:r>
          </w:p>
        </w:tc>
        <w:tc>
          <w:tcPr>
            <w:tcW w:w="969" w:type="pct"/>
          </w:tcPr>
          <w:p w14:paraId="3F625D5F" w14:textId="77777777" w:rsidR="00545F40" w:rsidRPr="00461D2A" w:rsidRDefault="00545F40" w:rsidP="00545F40">
            <w:pPr>
              <w:rPr>
                <w:i/>
              </w:rPr>
            </w:pPr>
            <w:r w:rsidRPr="00461D2A">
              <w:rPr>
                <w:i/>
              </w:rPr>
              <w:t>Raw Materials</w:t>
            </w:r>
          </w:p>
        </w:tc>
        <w:tc>
          <w:tcPr>
            <w:tcW w:w="1317" w:type="pct"/>
          </w:tcPr>
          <w:p w14:paraId="3BA4DB74" w14:textId="77777777" w:rsidR="00545F40" w:rsidRPr="00461D2A" w:rsidRDefault="00545F40" w:rsidP="00545F40">
            <w:pPr>
              <w:rPr>
                <w:i/>
              </w:rPr>
            </w:pPr>
            <w:r w:rsidRPr="00461D2A">
              <w:rPr>
                <w:i/>
              </w:rPr>
              <w:t xml:space="preserve">Your Plant Dallas </w:t>
            </w:r>
          </w:p>
        </w:tc>
      </w:tr>
      <w:tr w:rsidR="00545F40" w14:paraId="657A8FAD" w14:textId="77777777" w:rsidTr="00545F40">
        <w:trPr>
          <w:trHeight w:val="242"/>
        </w:trPr>
        <w:tc>
          <w:tcPr>
            <w:tcW w:w="1006" w:type="pct"/>
          </w:tcPr>
          <w:p w14:paraId="6305DA39" w14:textId="77777777" w:rsidR="00545F40" w:rsidRDefault="00545F40" w:rsidP="00545F40">
            <w:r>
              <w:t>TRWH10##</w:t>
            </w:r>
          </w:p>
        </w:tc>
        <w:tc>
          <w:tcPr>
            <w:tcW w:w="1122" w:type="pct"/>
          </w:tcPr>
          <w:p w14:paraId="72919DD0" w14:textId="77777777" w:rsidR="00545F40" w:rsidRDefault="00545F40" w:rsidP="00545F40">
            <w:r>
              <w:t>20</w:t>
            </w:r>
          </w:p>
        </w:tc>
        <w:tc>
          <w:tcPr>
            <w:tcW w:w="586" w:type="pct"/>
          </w:tcPr>
          <w:p w14:paraId="57601DFC" w14:textId="77777777" w:rsidR="00545F40" w:rsidRDefault="00545F40" w:rsidP="00545F40">
            <w:r>
              <w:t>EA</w:t>
            </w:r>
          </w:p>
        </w:tc>
        <w:tc>
          <w:tcPr>
            <w:tcW w:w="969" w:type="pct"/>
          </w:tcPr>
          <w:p w14:paraId="1D6B3C44" w14:textId="77777777" w:rsidR="00545F40" w:rsidRPr="00461D2A" w:rsidRDefault="00545F40" w:rsidP="00545F40">
            <w:pPr>
              <w:rPr>
                <w:i/>
              </w:rPr>
            </w:pPr>
            <w:r w:rsidRPr="00461D2A">
              <w:rPr>
                <w:i/>
              </w:rPr>
              <w:t>Raw Materials</w:t>
            </w:r>
          </w:p>
        </w:tc>
        <w:tc>
          <w:tcPr>
            <w:tcW w:w="1317" w:type="pct"/>
          </w:tcPr>
          <w:p w14:paraId="35F3CFE0" w14:textId="77777777" w:rsidR="00545F40" w:rsidRPr="00461D2A" w:rsidRDefault="00545F40" w:rsidP="00545F40">
            <w:pPr>
              <w:rPr>
                <w:i/>
              </w:rPr>
            </w:pPr>
            <w:r w:rsidRPr="00461D2A">
              <w:rPr>
                <w:i/>
              </w:rPr>
              <w:t xml:space="preserve">Your Plant Dallas </w:t>
            </w:r>
          </w:p>
        </w:tc>
      </w:tr>
      <w:tr w:rsidR="00545F40" w14:paraId="76328DA6" w14:textId="77777777" w:rsidTr="00545F40">
        <w:trPr>
          <w:trHeight w:val="242"/>
        </w:trPr>
        <w:tc>
          <w:tcPr>
            <w:tcW w:w="1006" w:type="pct"/>
          </w:tcPr>
          <w:p w14:paraId="29E6CEBE" w14:textId="77777777" w:rsidR="00545F40" w:rsidRDefault="00545F40" w:rsidP="00545F40">
            <w:r>
              <w:t>WDOC10##</w:t>
            </w:r>
          </w:p>
        </w:tc>
        <w:tc>
          <w:tcPr>
            <w:tcW w:w="1122" w:type="pct"/>
          </w:tcPr>
          <w:p w14:paraId="16962246" w14:textId="77777777" w:rsidR="00545F40" w:rsidRDefault="00545F40" w:rsidP="00545F40">
            <w:r>
              <w:t>10</w:t>
            </w:r>
          </w:p>
        </w:tc>
        <w:tc>
          <w:tcPr>
            <w:tcW w:w="586" w:type="pct"/>
          </w:tcPr>
          <w:p w14:paraId="18AD8357" w14:textId="77777777" w:rsidR="00545F40" w:rsidRDefault="00545F40" w:rsidP="00545F40">
            <w:r>
              <w:t>EA</w:t>
            </w:r>
          </w:p>
        </w:tc>
        <w:tc>
          <w:tcPr>
            <w:tcW w:w="969" w:type="pct"/>
          </w:tcPr>
          <w:p w14:paraId="53946504" w14:textId="77777777" w:rsidR="00545F40" w:rsidRPr="00461D2A" w:rsidRDefault="00545F40" w:rsidP="00545F40">
            <w:pPr>
              <w:rPr>
                <w:i/>
              </w:rPr>
            </w:pPr>
            <w:r w:rsidRPr="00461D2A">
              <w:rPr>
                <w:i/>
              </w:rPr>
              <w:t>Raw Materials</w:t>
            </w:r>
          </w:p>
        </w:tc>
        <w:tc>
          <w:tcPr>
            <w:tcW w:w="1317" w:type="pct"/>
          </w:tcPr>
          <w:p w14:paraId="7EF41E12" w14:textId="77777777" w:rsidR="00545F40" w:rsidRPr="00461D2A" w:rsidRDefault="00545F40" w:rsidP="00545F40">
            <w:pPr>
              <w:rPr>
                <w:i/>
              </w:rPr>
            </w:pPr>
            <w:r w:rsidRPr="00461D2A">
              <w:rPr>
                <w:i/>
              </w:rPr>
              <w:t xml:space="preserve">Your Plant Dallas </w:t>
            </w:r>
          </w:p>
        </w:tc>
      </w:tr>
    </w:tbl>
    <w:p w14:paraId="0C7115EA" w14:textId="0484E591" w:rsidR="00545F40" w:rsidRPr="001C163A" w:rsidRDefault="00545F40" w:rsidP="00545F40"/>
    <w:p w14:paraId="6962682E" w14:textId="5340F164" w:rsidR="00545F40" w:rsidRDefault="002E69CD" w:rsidP="00545F40">
      <w:pPr>
        <w:pStyle w:val="GBIStepHeader"/>
      </w:pPr>
      <w:r>
        <w:t>Press Enter.</w:t>
      </w:r>
    </w:p>
    <w:p w14:paraId="7F43930F" w14:textId="77777777" w:rsidR="00545F40" w:rsidRDefault="00545F40" w:rsidP="00545F40">
      <w:pPr>
        <w:pStyle w:val="GBIStepHeader"/>
        <w:numPr>
          <w:ilvl w:val="0"/>
          <w:numId w:val="0"/>
        </w:numPr>
      </w:pPr>
    </w:p>
    <w:p w14:paraId="5E6DAB4C" w14:textId="0DAEF0BA" w:rsidR="00545F40" w:rsidRPr="00CF1E29" w:rsidRDefault="008539FC" w:rsidP="00545F40">
      <w:pPr>
        <w:pStyle w:val="GBIStepHeader"/>
      </w:pPr>
      <w:r>
        <w:t>Click Post</w:t>
      </w:r>
      <w:r w:rsidR="00545F40">
        <w:t xml:space="preserve"> </w:t>
      </w:r>
      <w:r w:rsidR="00545F40" w:rsidRPr="0063197D">
        <w:rPr>
          <w:noProof/>
          <w:lang w:bidi="ar-SA"/>
        </w:rPr>
        <w:drawing>
          <wp:inline distT="0" distB="0" distL="0" distR="0" wp14:anchorId="7C7C2811" wp14:editId="553D610D">
            <wp:extent cx="314325" cy="183995"/>
            <wp:effectExtent l="0" t="0" r="0" b="6985"/>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28A0092B-C50C-407E-A947-70E740481C1C}">
                          <a14:useLocalDpi xmlns:a14="http://schemas.microsoft.com/office/drawing/2010/main" val="0"/>
                        </a:ext>
                      </a:extLst>
                    </a:blip>
                    <a:stretch>
                      <a:fillRect/>
                    </a:stretch>
                  </pic:blipFill>
                  <pic:spPr>
                    <a:xfrm>
                      <a:off x="0" y="0"/>
                      <a:ext cx="320008" cy="187322"/>
                    </a:xfrm>
                    <a:prstGeom prst="rect">
                      <a:avLst/>
                    </a:prstGeom>
                  </pic:spPr>
                </pic:pic>
              </a:graphicData>
            </a:graphic>
          </wp:inline>
        </w:drawing>
      </w:r>
      <w:r w:rsidR="00545F40">
        <w:t xml:space="preserve">. </w:t>
      </w:r>
    </w:p>
    <w:p w14:paraId="30515E66" w14:textId="77777777" w:rsidR="00545F40" w:rsidRDefault="00545F40" w:rsidP="00545F40">
      <w:pPr>
        <w:pStyle w:val="GBIImportantInstruction"/>
        <w:rPr>
          <w:noProof/>
        </w:rPr>
      </w:pPr>
      <w:r>
        <w:t>You will receive a message that says, “Material document 49………… posted”.</w:t>
      </w:r>
    </w:p>
    <w:p w14:paraId="5DA8977F" w14:textId="10520D7C" w:rsidR="00684521" w:rsidRDefault="00684521" w:rsidP="00684521">
      <w:pPr>
        <w:pStyle w:val="GBIStepHeader"/>
        <w:numPr>
          <w:ilvl w:val="0"/>
          <w:numId w:val="0"/>
        </w:numPr>
        <w:ind w:left="720" w:hanging="720"/>
      </w:pPr>
    </w:p>
    <w:p w14:paraId="0A781D48" w14:textId="3C6A8622" w:rsidR="00534E03" w:rsidRDefault="00C23CB7" w:rsidP="00545F40">
      <w:pPr>
        <w:pStyle w:val="GBIStepHeader"/>
      </w:pPr>
      <w:r>
        <w:t xml:space="preserve">Refer </w:t>
      </w:r>
      <w:r w:rsidR="00FD1CA6">
        <w:t>to a previous step for instructions on how to view your material inventory.</w:t>
      </w:r>
      <w:r>
        <w:t xml:space="preserve"> Make sure you have the correct amount of inventory for each item.</w:t>
      </w:r>
    </w:p>
    <w:p w14:paraId="5EDE716D" w14:textId="68000AB8" w:rsidR="00FD1CA6" w:rsidRPr="00447C7F" w:rsidRDefault="00FD1CA6" w:rsidP="00FD1CA6">
      <w:pPr>
        <w:rPr>
          <w:b/>
        </w:rPr>
      </w:pPr>
    </w:p>
    <w:p w14:paraId="79912812" w14:textId="67C7844C" w:rsidR="00FD1CA6" w:rsidRDefault="00266F1B" w:rsidP="00BA1753">
      <w:pPr>
        <w:pStyle w:val="GBIQuestion"/>
      </w:pPr>
      <w:bookmarkStart w:id="142" w:name="_Hlk483378692"/>
      <w:r>
        <w:t>How many of Your Touring Frames-R</w:t>
      </w:r>
      <w:r w:rsidR="00FD1CA6">
        <w:t>ed are in inventory after the movement?</w:t>
      </w:r>
      <w:bookmarkEnd w:id="142"/>
      <w:r w:rsidR="00712E40">
        <w:br/>
      </w:r>
      <w:r w:rsidR="00FD1CA6" w:rsidRPr="00455BBD">
        <w:t xml:space="preserve"> </w:t>
      </w:r>
      <w:r w:rsidR="001E3494">
        <w:fldChar w:fldCharType="begin">
          <w:ffData>
            <w:name w:val="Question38"/>
            <w:enabled/>
            <w:calcOnExit/>
            <w:textInput/>
          </w:ffData>
        </w:fldChar>
      </w:r>
      <w:bookmarkStart w:id="143" w:name="Question38"/>
      <w:r w:rsidR="001E3494">
        <w:instrText xml:space="preserve"> FORMTEXT </w:instrText>
      </w:r>
      <w:r w:rsidR="001E3494">
        <w:fldChar w:fldCharType="separate"/>
      </w:r>
      <w:r w:rsidR="000C7E7C">
        <w:rPr>
          <w:noProof/>
        </w:rPr>
        <w:t>10</w:t>
      </w:r>
      <w:r w:rsidR="001E3494">
        <w:fldChar w:fldCharType="end"/>
      </w:r>
      <w:bookmarkEnd w:id="143"/>
      <w:r w:rsidR="00FD1CA6" w:rsidRPr="00311453">
        <w:t xml:space="preserve"> </w:t>
      </w:r>
      <w:r w:rsidR="00FD1CA6" w:rsidRPr="00E10B26">
        <w:rPr>
          <w:rFonts w:ascii="Wingdings" w:eastAsia="Wingdings" w:hAnsi="Wingdings" w:cs="Wingdings"/>
        </w:rPr>
        <w:t>!</w:t>
      </w:r>
    </w:p>
    <w:p w14:paraId="182B7DFC" w14:textId="085AEA2E" w:rsidR="00534E03" w:rsidRPr="00AF7684" w:rsidRDefault="00FD1CA6" w:rsidP="000D3549">
      <w:pPr>
        <w:pStyle w:val="GBIQuestion"/>
      </w:pPr>
      <w:bookmarkStart w:id="144" w:name="_Hlk483378705"/>
      <w:r>
        <w:t>What is the total</w:t>
      </w:r>
      <w:r w:rsidR="00266F1B">
        <w:t xml:space="preserve"> United States dollar value of Touring Frames-R</w:t>
      </w:r>
      <w:r>
        <w:t>ed in inventory?</w:t>
      </w:r>
      <w:bookmarkEnd w:id="144"/>
      <w:r w:rsidR="00712E40">
        <w:br/>
      </w:r>
      <w:r w:rsidRPr="00455BBD">
        <w:t xml:space="preserve"> </w:t>
      </w:r>
      <w:r w:rsidR="001E3494">
        <w:fldChar w:fldCharType="begin">
          <w:ffData>
            <w:name w:val="Question39"/>
            <w:enabled/>
            <w:calcOnExit/>
            <w:textInput/>
          </w:ffData>
        </w:fldChar>
      </w:r>
      <w:bookmarkStart w:id="145" w:name="Question39"/>
      <w:r w:rsidR="001E3494">
        <w:instrText xml:space="preserve"> FORMTEXT </w:instrText>
      </w:r>
      <w:r w:rsidR="001E3494">
        <w:fldChar w:fldCharType="separate"/>
      </w:r>
      <w:r w:rsidR="000C7E7C">
        <w:rPr>
          <w:noProof/>
        </w:rPr>
        <w:t>2000</w:t>
      </w:r>
      <w:r w:rsidR="001E3494">
        <w:fldChar w:fldCharType="end"/>
      </w:r>
      <w:bookmarkEnd w:id="145"/>
      <w:r w:rsidRPr="00311453">
        <w:t xml:space="preserve"> </w:t>
      </w:r>
      <w:r w:rsidRPr="00E10B26">
        <w:rPr>
          <w:rFonts w:ascii="Wingdings" w:eastAsia="Wingdings" w:hAnsi="Wingdings" w:cs="Wingdings"/>
        </w:rPr>
        <w:t>!</w:t>
      </w:r>
    </w:p>
    <w:p w14:paraId="0386DBD2" w14:textId="2C82F82E" w:rsidR="001254BD" w:rsidRPr="00736E90" w:rsidRDefault="00134B03" w:rsidP="00AC38DD">
      <w:pPr>
        <w:rPr>
          <w:rFonts w:cs="Times New Roman"/>
          <w:szCs w:val="24"/>
          <w:lang w:val="en-GB" w:bidi="en-US"/>
        </w:rPr>
      </w:pPr>
      <w:r>
        <w:br w:type="page"/>
      </w:r>
    </w:p>
    <w:bookmarkStart w:id="146" w:name="_Toc460333359"/>
    <w:bookmarkStart w:id="147" w:name="_Toc460333528"/>
    <w:bookmarkStart w:id="148" w:name="_Toc460333669"/>
    <w:bookmarkStart w:id="149" w:name="_Toc464195679"/>
    <w:bookmarkStart w:id="150" w:name="_Toc464195728"/>
    <w:bookmarkStart w:id="151" w:name="_Toc464195757"/>
    <w:bookmarkStart w:id="152" w:name="_Toc472509408"/>
    <w:bookmarkStart w:id="153" w:name="_Toc481477671"/>
    <w:p w14:paraId="5C5BBA7B" w14:textId="71B4590C" w:rsidR="004D62E3" w:rsidRDefault="00182709" w:rsidP="00BA1753">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86E58"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" fillcolor="#365f91 [2404]" stroked="f">
                <w10:wrap type="through" anchorx="margin" anchory="page"/>
              </v:rect>
            </w:pict>
          </mc:Fallback>
        </mc:AlternateContent>
      </w:r>
      <w:r w:rsidR="004D62E3">
        <w:t xml:space="preserve">Exercise </w:t>
      </w:r>
      <w:bookmarkEnd w:id="146"/>
      <w:bookmarkEnd w:id="147"/>
      <w:bookmarkEnd w:id="148"/>
      <w:bookmarkEnd w:id="149"/>
      <w:bookmarkEnd w:id="150"/>
      <w:bookmarkEnd w:id="151"/>
      <w:r>
        <w:t>Deliverables</w:t>
      </w:r>
      <w:bookmarkEnd w:id="152"/>
      <w:bookmarkEnd w:id="153"/>
    </w:p>
    <w:p w14:paraId="3C7F9DA8" w14:textId="3F046669" w:rsidR="001E66FD" w:rsidRDefault="001E66FD" w:rsidP="00205058"/>
    <w:p w14:paraId="26D9B033" w14:textId="77777777" w:rsidR="004233BB" w:rsidRDefault="004233BB" w:rsidP="00205058"/>
    <w:p w14:paraId="6DF29632" w14:textId="62A635BD" w:rsidR="006D4881" w:rsidRDefault="006D4881" w:rsidP="00205058">
      <w:r w:rsidRPr="00141DA2">
        <w:rPr>
          <w:b/>
        </w:rPr>
        <w:t>Name:</w:t>
      </w:r>
      <w:r>
        <w:tab/>
      </w:r>
      <w:r>
        <w:tab/>
      </w:r>
      <w:r>
        <w:tab/>
      </w:r>
      <w:r w:rsidR="007F2595">
        <w:fldChar w:fldCharType="begin">
          <w:ffData>
            <w:name w:val="Text2"/>
            <w:enabled/>
            <w:calcOnExit w:val="0"/>
            <w:textInput/>
          </w:ffData>
        </w:fldChar>
      </w:r>
      <w:bookmarkStart w:id="154" w:name="Text2"/>
      <w:r w:rsidR="007F2595">
        <w:instrText xml:space="preserve"> FORMTEXT </w:instrText>
      </w:r>
      <w:r w:rsidR="007F2595">
        <w:fldChar w:fldCharType="separate"/>
      </w:r>
      <w:r w:rsidR="00283540">
        <w:t>Srikanth Reddy Narra</w:t>
      </w:r>
      <w:r w:rsidR="007F2595">
        <w:fldChar w:fldCharType="end"/>
      </w:r>
      <w:bookmarkEnd w:id="154"/>
    </w:p>
    <w:p w14:paraId="1A59A737" w14:textId="77777777" w:rsidR="007F2595" w:rsidRDefault="007F2595" w:rsidP="00205058"/>
    <w:p w14:paraId="0E78F9F9" w14:textId="40F9CB06" w:rsidR="006D4881" w:rsidRDefault="006D4881" w:rsidP="00205058">
      <w:r w:rsidRPr="00141DA2">
        <w:rPr>
          <w:b/>
        </w:rPr>
        <w:t>Course and Section:</w:t>
      </w:r>
      <w:r>
        <w:tab/>
      </w:r>
      <w:r w:rsidR="007F2595">
        <w:fldChar w:fldCharType="begin">
          <w:ffData>
            <w:name w:val="Text3"/>
            <w:enabled/>
            <w:calcOnExit w:val="0"/>
            <w:textInput/>
          </w:ffData>
        </w:fldChar>
      </w:r>
      <w:bookmarkStart w:id="155" w:name="Text3"/>
      <w:r w:rsidR="007F2595">
        <w:instrText xml:space="preserve"> FORMTEXT </w:instrText>
      </w:r>
      <w:r w:rsidR="007F2595">
        <w:fldChar w:fldCharType="separate"/>
      </w:r>
      <w:r w:rsidR="00283540">
        <w:t>OMIS 643-1</w:t>
      </w:r>
      <w:r w:rsidR="007F2595">
        <w:fldChar w:fldCharType="end"/>
      </w:r>
      <w:bookmarkEnd w:id="155"/>
    </w:p>
    <w:p w14:paraId="521A7808" w14:textId="77777777" w:rsidR="006D4881" w:rsidRDefault="006D4881" w:rsidP="00205058"/>
    <w:p w14:paraId="11E9FCD7" w14:textId="4999100D" w:rsidR="006D4881" w:rsidRDefault="006D4881" w:rsidP="00205058">
      <w:r w:rsidRPr="00141DA2">
        <w:rPr>
          <w:b/>
        </w:rPr>
        <w:t>Identifier:</w:t>
      </w:r>
      <w:r>
        <w:tab/>
      </w:r>
      <w:r>
        <w:tab/>
      </w:r>
      <w:r w:rsidR="007F2595">
        <w:fldChar w:fldCharType="begin">
          <w:ffData>
            <w:name w:val="Text4"/>
            <w:enabled/>
            <w:calcOnExit w:val="0"/>
            <w:textInput/>
          </w:ffData>
        </w:fldChar>
      </w:r>
      <w:bookmarkStart w:id="156" w:name="Text4"/>
      <w:r w:rsidR="007F2595">
        <w:instrText xml:space="preserve"> FORMTEXT </w:instrText>
      </w:r>
      <w:r w:rsidR="007F2595">
        <w:fldChar w:fldCharType="separate"/>
      </w:r>
      <w:r w:rsidR="00283540">
        <w:t>29</w:t>
      </w:r>
      <w:r w:rsidR="007F2595">
        <w:fldChar w:fldCharType="end"/>
      </w:r>
      <w:bookmarkEnd w:id="156"/>
    </w:p>
    <w:p w14:paraId="63F9F54F" w14:textId="77777777" w:rsidR="007F2595" w:rsidRDefault="007F2595" w:rsidP="00205058"/>
    <w:p w14:paraId="6ED122FC" w14:textId="1B668C18" w:rsidR="007F2595" w:rsidRDefault="006D4881" w:rsidP="00205058">
      <w:r w:rsidRPr="00027A1F">
        <w:rPr>
          <w:b/>
        </w:rPr>
        <w:t>Client:</w:t>
      </w:r>
      <w:r>
        <w:tab/>
      </w:r>
      <w:r>
        <w:tab/>
      </w:r>
      <w:r>
        <w:tab/>
      </w:r>
      <w:r w:rsidR="007F2595">
        <w:fldChar w:fldCharType="begin">
          <w:ffData>
            <w:name w:val="Text5"/>
            <w:enabled/>
            <w:calcOnExit w:val="0"/>
            <w:textInput/>
          </w:ffData>
        </w:fldChar>
      </w:r>
      <w:bookmarkStart w:id="157" w:name="Text5"/>
      <w:r w:rsidR="007F2595">
        <w:instrText xml:space="preserve"> FORMTEXT </w:instrText>
      </w:r>
      <w:r w:rsidR="007F2595">
        <w:fldChar w:fldCharType="separate"/>
      </w:r>
      <w:r w:rsidR="00283540">
        <w:t>313</w:t>
      </w:r>
      <w:r w:rsidR="007F2595">
        <w:fldChar w:fldCharType="end"/>
      </w:r>
      <w:bookmarkEnd w:id="157"/>
    </w:p>
    <w:p w14:paraId="3593667C" w14:textId="59118147" w:rsidR="001E66FD" w:rsidRDefault="001E66FD" w:rsidP="00205058"/>
    <w:p w14:paraId="038923EF" w14:textId="77777777" w:rsidR="008965D6" w:rsidRDefault="008965D6" w:rsidP="00205058"/>
    <w:p w14:paraId="3F342D24" w14:textId="430AFC32" w:rsidR="008965D6" w:rsidRDefault="0084662D" w:rsidP="00916F4D">
      <w:pPr>
        <w:pStyle w:val="GBIQuestion"/>
        <w:numPr>
          <w:ilvl w:val="0"/>
          <w:numId w:val="6"/>
        </w:numPr>
      </w:pPr>
      <w:bookmarkStart w:id="158" w:name="_Hlk483377476"/>
      <w:r>
        <w:t>What is the Transaction C</w:t>
      </w:r>
      <w:r w:rsidR="008965D6">
        <w:t>ode to create a general material immediately?</w:t>
      </w:r>
      <w:r w:rsidR="00712E40">
        <w:br/>
      </w:r>
      <w:fldSimple w:instr=" REF  Question01 ">
        <w:r w:rsidR="00283540">
          <w:rPr>
            <w:noProof/>
          </w:rPr>
          <w:t>MM01</w:t>
        </w:r>
      </w:fldSimple>
      <w:r w:rsidR="008965D6">
        <w:rPr>
          <w:rFonts w:ascii="Wingdings" w:eastAsia="Wingdings" w:hAnsi="Wingdings" w:cs="Wingdings"/>
        </w:rPr>
        <w:t>!</w:t>
      </w:r>
    </w:p>
    <w:p w14:paraId="4FB48316" w14:textId="43263A6C" w:rsidR="008965D6" w:rsidRDefault="008965D6" w:rsidP="00916F4D">
      <w:pPr>
        <w:pStyle w:val="GBIQuestion"/>
        <w:numPr>
          <w:ilvl w:val="0"/>
          <w:numId w:val="6"/>
        </w:numPr>
      </w:pPr>
      <w:r>
        <w:t>What is</w:t>
      </w:r>
      <w:r w:rsidR="0084662D">
        <w:t xml:space="preserve"> the Transaction C</w:t>
      </w:r>
      <w:r>
        <w:t>ode to change a material immediately?</w:t>
      </w:r>
      <w:r w:rsidR="00712E40">
        <w:br/>
      </w:r>
      <w:fldSimple w:instr=" REF  Question02 ">
        <w:r w:rsidR="00283540">
          <w:rPr>
            <w:noProof/>
          </w:rPr>
          <w:t>MM02</w:t>
        </w:r>
      </w:fldSimple>
      <w:r>
        <w:rPr>
          <w:rFonts w:ascii="Wingdings" w:eastAsia="Wingdings" w:hAnsi="Wingdings" w:cs="Wingdings"/>
        </w:rPr>
        <w:t>!</w:t>
      </w:r>
    </w:p>
    <w:p w14:paraId="5B15C7FF" w14:textId="4531F528" w:rsidR="008965D6" w:rsidRDefault="0084662D" w:rsidP="00916F4D">
      <w:pPr>
        <w:pStyle w:val="GBIQuestion"/>
        <w:numPr>
          <w:ilvl w:val="0"/>
          <w:numId w:val="6"/>
        </w:numPr>
      </w:pPr>
      <w:r>
        <w:t>What is the Transaction C</w:t>
      </w:r>
      <w:r w:rsidR="008965D6">
        <w:t>ode to display a current material?</w:t>
      </w:r>
      <w:r w:rsidR="00712E40">
        <w:br/>
      </w:r>
      <w:r>
        <w:fldChar w:fldCharType="begin"/>
      </w:r>
      <w:r>
        <w:instrText>REF  Question03</w:instrText>
      </w:r>
      <w:r>
        <w:fldChar w:fldCharType="separate"/>
      </w:r>
      <w:r w:rsidR="00283540">
        <w:rPr>
          <w:noProof/>
        </w:rPr>
        <w:t>MM03</w:t>
      </w:r>
      <w:r>
        <w:fldChar w:fldCharType="end"/>
      </w:r>
      <w:r w:rsidR="008965D6">
        <w:rPr>
          <w:rFonts w:ascii="Wingdings" w:eastAsia="Wingdings" w:hAnsi="Wingdings" w:cs="Wingdings"/>
        </w:rPr>
        <w:t>!</w:t>
      </w:r>
    </w:p>
    <w:p w14:paraId="6DA655C7" w14:textId="4D5C92C9" w:rsidR="008965D6" w:rsidRDefault="0084662D" w:rsidP="00916F4D">
      <w:pPr>
        <w:pStyle w:val="GBIQuestion"/>
        <w:numPr>
          <w:ilvl w:val="0"/>
          <w:numId w:val="6"/>
        </w:numPr>
      </w:pPr>
      <w:r>
        <w:t>What is the Transaction C</w:t>
      </w:r>
      <w:r w:rsidR="008965D6">
        <w:t>ode to display a material’s inventory level?</w:t>
      </w:r>
      <w:r w:rsidR="00712E40">
        <w:br/>
      </w:r>
      <w:r>
        <w:fldChar w:fldCharType="begin"/>
      </w:r>
      <w:r>
        <w:instrText>REF  Question04</w:instrText>
      </w:r>
      <w:r>
        <w:fldChar w:fldCharType="separate"/>
      </w:r>
      <w:r w:rsidR="00283540">
        <w:rPr>
          <w:noProof/>
        </w:rPr>
        <w:t>MMBE</w:t>
      </w:r>
      <w:r>
        <w:fldChar w:fldCharType="end"/>
      </w:r>
      <w:r w:rsidR="008965D6">
        <w:rPr>
          <w:rFonts w:ascii="Wingdings" w:eastAsia="Wingdings" w:hAnsi="Wingdings" w:cs="Wingdings"/>
        </w:rPr>
        <w:t>!</w:t>
      </w:r>
    </w:p>
    <w:p w14:paraId="2135B2D3" w14:textId="334C9C95" w:rsidR="008965D6" w:rsidRDefault="0084662D" w:rsidP="00916F4D">
      <w:pPr>
        <w:pStyle w:val="GBIQuestion"/>
        <w:numPr>
          <w:ilvl w:val="0"/>
          <w:numId w:val="6"/>
        </w:numPr>
      </w:pPr>
      <w:r>
        <w:t>How many Touring Frames-R</w:t>
      </w:r>
      <w:r w:rsidR="008965D6">
        <w:t>ed are in unrestricted use?</w:t>
      </w:r>
      <w:r w:rsidR="00712E40">
        <w:br/>
      </w:r>
      <w:r>
        <w:fldChar w:fldCharType="begin"/>
      </w:r>
      <w:r>
        <w:instrText>REF  Question05</w:instrText>
      </w:r>
      <w:r>
        <w:fldChar w:fldCharType="separate"/>
      </w:r>
      <w:r w:rsidR="00283540">
        <w:rPr>
          <w:noProof/>
        </w:rPr>
        <w:t>0</w:t>
      </w:r>
      <w:r>
        <w:fldChar w:fldCharType="end"/>
      </w:r>
      <w:r w:rsidR="008965D6">
        <w:rPr>
          <w:rFonts w:ascii="Wingdings" w:eastAsia="Wingdings" w:hAnsi="Wingdings" w:cs="Wingdings"/>
        </w:rPr>
        <w:t>!</w:t>
      </w:r>
    </w:p>
    <w:p w14:paraId="241A0220" w14:textId="36B25506" w:rsidR="008965D6" w:rsidRDefault="0084662D" w:rsidP="00916F4D">
      <w:pPr>
        <w:pStyle w:val="GBIQuestion"/>
        <w:numPr>
          <w:ilvl w:val="0"/>
          <w:numId w:val="6"/>
        </w:numPr>
      </w:pPr>
      <w:r>
        <w:t>How many Touring Frames-R</w:t>
      </w:r>
      <w:r w:rsidR="008965D6">
        <w:t>ed are in reserved stock?</w:t>
      </w:r>
      <w:r w:rsidR="00712E40">
        <w:br/>
      </w:r>
      <w:r>
        <w:fldChar w:fldCharType="begin"/>
      </w:r>
      <w:r>
        <w:instrText>REF  Question06</w:instrText>
      </w:r>
      <w:r>
        <w:fldChar w:fldCharType="separate"/>
      </w:r>
      <w:r w:rsidR="00283540">
        <w:rPr>
          <w:noProof/>
        </w:rPr>
        <w:t>0</w:t>
      </w:r>
      <w:r>
        <w:fldChar w:fldCharType="end"/>
      </w:r>
      <w:r w:rsidR="008965D6">
        <w:rPr>
          <w:rFonts w:ascii="Wingdings" w:eastAsia="Wingdings" w:hAnsi="Wingdings" w:cs="Wingdings"/>
        </w:rPr>
        <w:t>!</w:t>
      </w:r>
    </w:p>
    <w:p w14:paraId="14D04551" w14:textId="4726972D" w:rsidR="008965D6" w:rsidRDefault="0084662D" w:rsidP="00916F4D">
      <w:pPr>
        <w:pStyle w:val="GBIQuestion"/>
        <w:numPr>
          <w:ilvl w:val="0"/>
          <w:numId w:val="6"/>
        </w:numPr>
      </w:pPr>
      <w:r>
        <w:t>How many Touring Frames-R</w:t>
      </w:r>
      <w:r w:rsidR="008965D6">
        <w:t>ed are in on-order stock?</w:t>
      </w:r>
      <w:r w:rsidR="00712E40">
        <w:br/>
      </w:r>
      <w:r>
        <w:fldChar w:fldCharType="begin"/>
      </w:r>
      <w:r>
        <w:instrText>REF  Question07</w:instrText>
      </w:r>
      <w:r>
        <w:fldChar w:fldCharType="separate"/>
      </w:r>
      <w:r w:rsidR="00283540">
        <w:rPr>
          <w:noProof/>
        </w:rPr>
        <w:t>0</w:t>
      </w:r>
      <w:r>
        <w:fldChar w:fldCharType="end"/>
      </w:r>
      <w:r w:rsidR="008965D6">
        <w:rPr>
          <w:rFonts w:ascii="Wingdings" w:eastAsia="Wingdings" w:hAnsi="Wingdings" w:cs="Wingdings"/>
        </w:rPr>
        <w:t>!</w:t>
      </w:r>
    </w:p>
    <w:p w14:paraId="14FFF70A" w14:textId="2A67464E" w:rsidR="008965D6" w:rsidRDefault="0084662D" w:rsidP="00916F4D">
      <w:pPr>
        <w:pStyle w:val="GBIQuestion"/>
        <w:numPr>
          <w:ilvl w:val="0"/>
          <w:numId w:val="6"/>
        </w:numPr>
      </w:pPr>
      <w:r>
        <w:t>What is the Transaction C</w:t>
      </w:r>
      <w:r w:rsidR="008965D6">
        <w:t>ode to display a material’s inventory level?</w:t>
      </w:r>
      <w:r w:rsidR="00712E40">
        <w:br/>
      </w:r>
      <w:r>
        <w:fldChar w:fldCharType="begin"/>
      </w:r>
      <w:r>
        <w:instrText>REF  Question08</w:instrText>
      </w:r>
      <w:r>
        <w:fldChar w:fldCharType="separate"/>
      </w:r>
      <w:r w:rsidR="00283540">
        <w:rPr>
          <w:noProof/>
        </w:rPr>
        <w:t>MB52</w:t>
      </w:r>
      <w:r>
        <w:fldChar w:fldCharType="end"/>
      </w:r>
      <w:r w:rsidR="008965D6">
        <w:rPr>
          <w:rFonts w:ascii="Wingdings" w:eastAsia="Wingdings" w:hAnsi="Wingdings" w:cs="Wingdings"/>
        </w:rPr>
        <w:t>!</w:t>
      </w:r>
    </w:p>
    <w:p w14:paraId="3AB50077" w14:textId="0E5B7D26" w:rsidR="008965D6" w:rsidRDefault="0084662D" w:rsidP="00916F4D">
      <w:pPr>
        <w:pStyle w:val="GBIQuestion"/>
        <w:numPr>
          <w:ilvl w:val="0"/>
          <w:numId w:val="6"/>
        </w:numPr>
      </w:pPr>
      <w:r>
        <w:t>What is the code for Your Raw Material Storage L</w:t>
      </w:r>
      <w:r w:rsidR="008965D6">
        <w:t>ocation?</w:t>
      </w:r>
      <w:r w:rsidR="00712E40">
        <w:br/>
      </w:r>
      <w:r>
        <w:fldChar w:fldCharType="begin"/>
      </w:r>
      <w:r>
        <w:instrText>REF  Question09</w:instrText>
      </w:r>
      <w:r>
        <w:fldChar w:fldCharType="separate"/>
      </w:r>
      <w:r w:rsidR="00283540">
        <w:rPr>
          <w:noProof/>
        </w:rPr>
        <w:t>RM29</w:t>
      </w:r>
      <w:r>
        <w:fldChar w:fldCharType="end"/>
      </w:r>
      <w:r w:rsidR="008965D6">
        <w:rPr>
          <w:rFonts w:ascii="Wingdings" w:eastAsia="Wingdings" w:hAnsi="Wingdings" w:cs="Wingdings"/>
        </w:rPr>
        <w:t>!</w:t>
      </w:r>
    </w:p>
    <w:p w14:paraId="4CDFBA29" w14:textId="0CEA2482" w:rsidR="008965D6" w:rsidRDefault="0084662D" w:rsidP="00916F4D">
      <w:pPr>
        <w:pStyle w:val="GBIQuestion"/>
        <w:numPr>
          <w:ilvl w:val="0"/>
          <w:numId w:val="6"/>
        </w:numPr>
      </w:pPr>
      <w:r>
        <w:t>What is the code for Your Semi-Finished Goods Storage L</w:t>
      </w:r>
      <w:r w:rsidR="008965D6">
        <w:t>ocation?</w:t>
      </w:r>
      <w:r w:rsidR="00712E40">
        <w:br/>
      </w:r>
      <w:r>
        <w:fldChar w:fldCharType="begin"/>
      </w:r>
      <w:r>
        <w:instrText>REF  Question10</w:instrText>
      </w:r>
      <w:r>
        <w:fldChar w:fldCharType="separate"/>
      </w:r>
      <w:r w:rsidR="00283540">
        <w:rPr>
          <w:noProof/>
        </w:rPr>
        <w:t>SF29</w:t>
      </w:r>
      <w:r>
        <w:fldChar w:fldCharType="end"/>
      </w:r>
      <w:r w:rsidR="008965D6">
        <w:rPr>
          <w:rFonts w:ascii="Wingdings" w:eastAsia="Wingdings" w:hAnsi="Wingdings" w:cs="Wingdings"/>
        </w:rPr>
        <w:t>!</w:t>
      </w:r>
    </w:p>
    <w:p w14:paraId="3DF58412" w14:textId="56157127" w:rsidR="008965D6" w:rsidRDefault="0084662D" w:rsidP="00916F4D">
      <w:pPr>
        <w:pStyle w:val="GBIQuestion"/>
        <w:numPr>
          <w:ilvl w:val="0"/>
          <w:numId w:val="6"/>
        </w:numPr>
      </w:pPr>
      <w:r>
        <w:t>What is the code for Your Finished Goods Storage L</w:t>
      </w:r>
      <w:r w:rsidR="008965D6">
        <w:t>ocation?</w:t>
      </w:r>
      <w:r w:rsidR="00712E40">
        <w:br/>
      </w:r>
      <w:r>
        <w:fldChar w:fldCharType="begin"/>
      </w:r>
      <w:r>
        <w:instrText>REF  Question11</w:instrText>
      </w:r>
      <w:r>
        <w:fldChar w:fldCharType="separate"/>
      </w:r>
      <w:r w:rsidR="00283540">
        <w:rPr>
          <w:noProof/>
        </w:rPr>
        <w:t>FG29</w:t>
      </w:r>
      <w:r>
        <w:fldChar w:fldCharType="end"/>
      </w:r>
      <w:r w:rsidR="008965D6">
        <w:rPr>
          <w:rFonts w:ascii="Wingdings" w:eastAsia="Wingdings" w:hAnsi="Wingdings" w:cs="Wingdings"/>
        </w:rPr>
        <w:t>!</w:t>
      </w:r>
    </w:p>
    <w:p w14:paraId="0ED883D4" w14:textId="7AC93C7C" w:rsidR="008965D6" w:rsidRDefault="008965D6" w:rsidP="00916F4D">
      <w:pPr>
        <w:pStyle w:val="GBIQuestion"/>
        <w:numPr>
          <w:ilvl w:val="0"/>
          <w:numId w:val="6"/>
        </w:numPr>
      </w:pPr>
      <w:r>
        <w:t>What is the total</w:t>
      </w:r>
      <w:r w:rsidR="0084662D">
        <w:t xml:space="preserve"> United States dollar value of Raw M</w:t>
      </w:r>
      <w:r>
        <w:t>aterials in your inventory?</w:t>
      </w:r>
      <w:r w:rsidR="00712E40">
        <w:br/>
      </w:r>
      <w:r>
        <w:fldChar w:fldCharType="begin"/>
      </w:r>
      <w:r>
        <w:instrText>REF  Question12</w:instrText>
      </w:r>
      <w:r>
        <w:fldChar w:fldCharType="separate"/>
      </w:r>
      <w:r w:rsidR="00283540">
        <w:rPr>
          <w:noProof/>
        </w:rPr>
        <w:t>0</w:t>
      </w:r>
      <w:r>
        <w:fldChar w:fldCharType="end"/>
      </w:r>
      <w:r>
        <w:rPr>
          <w:rFonts w:ascii="Wingdings" w:eastAsia="Wingdings" w:hAnsi="Wingdings" w:cs="Wingdings"/>
        </w:rPr>
        <w:t>!</w:t>
      </w:r>
    </w:p>
    <w:p w14:paraId="234614F7" w14:textId="1EB4B861" w:rsidR="008965D6" w:rsidRDefault="0084662D" w:rsidP="00916F4D">
      <w:pPr>
        <w:pStyle w:val="GBIQuestion"/>
        <w:numPr>
          <w:ilvl w:val="0"/>
          <w:numId w:val="6"/>
        </w:numPr>
      </w:pPr>
      <w:r>
        <w:t>How many of Your Gear A</w:t>
      </w:r>
      <w:r w:rsidR="008965D6">
        <w:t>ssemblies are there in inventory?</w:t>
      </w:r>
      <w:r w:rsidR="00712E40">
        <w:br/>
      </w:r>
      <w:r>
        <w:fldChar w:fldCharType="begin"/>
      </w:r>
      <w:r>
        <w:instrText>REF  Question13</w:instrText>
      </w:r>
      <w:r>
        <w:fldChar w:fldCharType="separate"/>
      </w:r>
      <w:r w:rsidR="00283540">
        <w:rPr>
          <w:noProof/>
        </w:rPr>
        <w:t>0</w:t>
      </w:r>
      <w:r>
        <w:fldChar w:fldCharType="end"/>
      </w:r>
      <w:r w:rsidR="008965D6">
        <w:rPr>
          <w:rFonts w:ascii="Wingdings" w:eastAsia="Wingdings" w:hAnsi="Wingdings" w:cs="Wingdings"/>
        </w:rPr>
        <w:t>!</w:t>
      </w:r>
    </w:p>
    <w:p w14:paraId="529EFD01" w14:textId="5F0F77B7" w:rsidR="008965D6" w:rsidRDefault="0084662D" w:rsidP="00916F4D">
      <w:pPr>
        <w:pStyle w:val="GBIQuestion"/>
        <w:numPr>
          <w:ilvl w:val="0"/>
          <w:numId w:val="6"/>
        </w:numPr>
      </w:pPr>
      <w:r>
        <w:t>What is the material code for Your Warranty D</w:t>
      </w:r>
      <w:r w:rsidR="008965D6">
        <w:t>ocument?</w:t>
      </w:r>
      <w:r w:rsidR="00712E40">
        <w:br/>
      </w:r>
      <w:r>
        <w:fldChar w:fldCharType="begin"/>
      </w:r>
      <w:r>
        <w:instrText>REF  Question14</w:instrText>
      </w:r>
      <w:r>
        <w:fldChar w:fldCharType="separate"/>
      </w:r>
      <w:r w:rsidR="00283540">
        <w:rPr>
          <w:noProof/>
        </w:rPr>
        <w:t>WDOC1029</w:t>
      </w:r>
      <w:r>
        <w:fldChar w:fldCharType="end"/>
      </w:r>
      <w:r w:rsidR="008965D6">
        <w:rPr>
          <w:rFonts w:ascii="Wingdings" w:eastAsia="Wingdings" w:hAnsi="Wingdings" w:cs="Wingdings"/>
        </w:rPr>
        <w:t>!</w:t>
      </w:r>
    </w:p>
    <w:p w14:paraId="2A775254" w14:textId="77777777" w:rsidR="004233BB" w:rsidRDefault="004233BB" w:rsidP="00BA1753"/>
    <w:p w14:paraId="385CEED3" w14:textId="5BABE75B" w:rsidR="008965D6" w:rsidRDefault="0084662D" w:rsidP="00916F4D">
      <w:pPr>
        <w:pStyle w:val="GBIQuestion"/>
        <w:numPr>
          <w:ilvl w:val="0"/>
          <w:numId w:val="6"/>
        </w:numPr>
      </w:pPr>
      <w:r>
        <w:lastRenderedPageBreak/>
        <w:t>What is the Transaction C</w:t>
      </w:r>
      <w:r w:rsidR="008965D6">
        <w:t>ode to display a stock/requirements list?</w:t>
      </w:r>
      <w:r w:rsidR="00712E40">
        <w:br/>
      </w:r>
      <w:r>
        <w:fldChar w:fldCharType="begin"/>
      </w:r>
      <w:r>
        <w:instrText>REF  Question15</w:instrText>
      </w:r>
      <w:r>
        <w:fldChar w:fldCharType="separate"/>
      </w:r>
      <w:r w:rsidR="00283540">
        <w:rPr>
          <w:noProof/>
        </w:rPr>
        <w:t>MD04</w:t>
      </w:r>
      <w:r>
        <w:fldChar w:fldCharType="end"/>
      </w:r>
      <w:r w:rsidR="008965D6">
        <w:rPr>
          <w:rFonts w:ascii="Wingdings" w:eastAsia="Wingdings" w:hAnsi="Wingdings" w:cs="Wingdings"/>
        </w:rPr>
        <w:t>!</w:t>
      </w:r>
    </w:p>
    <w:p w14:paraId="6042D7DD" w14:textId="5A5C8A3A" w:rsidR="008965D6" w:rsidRDefault="008965D6" w:rsidP="00916F4D">
      <w:pPr>
        <w:pStyle w:val="GBIQuestion"/>
        <w:numPr>
          <w:ilvl w:val="0"/>
          <w:numId w:val="6"/>
        </w:numPr>
      </w:pPr>
      <w:r>
        <w:t>What is the material type of the</w:t>
      </w:r>
      <w:r w:rsidR="0084662D">
        <w:t xml:space="preserve"> Touring Wheel A</w:t>
      </w:r>
      <w:r>
        <w:t>ssembly?</w:t>
      </w:r>
      <w:r w:rsidR="00712E40">
        <w:br/>
      </w:r>
      <w:r>
        <w:fldChar w:fldCharType="begin"/>
      </w:r>
      <w:r>
        <w:instrText>REF  Question16</w:instrText>
      </w:r>
      <w:r>
        <w:fldChar w:fldCharType="separate"/>
      </w:r>
      <w:r w:rsidR="00283540">
        <w:rPr>
          <w:noProof/>
        </w:rPr>
        <w:t>HALB</w:t>
      </w:r>
      <w:r>
        <w:fldChar w:fldCharType="end"/>
      </w:r>
      <w:r>
        <w:rPr>
          <w:rFonts w:ascii="Wingdings" w:eastAsia="Wingdings" w:hAnsi="Wingdings" w:cs="Wingdings"/>
        </w:rPr>
        <w:t>!</w:t>
      </w:r>
    </w:p>
    <w:p w14:paraId="7F601080" w14:textId="7C3F46A7" w:rsidR="008965D6" w:rsidRDefault="008965D6" w:rsidP="00916F4D">
      <w:pPr>
        <w:pStyle w:val="GBIQuestion"/>
        <w:numPr>
          <w:ilvl w:val="0"/>
          <w:numId w:val="6"/>
        </w:numPr>
      </w:pPr>
      <w:r>
        <w:t>What is the code for the Trading Goods material type?</w:t>
      </w:r>
      <w:r w:rsidR="00712E40">
        <w:br/>
      </w:r>
      <w:r>
        <w:fldChar w:fldCharType="begin"/>
      </w:r>
      <w:r>
        <w:instrText>REF  Question17</w:instrText>
      </w:r>
      <w:r>
        <w:fldChar w:fldCharType="separate"/>
      </w:r>
      <w:r w:rsidR="00283540">
        <w:rPr>
          <w:noProof/>
        </w:rPr>
        <w:t>HAWA</w:t>
      </w:r>
      <w:r>
        <w:fldChar w:fldCharType="end"/>
      </w:r>
      <w:r>
        <w:rPr>
          <w:rFonts w:ascii="Wingdings" w:eastAsia="Wingdings" w:hAnsi="Wingdings" w:cs="Wingdings"/>
        </w:rPr>
        <w:t>!</w:t>
      </w:r>
    </w:p>
    <w:p w14:paraId="2365E8D3" w14:textId="6E130307" w:rsidR="008965D6" w:rsidRDefault="008965D6" w:rsidP="00916F4D">
      <w:pPr>
        <w:pStyle w:val="GBIQuestion"/>
        <w:numPr>
          <w:ilvl w:val="0"/>
          <w:numId w:val="6"/>
        </w:numPr>
      </w:pPr>
      <w:r>
        <w:t>What is the code for the Raw materials material type?</w:t>
      </w:r>
      <w:r w:rsidR="00712E40">
        <w:br/>
      </w:r>
      <w:r>
        <w:fldChar w:fldCharType="begin"/>
      </w:r>
      <w:r>
        <w:instrText>REF  Question18</w:instrText>
      </w:r>
      <w:r>
        <w:fldChar w:fldCharType="separate"/>
      </w:r>
      <w:r w:rsidR="00283540">
        <w:rPr>
          <w:noProof/>
        </w:rPr>
        <w:t>ROH</w:t>
      </w:r>
      <w:r>
        <w:fldChar w:fldCharType="end"/>
      </w:r>
      <w:r>
        <w:rPr>
          <w:rFonts w:ascii="Wingdings" w:eastAsia="Wingdings" w:hAnsi="Wingdings" w:cs="Wingdings"/>
        </w:rPr>
        <w:t>!</w:t>
      </w:r>
    </w:p>
    <w:p w14:paraId="17A1B6E7" w14:textId="5CED3F86" w:rsidR="008965D6" w:rsidRDefault="008965D6" w:rsidP="00916F4D">
      <w:pPr>
        <w:pStyle w:val="GBIQuestion"/>
        <w:numPr>
          <w:ilvl w:val="0"/>
          <w:numId w:val="6"/>
        </w:numPr>
      </w:pPr>
      <w:r>
        <w:t>What is the code for the Finished Product material type?</w:t>
      </w:r>
      <w:r w:rsidR="00712E40">
        <w:br/>
      </w:r>
      <w:r>
        <w:fldChar w:fldCharType="begin"/>
      </w:r>
      <w:r>
        <w:instrText>REF  Question19</w:instrText>
      </w:r>
      <w:r>
        <w:fldChar w:fldCharType="separate"/>
      </w:r>
      <w:r w:rsidR="00283540">
        <w:rPr>
          <w:noProof/>
        </w:rPr>
        <w:t>FERT</w:t>
      </w:r>
      <w:r>
        <w:fldChar w:fldCharType="end"/>
      </w:r>
      <w:r>
        <w:rPr>
          <w:rFonts w:ascii="Wingdings" w:eastAsia="Wingdings" w:hAnsi="Wingdings" w:cs="Wingdings"/>
        </w:rPr>
        <w:t>!</w:t>
      </w:r>
    </w:p>
    <w:p w14:paraId="31F28400" w14:textId="1CEE4851" w:rsidR="008965D6" w:rsidRDefault="0084662D" w:rsidP="00916F4D">
      <w:pPr>
        <w:pStyle w:val="GBIQuestion"/>
        <w:numPr>
          <w:ilvl w:val="0"/>
          <w:numId w:val="6"/>
        </w:numPr>
      </w:pPr>
      <w:r>
        <w:t>What is the Transaction C</w:t>
      </w:r>
      <w:r w:rsidR="008965D6">
        <w:t>ode to create a bill of materials?</w:t>
      </w:r>
      <w:r w:rsidR="00712E40">
        <w:br/>
      </w:r>
      <w:r>
        <w:fldChar w:fldCharType="begin"/>
      </w:r>
      <w:r>
        <w:instrText>REF  Question20</w:instrText>
      </w:r>
      <w:r>
        <w:fldChar w:fldCharType="separate"/>
      </w:r>
      <w:r w:rsidR="00283540">
        <w:rPr>
          <w:noProof/>
        </w:rPr>
        <w:t>CS01</w:t>
      </w:r>
      <w:r>
        <w:fldChar w:fldCharType="end"/>
      </w:r>
      <w:r w:rsidR="008965D6">
        <w:rPr>
          <w:rFonts w:ascii="Wingdings" w:eastAsia="Wingdings" w:hAnsi="Wingdings" w:cs="Wingdings"/>
        </w:rPr>
        <w:t>!</w:t>
      </w:r>
    </w:p>
    <w:p w14:paraId="3FBEC3CD" w14:textId="4022D1EB" w:rsidR="008965D6" w:rsidRDefault="008965D6" w:rsidP="00916F4D">
      <w:pPr>
        <w:pStyle w:val="GBIQuestion"/>
        <w:numPr>
          <w:ilvl w:val="0"/>
          <w:numId w:val="6"/>
        </w:numPr>
      </w:pPr>
      <w:r>
        <w:t xml:space="preserve">What is the </w:t>
      </w:r>
      <w:r w:rsidR="0084662D">
        <w:t>Transaction C</w:t>
      </w:r>
      <w:r>
        <w:t>ode to display a bill of materials?</w:t>
      </w:r>
      <w:r w:rsidR="00712E40">
        <w:br/>
      </w:r>
      <w:r>
        <w:fldChar w:fldCharType="begin"/>
      </w:r>
      <w:r>
        <w:instrText>REF  Question21</w:instrText>
      </w:r>
      <w:r>
        <w:fldChar w:fldCharType="separate"/>
      </w:r>
      <w:r w:rsidR="00283540">
        <w:rPr>
          <w:noProof/>
        </w:rPr>
        <w:t>CS03</w:t>
      </w:r>
      <w:r>
        <w:fldChar w:fldCharType="end"/>
      </w:r>
      <w:r>
        <w:rPr>
          <w:rFonts w:ascii="Wingdings" w:eastAsia="Wingdings" w:hAnsi="Wingdings" w:cs="Wingdings"/>
        </w:rPr>
        <w:t>!</w:t>
      </w:r>
    </w:p>
    <w:p w14:paraId="146A541C" w14:textId="67FE2659" w:rsidR="008965D6" w:rsidRDefault="0084662D" w:rsidP="00916F4D">
      <w:pPr>
        <w:pStyle w:val="GBIQuestion"/>
        <w:numPr>
          <w:ilvl w:val="0"/>
          <w:numId w:val="6"/>
        </w:numPr>
      </w:pPr>
      <w:r>
        <w:t>What is the Transaction C</w:t>
      </w:r>
      <w:r w:rsidR="008965D6">
        <w:t>ode to change a bill of materials?</w:t>
      </w:r>
      <w:r w:rsidR="00712E40">
        <w:br/>
      </w:r>
      <w:r>
        <w:fldChar w:fldCharType="begin"/>
      </w:r>
      <w:r>
        <w:instrText>REF  Question22</w:instrText>
      </w:r>
      <w:r>
        <w:fldChar w:fldCharType="separate"/>
      </w:r>
      <w:r w:rsidR="00283540">
        <w:rPr>
          <w:noProof/>
        </w:rPr>
        <w:t>CS02</w:t>
      </w:r>
      <w:r>
        <w:fldChar w:fldCharType="end"/>
      </w:r>
      <w:r w:rsidR="008965D6">
        <w:rPr>
          <w:rFonts w:ascii="Wingdings" w:eastAsia="Wingdings" w:hAnsi="Wingdings" w:cs="Wingdings"/>
        </w:rPr>
        <w:t>!</w:t>
      </w:r>
    </w:p>
    <w:p w14:paraId="4E297855" w14:textId="6F3DE332" w:rsidR="008965D6" w:rsidRDefault="008965D6" w:rsidP="00916F4D">
      <w:pPr>
        <w:pStyle w:val="GBIQuestion"/>
        <w:numPr>
          <w:ilvl w:val="0"/>
          <w:numId w:val="6"/>
        </w:numPr>
      </w:pPr>
      <w:r>
        <w:t>How many components make up the</w:t>
      </w:r>
      <w:r w:rsidR="0084662D">
        <w:t xml:space="preserve"> Touring Wheel A</w:t>
      </w:r>
      <w:r>
        <w:t>ssembly?</w:t>
      </w:r>
      <w:r w:rsidR="00712E40">
        <w:br/>
      </w:r>
      <w:r>
        <w:fldChar w:fldCharType="begin"/>
      </w:r>
      <w:r>
        <w:instrText>REF  Question23</w:instrText>
      </w:r>
      <w:r>
        <w:fldChar w:fldCharType="separate"/>
      </w:r>
      <w:r w:rsidR="00283540">
        <w:rPr>
          <w:noProof/>
        </w:rPr>
        <w:t>6</w:t>
      </w:r>
      <w:r>
        <w:fldChar w:fldCharType="end"/>
      </w:r>
      <w:r>
        <w:rPr>
          <w:rFonts w:ascii="Wingdings" w:eastAsia="Wingdings" w:hAnsi="Wingdings" w:cs="Wingdings"/>
        </w:rPr>
        <w:t>!</w:t>
      </w:r>
    </w:p>
    <w:p w14:paraId="461B20C8" w14:textId="31512BB6" w:rsidR="008965D6" w:rsidRDefault="0084662D" w:rsidP="00916F4D">
      <w:pPr>
        <w:pStyle w:val="GBIQuestion"/>
        <w:numPr>
          <w:ilvl w:val="0"/>
          <w:numId w:val="6"/>
        </w:numPr>
      </w:pPr>
      <w:r>
        <w:t>What is the material code for Your Touring T</w:t>
      </w:r>
      <w:r w:rsidR="008965D6">
        <w:t>ube?</w:t>
      </w:r>
      <w:r w:rsidR="00712E40">
        <w:br/>
      </w:r>
      <w:r>
        <w:fldChar w:fldCharType="begin"/>
      </w:r>
      <w:r>
        <w:instrText>REF  Question24</w:instrText>
      </w:r>
      <w:r>
        <w:fldChar w:fldCharType="separate"/>
      </w:r>
      <w:r w:rsidR="00283540">
        <w:rPr>
          <w:noProof/>
        </w:rPr>
        <w:t>TRTB1029</w:t>
      </w:r>
      <w:r>
        <w:fldChar w:fldCharType="end"/>
      </w:r>
      <w:r w:rsidR="008965D6">
        <w:rPr>
          <w:rFonts w:ascii="Wingdings" w:eastAsia="Wingdings" w:hAnsi="Wingdings" w:cs="Wingdings"/>
        </w:rPr>
        <w:t>!</w:t>
      </w:r>
    </w:p>
    <w:p w14:paraId="19C56396" w14:textId="002064B8" w:rsidR="008965D6" w:rsidRDefault="008965D6" w:rsidP="00916F4D">
      <w:pPr>
        <w:pStyle w:val="GBIQuestion"/>
        <w:numPr>
          <w:ilvl w:val="0"/>
          <w:numId w:val="6"/>
        </w:numPr>
      </w:pPr>
      <w:r>
        <w:t xml:space="preserve">What is the item category for </w:t>
      </w:r>
      <w:r w:rsidR="0084662D">
        <w:t>all</w:t>
      </w:r>
      <w:r>
        <w:t xml:space="preserve"> the components?</w:t>
      </w:r>
      <w:r w:rsidR="00712E40">
        <w:br/>
      </w:r>
      <w:r>
        <w:fldChar w:fldCharType="begin"/>
      </w:r>
      <w:r>
        <w:instrText>REF  Question25</w:instrText>
      </w:r>
      <w:r>
        <w:fldChar w:fldCharType="separate"/>
      </w:r>
      <w:r w:rsidR="00283540">
        <w:rPr>
          <w:noProof/>
        </w:rPr>
        <w:t>L Stock Item</w:t>
      </w:r>
      <w:r>
        <w:fldChar w:fldCharType="end"/>
      </w:r>
      <w:r>
        <w:rPr>
          <w:rFonts w:ascii="Wingdings" w:eastAsia="Wingdings" w:hAnsi="Wingdings" w:cs="Wingdings"/>
        </w:rPr>
        <w:t>!</w:t>
      </w:r>
    </w:p>
    <w:p w14:paraId="448A3D8B" w14:textId="3D157EBD" w:rsidR="008965D6" w:rsidRDefault="0084662D" w:rsidP="00916F4D">
      <w:pPr>
        <w:pStyle w:val="GBIQuestion"/>
        <w:numPr>
          <w:ilvl w:val="0"/>
          <w:numId w:val="6"/>
        </w:numPr>
      </w:pPr>
      <w:r>
        <w:t>How many Lock W</w:t>
      </w:r>
      <w:r w:rsidR="008965D6">
        <w:t>ashers are needed in a</w:t>
      </w:r>
      <w:r>
        <w:t xml:space="preserve"> Touring Wheel A</w:t>
      </w:r>
      <w:r w:rsidR="008965D6">
        <w:t>ssembly?</w:t>
      </w:r>
      <w:r w:rsidR="00712E40">
        <w:br/>
      </w:r>
      <w:r>
        <w:fldChar w:fldCharType="begin"/>
      </w:r>
      <w:r>
        <w:instrText>REF  Question26</w:instrText>
      </w:r>
      <w:r>
        <w:fldChar w:fldCharType="separate"/>
      </w:r>
      <w:r w:rsidR="00283540">
        <w:rPr>
          <w:noProof/>
        </w:rPr>
        <w:t>2</w:t>
      </w:r>
      <w:r>
        <w:fldChar w:fldCharType="end"/>
      </w:r>
      <w:r w:rsidR="008965D6">
        <w:rPr>
          <w:rFonts w:ascii="Wingdings" w:eastAsia="Wingdings" w:hAnsi="Wingdings" w:cs="Wingdings"/>
        </w:rPr>
        <w:t>!</w:t>
      </w:r>
    </w:p>
    <w:p w14:paraId="0667E55A" w14:textId="49B822CB" w:rsidR="008965D6" w:rsidRDefault="008965D6" w:rsidP="00916F4D">
      <w:pPr>
        <w:pStyle w:val="GBIQuestion"/>
        <w:numPr>
          <w:ilvl w:val="0"/>
          <w:numId w:val="6"/>
        </w:numPr>
      </w:pPr>
      <w:r>
        <w:t>W</w:t>
      </w:r>
      <w:r w:rsidR="0084662D">
        <w:t>hat is the item number for the Hex N</w:t>
      </w:r>
      <w:r>
        <w:t>ut?</w:t>
      </w:r>
      <w:r w:rsidR="00712E40">
        <w:br/>
      </w:r>
      <w:r>
        <w:fldChar w:fldCharType="begin"/>
      </w:r>
      <w:r>
        <w:instrText>REF  Question27</w:instrText>
      </w:r>
      <w:r>
        <w:fldChar w:fldCharType="separate"/>
      </w:r>
      <w:r w:rsidR="00283540">
        <w:rPr>
          <w:noProof/>
        </w:rPr>
        <w:t>40</w:t>
      </w:r>
      <w:r>
        <w:fldChar w:fldCharType="end"/>
      </w:r>
      <w:r>
        <w:rPr>
          <w:rFonts w:ascii="Wingdings" w:eastAsia="Wingdings" w:hAnsi="Wingdings" w:cs="Wingdings"/>
        </w:rPr>
        <w:t>!</w:t>
      </w:r>
    </w:p>
    <w:p w14:paraId="5AD657BB" w14:textId="69919451" w:rsidR="008965D6" w:rsidRDefault="0084662D" w:rsidP="00916F4D">
      <w:pPr>
        <w:pStyle w:val="GBIQuestion"/>
        <w:numPr>
          <w:ilvl w:val="0"/>
          <w:numId w:val="6"/>
        </w:numPr>
      </w:pPr>
      <w:r>
        <w:t>What is the Transaction C</w:t>
      </w:r>
      <w:r w:rsidR="008965D6">
        <w:t>ode to create routings?</w:t>
      </w:r>
      <w:r w:rsidR="00712E40">
        <w:br/>
      </w:r>
      <w:r>
        <w:fldChar w:fldCharType="begin"/>
      </w:r>
      <w:r>
        <w:instrText>REF  Question28</w:instrText>
      </w:r>
      <w:r>
        <w:fldChar w:fldCharType="separate"/>
      </w:r>
      <w:r w:rsidR="00283540">
        <w:rPr>
          <w:noProof/>
        </w:rPr>
        <w:t>CA01</w:t>
      </w:r>
      <w:r>
        <w:fldChar w:fldCharType="end"/>
      </w:r>
      <w:r w:rsidR="008965D6">
        <w:rPr>
          <w:rFonts w:ascii="Wingdings" w:eastAsia="Wingdings" w:hAnsi="Wingdings" w:cs="Wingdings"/>
        </w:rPr>
        <w:t>!</w:t>
      </w:r>
    </w:p>
    <w:p w14:paraId="6BF076F3" w14:textId="742F9A5E" w:rsidR="008965D6" w:rsidRDefault="0084662D" w:rsidP="00916F4D">
      <w:pPr>
        <w:pStyle w:val="GBIQuestion"/>
        <w:numPr>
          <w:ilvl w:val="0"/>
          <w:numId w:val="6"/>
        </w:numPr>
      </w:pPr>
      <w:r>
        <w:t>What is the Transaction C</w:t>
      </w:r>
      <w:r w:rsidR="008965D6">
        <w:t>ode to change routings?</w:t>
      </w:r>
      <w:r w:rsidR="00712E40">
        <w:br/>
      </w:r>
      <w:r>
        <w:fldChar w:fldCharType="begin"/>
      </w:r>
      <w:r>
        <w:instrText>REF  Question29</w:instrText>
      </w:r>
      <w:r>
        <w:fldChar w:fldCharType="separate"/>
      </w:r>
      <w:r w:rsidR="00283540">
        <w:rPr>
          <w:noProof/>
        </w:rPr>
        <w:t>CA02</w:t>
      </w:r>
      <w:r>
        <w:fldChar w:fldCharType="end"/>
      </w:r>
      <w:r w:rsidR="008965D6">
        <w:rPr>
          <w:rFonts w:ascii="Wingdings" w:eastAsia="Wingdings" w:hAnsi="Wingdings" w:cs="Wingdings"/>
        </w:rPr>
        <w:t>!</w:t>
      </w:r>
    </w:p>
    <w:p w14:paraId="03103634" w14:textId="138DE627" w:rsidR="008965D6" w:rsidRDefault="0084662D" w:rsidP="00916F4D">
      <w:pPr>
        <w:pStyle w:val="GBIQuestion"/>
        <w:numPr>
          <w:ilvl w:val="0"/>
          <w:numId w:val="6"/>
        </w:numPr>
      </w:pPr>
      <w:r>
        <w:t>What is the Transaction C</w:t>
      </w:r>
      <w:r w:rsidR="008965D6">
        <w:t>ode to display routings?</w:t>
      </w:r>
      <w:r w:rsidR="00712E40">
        <w:br/>
      </w:r>
      <w:r>
        <w:fldChar w:fldCharType="begin"/>
      </w:r>
      <w:r>
        <w:instrText>REF  Question30</w:instrText>
      </w:r>
      <w:r>
        <w:fldChar w:fldCharType="separate"/>
      </w:r>
      <w:r w:rsidR="00283540">
        <w:rPr>
          <w:noProof/>
        </w:rPr>
        <w:t>CA03</w:t>
      </w:r>
      <w:r>
        <w:fldChar w:fldCharType="end"/>
      </w:r>
      <w:r w:rsidR="008965D6">
        <w:rPr>
          <w:rFonts w:ascii="Wingdings" w:eastAsia="Wingdings" w:hAnsi="Wingdings" w:cs="Wingdings"/>
        </w:rPr>
        <w:t>!</w:t>
      </w:r>
    </w:p>
    <w:p w14:paraId="0FB3444B" w14:textId="162E3339" w:rsidR="002E74E6" w:rsidRDefault="008965D6" w:rsidP="002E74E6">
      <w:pPr>
        <w:pStyle w:val="GBIQuestion"/>
        <w:numPr>
          <w:ilvl w:val="0"/>
          <w:numId w:val="6"/>
        </w:numPr>
      </w:pPr>
      <w:r>
        <w:t>What is the importance of routings?</w:t>
      </w:r>
      <w:r w:rsidR="00712E40">
        <w:br/>
      </w:r>
      <w:r>
        <w:fldChar w:fldCharType="begin"/>
      </w:r>
      <w:r>
        <w:instrText>REF  Question31</w:instrText>
      </w:r>
      <w:r>
        <w:fldChar w:fldCharType="separate"/>
      </w:r>
      <w:r w:rsidR="00283540">
        <w:rPr>
          <w:noProof/>
        </w:rPr>
        <w:t xml:space="preserve">Routing defines the tasks to be done at work center during production. It also plays important role in calculation of production cost, machine time and labor time </w:t>
      </w:r>
      <w:r>
        <w:fldChar w:fldCharType="end"/>
      </w:r>
      <w:r>
        <w:rPr>
          <w:rFonts w:ascii="Wingdings" w:eastAsia="Wingdings" w:hAnsi="Wingdings" w:cs="Wingdings"/>
        </w:rPr>
        <w:t>!</w:t>
      </w:r>
    </w:p>
    <w:p w14:paraId="2988B09E" w14:textId="0123A508" w:rsidR="002E74E6" w:rsidRDefault="002E74E6" w:rsidP="002E74E6">
      <w:pPr>
        <w:pStyle w:val="GBIQuestion"/>
        <w:numPr>
          <w:ilvl w:val="0"/>
          <w:numId w:val="6"/>
        </w:numPr>
      </w:pPr>
      <w:r w:rsidRPr="00EC1DAC">
        <w:t>What is your Touring Wheel Assembly group?</w:t>
      </w:r>
    </w:p>
    <w:p w14:paraId="4F7EDDFA" w14:textId="04AE7677" w:rsidR="002E74E6" w:rsidRDefault="00985CA7" w:rsidP="002E74E6">
      <w:pPr>
        <w:pStyle w:val="GBIQuestion"/>
        <w:numPr>
          <w:ilvl w:val="0"/>
          <w:numId w:val="0"/>
        </w:numPr>
        <w:ind w:left="360"/>
      </w:pPr>
      <w:r>
        <w:fldChar w:fldCharType="begin"/>
      </w:r>
      <w:r>
        <w:instrText>REF  Question32</w:instrText>
      </w:r>
      <w:r>
        <w:fldChar w:fldCharType="separate"/>
      </w:r>
      <w:r w:rsidR="00283540" w:rsidRPr="008E51A9">
        <w:rPr>
          <w:noProof/>
        </w:rPr>
        <w:t>50000157</w:t>
      </w:r>
      <w:r>
        <w:fldChar w:fldCharType="end"/>
      </w:r>
      <w:r w:rsidR="002E74E6">
        <w:rPr>
          <w:rFonts w:ascii="Wingdings" w:eastAsia="Wingdings" w:hAnsi="Wingdings" w:cs="Wingdings"/>
        </w:rPr>
        <w:t>!</w:t>
      </w:r>
    </w:p>
    <w:p w14:paraId="47E6411A" w14:textId="62CF61B9" w:rsidR="002E74E6" w:rsidRDefault="002E74E6" w:rsidP="002E74E6">
      <w:pPr>
        <w:pStyle w:val="GBIQuestion"/>
        <w:numPr>
          <w:ilvl w:val="0"/>
          <w:numId w:val="6"/>
        </w:numPr>
      </w:pPr>
      <w:r>
        <w:t>What is your Touring Wheel Assembly group counter?</w:t>
      </w:r>
    </w:p>
    <w:p w14:paraId="48E4EFBE" w14:textId="6FAA6E60" w:rsidR="00F809EC" w:rsidRDefault="00985CA7" w:rsidP="00F809EC">
      <w:pPr>
        <w:pStyle w:val="GBIQuestion"/>
        <w:numPr>
          <w:ilvl w:val="0"/>
          <w:numId w:val="0"/>
        </w:numPr>
        <w:ind w:left="360"/>
      </w:pPr>
      <w:r>
        <w:fldChar w:fldCharType="begin"/>
      </w:r>
      <w:r>
        <w:instrText>REF  Question33</w:instrText>
      </w:r>
      <w:r>
        <w:fldChar w:fldCharType="separate"/>
      </w:r>
      <w:r w:rsidR="00283540">
        <w:rPr>
          <w:noProof/>
        </w:rPr>
        <w:t>1</w:t>
      </w:r>
      <w:r>
        <w:fldChar w:fldCharType="end"/>
      </w:r>
      <w:r w:rsidR="00F809EC">
        <w:rPr>
          <w:rFonts w:ascii="Wingdings" w:eastAsia="Wingdings" w:hAnsi="Wingdings" w:cs="Wingdings"/>
        </w:rPr>
        <w:t>!</w:t>
      </w:r>
    </w:p>
    <w:p w14:paraId="0E7F2704" w14:textId="62B817B2" w:rsidR="002E74E6" w:rsidRDefault="002E74E6" w:rsidP="002E74E6">
      <w:pPr>
        <w:pStyle w:val="GBIQuestion"/>
        <w:numPr>
          <w:ilvl w:val="0"/>
          <w:numId w:val="6"/>
        </w:numPr>
      </w:pPr>
      <w:r>
        <w:t>What is your Deluxe Touring Bike (red) group?</w:t>
      </w:r>
    </w:p>
    <w:p w14:paraId="4B720458" w14:textId="2F5C18F2" w:rsidR="005C0763" w:rsidRDefault="00985CA7" w:rsidP="005C0763">
      <w:pPr>
        <w:pStyle w:val="GBIQuestion"/>
        <w:numPr>
          <w:ilvl w:val="0"/>
          <w:numId w:val="0"/>
        </w:numPr>
        <w:ind w:left="360"/>
      </w:pPr>
      <w:r>
        <w:fldChar w:fldCharType="begin"/>
      </w:r>
      <w:r>
        <w:instrText>REF  Question34</w:instrText>
      </w:r>
      <w:r>
        <w:fldChar w:fldCharType="separate"/>
      </w:r>
      <w:r w:rsidR="00283540" w:rsidRPr="008E51A9">
        <w:rPr>
          <w:noProof/>
        </w:rPr>
        <w:t>50000158</w:t>
      </w:r>
      <w:r>
        <w:fldChar w:fldCharType="end"/>
      </w:r>
      <w:r w:rsidR="005C0763">
        <w:rPr>
          <w:rFonts w:ascii="Wingdings" w:eastAsia="Wingdings" w:hAnsi="Wingdings" w:cs="Wingdings"/>
        </w:rPr>
        <w:t>!</w:t>
      </w:r>
    </w:p>
    <w:p w14:paraId="1A632A99" w14:textId="0D70B9E1" w:rsidR="002E74E6" w:rsidRDefault="002E74E6" w:rsidP="002E74E6">
      <w:pPr>
        <w:pStyle w:val="GBIQuestion"/>
        <w:numPr>
          <w:ilvl w:val="0"/>
          <w:numId w:val="6"/>
        </w:numPr>
      </w:pPr>
      <w:r>
        <w:t>What is your Deluxe Touring Bike (red) group counter?</w:t>
      </w:r>
    </w:p>
    <w:p w14:paraId="38979414" w14:textId="3986B4F8" w:rsidR="005C0763" w:rsidRDefault="00985CA7" w:rsidP="005C0763">
      <w:pPr>
        <w:pStyle w:val="GBIQuestion"/>
        <w:numPr>
          <w:ilvl w:val="0"/>
          <w:numId w:val="0"/>
        </w:numPr>
        <w:ind w:left="360"/>
      </w:pPr>
      <w:r>
        <w:fldChar w:fldCharType="begin"/>
      </w:r>
      <w:r>
        <w:instrText>REF  Question35</w:instrText>
      </w:r>
      <w:r>
        <w:fldChar w:fldCharType="separate"/>
      </w:r>
      <w:r w:rsidR="00283540">
        <w:rPr>
          <w:noProof/>
        </w:rPr>
        <w:t>1</w:t>
      </w:r>
      <w:r>
        <w:fldChar w:fldCharType="end"/>
      </w:r>
      <w:r w:rsidR="005C0763">
        <w:rPr>
          <w:rFonts w:ascii="Wingdings" w:eastAsia="Wingdings" w:hAnsi="Wingdings" w:cs="Wingdings"/>
        </w:rPr>
        <w:t>!</w:t>
      </w:r>
    </w:p>
    <w:p w14:paraId="4342B6C7" w14:textId="3ACC082F" w:rsidR="002E74E6" w:rsidRDefault="002E74E6" w:rsidP="00916F4D">
      <w:pPr>
        <w:pStyle w:val="GBIQuestion"/>
        <w:numPr>
          <w:ilvl w:val="0"/>
          <w:numId w:val="6"/>
        </w:numPr>
      </w:pPr>
      <w:r>
        <w:t>What is the transaction code to create a production version?</w:t>
      </w:r>
    </w:p>
    <w:p w14:paraId="4062C14D" w14:textId="3A5B2E90" w:rsidR="005C0763" w:rsidRDefault="00985CA7" w:rsidP="005C0763">
      <w:pPr>
        <w:pStyle w:val="GBIQuestion"/>
        <w:numPr>
          <w:ilvl w:val="0"/>
          <w:numId w:val="0"/>
        </w:numPr>
        <w:ind w:left="360"/>
      </w:pPr>
      <w:r>
        <w:fldChar w:fldCharType="begin"/>
      </w:r>
      <w:r>
        <w:instrText>REF  Question36</w:instrText>
      </w:r>
      <w:r>
        <w:fldChar w:fldCharType="separate"/>
      </w:r>
      <w:r w:rsidR="00283540">
        <w:rPr>
          <w:noProof/>
        </w:rPr>
        <w:t>C223</w:t>
      </w:r>
      <w:r>
        <w:fldChar w:fldCharType="end"/>
      </w:r>
      <w:r w:rsidR="005C0763">
        <w:rPr>
          <w:rFonts w:ascii="Wingdings" w:eastAsia="Wingdings" w:hAnsi="Wingdings" w:cs="Wingdings"/>
        </w:rPr>
        <w:t>!</w:t>
      </w:r>
    </w:p>
    <w:p w14:paraId="22CB3700" w14:textId="5DCB62F5" w:rsidR="008965D6" w:rsidRDefault="005A3F5B" w:rsidP="00916F4D">
      <w:pPr>
        <w:pStyle w:val="GBIQuestion"/>
        <w:numPr>
          <w:ilvl w:val="0"/>
          <w:numId w:val="6"/>
        </w:numPr>
      </w:pPr>
      <w:r>
        <w:t>What is the Transaction C</w:t>
      </w:r>
      <w:r w:rsidR="008965D6">
        <w:t>ode to create inventory from heaven?</w:t>
      </w:r>
      <w:r w:rsidR="00712E40">
        <w:br/>
      </w:r>
      <w:r>
        <w:fldChar w:fldCharType="begin"/>
      </w:r>
      <w:r>
        <w:instrText>REF  Question37</w:instrText>
      </w:r>
      <w:r>
        <w:fldChar w:fldCharType="separate"/>
      </w:r>
      <w:r w:rsidR="00283540">
        <w:rPr>
          <w:noProof/>
        </w:rPr>
        <w:t>MIGO</w:t>
      </w:r>
      <w:r>
        <w:fldChar w:fldCharType="end"/>
      </w:r>
      <w:r w:rsidR="004217BA">
        <w:rPr>
          <w:rFonts w:ascii="Wingdings" w:eastAsia="Wingdings" w:hAnsi="Wingdings" w:cs="Wingdings"/>
        </w:rPr>
        <w:t xml:space="preserve"> </w:t>
      </w:r>
      <w:r w:rsidR="008965D6">
        <w:rPr>
          <w:rFonts w:ascii="Wingdings" w:eastAsia="Wingdings" w:hAnsi="Wingdings" w:cs="Wingdings"/>
        </w:rPr>
        <w:t>!</w:t>
      </w:r>
    </w:p>
    <w:p w14:paraId="6909CD6B" w14:textId="55207F1B" w:rsidR="008965D6" w:rsidRDefault="005A3F5B" w:rsidP="00916F4D">
      <w:pPr>
        <w:pStyle w:val="GBIQuestion"/>
        <w:numPr>
          <w:ilvl w:val="0"/>
          <w:numId w:val="6"/>
        </w:numPr>
      </w:pPr>
      <w:r>
        <w:lastRenderedPageBreak/>
        <w:t>How many of Your Touring Frames-R</w:t>
      </w:r>
      <w:r w:rsidR="008965D6">
        <w:t>ed are in inventory after the movement?</w:t>
      </w:r>
      <w:r w:rsidR="00712E40">
        <w:br/>
      </w:r>
      <w:r>
        <w:fldChar w:fldCharType="begin"/>
      </w:r>
      <w:r>
        <w:instrText>REF  Question38</w:instrText>
      </w:r>
      <w:r>
        <w:fldChar w:fldCharType="separate"/>
      </w:r>
      <w:r w:rsidR="00283540">
        <w:rPr>
          <w:noProof/>
        </w:rPr>
        <w:t>10</w:t>
      </w:r>
      <w:r>
        <w:fldChar w:fldCharType="end"/>
      </w:r>
      <w:r w:rsidR="008965D6">
        <w:rPr>
          <w:rFonts w:ascii="Wingdings" w:eastAsia="Wingdings" w:hAnsi="Wingdings" w:cs="Wingdings"/>
        </w:rPr>
        <w:t>!</w:t>
      </w:r>
    </w:p>
    <w:p w14:paraId="381A7A95" w14:textId="675BCFBE" w:rsidR="008965D6" w:rsidRDefault="008965D6" w:rsidP="00916F4D">
      <w:pPr>
        <w:pStyle w:val="GBIQuestion"/>
        <w:numPr>
          <w:ilvl w:val="0"/>
          <w:numId w:val="6"/>
        </w:numPr>
      </w:pPr>
      <w:r>
        <w:t>What is the total</w:t>
      </w:r>
      <w:r w:rsidR="005A3F5B">
        <w:t xml:space="preserve"> United States dollar value of Touring Frames-R</w:t>
      </w:r>
      <w:r>
        <w:t>ed in inventory?</w:t>
      </w:r>
      <w:r w:rsidR="00712E40">
        <w:br/>
      </w:r>
      <w:r>
        <w:fldChar w:fldCharType="begin"/>
      </w:r>
      <w:r>
        <w:instrText>REF  Question39</w:instrText>
      </w:r>
      <w:r>
        <w:fldChar w:fldCharType="separate"/>
      </w:r>
      <w:r w:rsidR="00283540">
        <w:rPr>
          <w:noProof/>
        </w:rPr>
        <w:t>2000</w:t>
      </w:r>
      <w:r>
        <w:fldChar w:fldCharType="end"/>
      </w:r>
      <w:r>
        <w:rPr>
          <w:rFonts w:ascii="Wingdings" w:eastAsia="Wingdings" w:hAnsi="Wingdings" w:cs="Wingdings"/>
        </w:rPr>
        <w:t>!</w:t>
      </w:r>
    </w:p>
    <w:bookmarkEnd w:id="158"/>
    <w:p w14:paraId="6ADD7181" w14:textId="4E49B1AB" w:rsidR="00D02EB5" w:rsidRDefault="00D02EB5">
      <w:pPr>
        <w:ind w:left="446" w:hanging="360"/>
        <w:rPr>
          <w:rFonts w:eastAsiaTheme="minorEastAsia" w:cs="Times New Roman"/>
          <w:iCs/>
          <w:szCs w:val="24"/>
          <w:lang w:val="en-GB" w:bidi="en-US"/>
        </w:rPr>
      </w:pPr>
      <w:r>
        <w:br w:type="page"/>
      </w:r>
    </w:p>
    <w:tbl>
      <w:tblPr>
        <w:tblStyle w:val="TableGrid"/>
        <w:tblW w:w="9468" w:type="dxa"/>
        <w:tblLayout w:type="fixed"/>
        <w:tblLook w:val="04A0" w:firstRow="1" w:lastRow="0" w:firstColumn="1" w:lastColumn="0" w:noHBand="0" w:noVBand="1"/>
      </w:tblPr>
      <w:tblGrid>
        <w:gridCol w:w="4027"/>
        <w:gridCol w:w="1440"/>
        <w:gridCol w:w="1710"/>
        <w:gridCol w:w="810"/>
        <w:gridCol w:w="1481"/>
      </w:tblGrid>
      <w:tr w:rsidR="008965D6" w:rsidRPr="004233BB" w14:paraId="6B420105" w14:textId="77777777" w:rsidTr="00BA1753">
        <w:tc>
          <w:tcPr>
            <w:tcW w:w="4027" w:type="dxa"/>
            <w:shd w:val="clear" w:color="auto" w:fill="BFBFBF" w:themeFill="background1" w:themeFillShade="BF"/>
          </w:tcPr>
          <w:p w14:paraId="4C5857BA" w14:textId="77777777" w:rsidR="008965D6" w:rsidRPr="004233BB" w:rsidRDefault="008965D6" w:rsidP="00205058">
            <w:pPr>
              <w:rPr>
                <w:b/>
              </w:rPr>
            </w:pPr>
            <w:r w:rsidRPr="004233BB">
              <w:rPr>
                <w:b/>
              </w:rPr>
              <w:lastRenderedPageBreak/>
              <w:t>Description</w:t>
            </w:r>
          </w:p>
        </w:tc>
        <w:tc>
          <w:tcPr>
            <w:tcW w:w="1440" w:type="dxa"/>
            <w:shd w:val="clear" w:color="auto" w:fill="BFBFBF" w:themeFill="background1" w:themeFillShade="BF"/>
          </w:tcPr>
          <w:p w14:paraId="742A49C4" w14:textId="77777777" w:rsidR="008965D6" w:rsidRPr="004233BB" w:rsidRDefault="008965D6" w:rsidP="00205058">
            <w:pPr>
              <w:rPr>
                <w:b/>
              </w:rPr>
            </w:pPr>
            <w:r w:rsidRPr="004233BB">
              <w:rPr>
                <w:b/>
              </w:rPr>
              <w:t>Number</w:t>
            </w:r>
          </w:p>
        </w:tc>
        <w:tc>
          <w:tcPr>
            <w:tcW w:w="1710" w:type="dxa"/>
            <w:shd w:val="clear" w:color="auto" w:fill="BFBFBF" w:themeFill="background1" w:themeFillShade="BF"/>
          </w:tcPr>
          <w:p w14:paraId="155CE42F" w14:textId="77777777" w:rsidR="008965D6" w:rsidRPr="004233BB" w:rsidRDefault="008965D6" w:rsidP="00205058">
            <w:pPr>
              <w:rPr>
                <w:b/>
              </w:rPr>
            </w:pPr>
            <w:r w:rsidRPr="004233BB">
              <w:rPr>
                <w:b/>
              </w:rPr>
              <w:t>Your Number</w:t>
            </w:r>
          </w:p>
        </w:tc>
        <w:tc>
          <w:tcPr>
            <w:tcW w:w="810" w:type="dxa"/>
            <w:shd w:val="clear" w:color="auto" w:fill="BFBFBF" w:themeFill="background1" w:themeFillShade="BF"/>
          </w:tcPr>
          <w:p w14:paraId="27AA9BD8" w14:textId="77777777" w:rsidR="008965D6" w:rsidRPr="004233BB" w:rsidRDefault="008965D6" w:rsidP="00205058">
            <w:pPr>
              <w:rPr>
                <w:b/>
              </w:rPr>
            </w:pPr>
            <w:r w:rsidRPr="004233BB">
              <w:rPr>
                <w:b/>
              </w:rPr>
              <w:t>Type</w:t>
            </w:r>
          </w:p>
        </w:tc>
        <w:tc>
          <w:tcPr>
            <w:tcW w:w="1481" w:type="dxa"/>
            <w:shd w:val="clear" w:color="auto" w:fill="BFBFBF" w:themeFill="background1" w:themeFillShade="BF"/>
          </w:tcPr>
          <w:p w14:paraId="57296CDB" w14:textId="77777777" w:rsidR="008965D6" w:rsidRPr="004233BB" w:rsidRDefault="008965D6" w:rsidP="00205058">
            <w:pPr>
              <w:rPr>
                <w:b/>
              </w:rPr>
            </w:pPr>
            <w:r w:rsidRPr="004233BB">
              <w:rPr>
                <w:b/>
              </w:rPr>
              <w:t>Your S.L.</w:t>
            </w:r>
          </w:p>
        </w:tc>
      </w:tr>
      <w:tr w:rsidR="008965D6" w14:paraId="1EFC3608" w14:textId="77777777" w:rsidTr="00BA1753">
        <w:tc>
          <w:tcPr>
            <w:tcW w:w="4027" w:type="dxa"/>
          </w:tcPr>
          <w:p w14:paraId="5E2E197F" w14:textId="77777777" w:rsidR="008965D6" w:rsidRPr="00C37145" w:rsidRDefault="008965D6" w:rsidP="00205058">
            <w:r w:rsidRPr="00C37145">
              <w:t>Brake Kit</w:t>
            </w:r>
          </w:p>
        </w:tc>
        <w:tc>
          <w:tcPr>
            <w:tcW w:w="1440" w:type="dxa"/>
          </w:tcPr>
          <w:p w14:paraId="29950091" w14:textId="77777777" w:rsidR="008965D6" w:rsidRPr="00C37145" w:rsidRDefault="008965D6" w:rsidP="00205058">
            <w:r w:rsidRPr="00C37145">
              <w:t>BRKT1000</w:t>
            </w:r>
          </w:p>
        </w:tc>
        <w:tc>
          <w:tcPr>
            <w:tcW w:w="1710" w:type="dxa"/>
          </w:tcPr>
          <w:p w14:paraId="544395F0" w14:textId="3261466A" w:rsidR="008965D6" w:rsidRPr="00FB7A8D" w:rsidRDefault="0056282C" w:rsidP="00205058">
            <w:r>
              <w:rPr>
                <w:noProof/>
              </w:rPr>
              <w:fldChar w:fldCharType="begin"/>
            </w:r>
            <w:r>
              <w:rPr>
                <w:rFonts w:eastAsiaTheme="minorHAnsi"/>
                <w:noProof/>
                <w:lang w:bidi="ar-SA"/>
              </w:rPr>
              <w:instrText xml:space="preserve"> REF  Table1 </w:instrText>
            </w:r>
            <w:r>
              <w:rPr>
                <w:noProof/>
              </w:rPr>
              <w:fldChar w:fldCharType="separate"/>
            </w:r>
            <w:r w:rsidR="00283540">
              <w:rPr>
                <w:noProof/>
              </w:rPr>
              <w:t>BRKT1029</w:t>
            </w:r>
            <w:r>
              <w:rPr>
                <w:noProof/>
              </w:rPr>
              <w:fldChar w:fldCharType="end"/>
            </w:r>
            <w:r w:rsidR="008965D6" w:rsidRPr="00181FA9">
              <w:t>BRKT10##</w:t>
            </w:r>
          </w:p>
        </w:tc>
        <w:tc>
          <w:tcPr>
            <w:tcW w:w="810" w:type="dxa"/>
          </w:tcPr>
          <w:p w14:paraId="3FDBFB2B" w14:textId="77777777" w:rsidR="008965D6" w:rsidRPr="00FB7A8D" w:rsidRDefault="008965D6" w:rsidP="00205058">
            <w:r w:rsidRPr="00FB7A8D">
              <w:t>Raw</w:t>
            </w:r>
          </w:p>
        </w:tc>
        <w:tc>
          <w:tcPr>
            <w:tcW w:w="1481" w:type="dxa"/>
          </w:tcPr>
          <w:p w14:paraId="753F786F" w14:textId="7F399FF6" w:rsidR="008965D6" w:rsidRPr="00FB7A8D" w:rsidRDefault="0056282C" w:rsidP="00205058">
            <w:r>
              <w:rPr>
                <w:noProof/>
              </w:rPr>
              <w:fldChar w:fldCharType="begin"/>
            </w:r>
            <w:r>
              <w:rPr>
                <w:rFonts w:eastAsiaTheme="minorHAnsi"/>
                <w:noProof/>
                <w:lang w:bidi="ar-SA"/>
              </w:rPr>
              <w:instrText xml:space="preserve"> REF  Table18 </w:instrText>
            </w:r>
            <w:r>
              <w:rPr>
                <w:noProof/>
              </w:rPr>
              <w:fldChar w:fldCharType="separate"/>
            </w:r>
            <w:r w:rsidR="00283540">
              <w:rPr>
                <w:noProof/>
              </w:rPr>
              <w:t>RM29</w:t>
            </w:r>
            <w:r>
              <w:rPr>
                <w:noProof/>
              </w:rPr>
              <w:fldChar w:fldCharType="end"/>
            </w:r>
            <w:r w:rsidR="008965D6" w:rsidRPr="00181FA9">
              <w:t>RM##</w:t>
            </w:r>
          </w:p>
        </w:tc>
      </w:tr>
      <w:tr w:rsidR="008965D6" w14:paraId="0DAEA912" w14:textId="77777777" w:rsidTr="00BA1753">
        <w:tc>
          <w:tcPr>
            <w:tcW w:w="4027" w:type="dxa"/>
          </w:tcPr>
          <w:p w14:paraId="4CB1A68D" w14:textId="77777777" w:rsidR="008965D6" w:rsidRPr="00C37145" w:rsidRDefault="008965D6" w:rsidP="00205058">
            <w:r w:rsidRPr="00C37145">
              <w:t>Chain</w:t>
            </w:r>
          </w:p>
        </w:tc>
        <w:tc>
          <w:tcPr>
            <w:tcW w:w="1440" w:type="dxa"/>
          </w:tcPr>
          <w:p w14:paraId="564F3A4D" w14:textId="77777777" w:rsidR="008965D6" w:rsidRPr="00C37145" w:rsidRDefault="008965D6" w:rsidP="00205058">
            <w:r w:rsidRPr="00C37145">
              <w:t>CHAN1000</w:t>
            </w:r>
          </w:p>
        </w:tc>
        <w:tc>
          <w:tcPr>
            <w:tcW w:w="1710" w:type="dxa"/>
          </w:tcPr>
          <w:p w14:paraId="387C75F6" w14:textId="070281FF" w:rsidR="008965D6" w:rsidRPr="00FB7A8D" w:rsidRDefault="0056282C" w:rsidP="00205058">
            <w:r>
              <w:rPr>
                <w:noProof/>
              </w:rPr>
              <w:fldChar w:fldCharType="begin"/>
            </w:r>
            <w:r>
              <w:rPr>
                <w:rFonts w:eastAsiaTheme="minorHAnsi"/>
                <w:noProof/>
                <w:lang w:bidi="ar-SA"/>
              </w:rPr>
              <w:instrText xml:space="preserve"> REF  Table02 </w:instrText>
            </w:r>
            <w:r>
              <w:rPr>
                <w:noProof/>
              </w:rPr>
              <w:fldChar w:fldCharType="separate"/>
            </w:r>
            <w:r w:rsidR="00283540">
              <w:rPr>
                <w:noProof/>
              </w:rPr>
              <w:t>CHAN1029</w:t>
            </w:r>
            <w:r>
              <w:rPr>
                <w:noProof/>
              </w:rPr>
              <w:fldChar w:fldCharType="end"/>
            </w:r>
            <w:r w:rsidR="008965D6" w:rsidRPr="00181FA9">
              <w:t>CHAN10##</w:t>
            </w:r>
          </w:p>
        </w:tc>
        <w:tc>
          <w:tcPr>
            <w:tcW w:w="810" w:type="dxa"/>
          </w:tcPr>
          <w:p w14:paraId="19C63DFA" w14:textId="77777777" w:rsidR="008965D6" w:rsidRPr="00FB7A8D" w:rsidRDefault="008965D6" w:rsidP="00205058">
            <w:r w:rsidRPr="00FB7A8D">
              <w:t>Raw</w:t>
            </w:r>
          </w:p>
        </w:tc>
        <w:tc>
          <w:tcPr>
            <w:tcW w:w="1481" w:type="dxa"/>
          </w:tcPr>
          <w:p w14:paraId="654470F7" w14:textId="66729FDC" w:rsidR="008965D6" w:rsidRPr="00FB7A8D" w:rsidRDefault="0056282C" w:rsidP="00205058">
            <w:r>
              <w:rPr>
                <w:noProof/>
              </w:rPr>
              <w:fldChar w:fldCharType="begin"/>
            </w:r>
            <w:r>
              <w:rPr>
                <w:rFonts w:eastAsiaTheme="minorHAnsi"/>
                <w:noProof/>
                <w:lang w:bidi="ar-SA"/>
              </w:rPr>
              <w:instrText xml:space="preserve"> REF  Table19 </w:instrText>
            </w:r>
            <w:r>
              <w:rPr>
                <w:noProof/>
              </w:rPr>
              <w:fldChar w:fldCharType="separate"/>
            </w:r>
            <w:r w:rsidR="00283540">
              <w:rPr>
                <w:noProof/>
              </w:rPr>
              <w:t>RM29</w:t>
            </w:r>
            <w:r>
              <w:rPr>
                <w:noProof/>
              </w:rPr>
              <w:fldChar w:fldCharType="end"/>
            </w:r>
            <w:r w:rsidR="008965D6" w:rsidRPr="00181FA9">
              <w:t>RM##</w:t>
            </w:r>
          </w:p>
        </w:tc>
      </w:tr>
      <w:tr w:rsidR="008965D6" w14:paraId="48466A0B" w14:textId="77777777" w:rsidTr="00BA1753">
        <w:tc>
          <w:tcPr>
            <w:tcW w:w="4027" w:type="dxa"/>
          </w:tcPr>
          <w:p w14:paraId="0098DC41" w14:textId="77777777" w:rsidR="008965D6" w:rsidRPr="00C37145" w:rsidRDefault="008965D6" w:rsidP="00205058">
            <w:r w:rsidRPr="00C37145">
              <w:t>Derailleur Gear Assembly</w:t>
            </w:r>
          </w:p>
        </w:tc>
        <w:tc>
          <w:tcPr>
            <w:tcW w:w="1440" w:type="dxa"/>
          </w:tcPr>
          <w:p w14:paraId="03464C62" w14:textId="77777777" w:rsidR="008965D6" w:rsidRPr="00C37145" w:rsidRDefault="008965D6" w:rsidP="00205058">
            <w:r w:rsidRPr="00C37145">
              <w:t>DGAM1000</w:t>
            </w:r>
          </w:p>
        </w:tc>
        <w:tc>
          <w:tcPr>
            <w:tcW w:w="1710" w:type="dxa"/>
          </w:tcPr>
          <w:p w14:paraId="3AED09DE" w14:textId="5BE03498" w:rsidR="008965D6" w:rsidRPr="00FB7A8D" w:rsidRDefault="0056282C" w:rsidP="00205058">
            <w:r>
              <w:rPr>
                <w:noProof/>
              </w:rPr>
              <w:fldChar w:fldCharType="begin"/>
            </w:r>
            <w:r>
              <w:rPr>
                <w:rFonts w:eastAsiaTheme="minorHAnsi"/>
                <w:noProof/>
                <w:lang w:bidi="ar-SA"/>
              </w:rPr>
              <w:instrText xml:space="preserve"> REF  Question03 </w:instrText>
            </w:r>
            <w:r>
              <w:rPr>
                <w:noProof/>
              </w:rPr>
              <w:fldChar w:fldCharType="separate"/>
            </w:r>
            <w:r w:rsidR="00283540">
              <w:rPr>
                <w:noProof/>
              </w:rPr>
              <w:t>MM03</w:t>
            </w:r>
            <w:r>
              <w:rPr>
                <w:noProof/>
              </w:rPr>
              <w:fldChar w:fldCharType="end"/>
            </w:r>
            <w:r w:rsidR="008965D6" w:rsidRPr="00181FA9">
              <w:t>DGAM10##</w:t>
            </w:r>
          </w:p>
        </w:tc>
        <w:tc>
          <w:tcPr>
            <w:tcW w:w="810" w:type="dxa"/>
          </w:tcPr>
          <w:p w14:paraId="32A06CD1" w14:textId="77777777" w:rsidR="008965D6" w:rsidRPr="00FB7A8D" w:rsidRDefault="008965D6" w:rsidP="00205058">
            <w:r w:rsidRPr="00FB7A8D">
              <w:t>Raw</w:t>
            </w:r>
          </w:p>
        </w:tc>
        <w:tc>
          <w:tcPr>
            <w:tcW w:w="1481" w:type="dxa"/>
          </w:tcPr>
          <w:p w14:paraId="4F7B4D04" w14:textId="46B7964B" w:rsidR="008965D6" w:rsidRPr="00233970" w:rsidRDefault="0056282C" w:rsidP="00205058">
            <w:r>
              <w:rPr>
                <w:noProof/>
              </w:rPr>
              <w:fldChar w:fldCharType="begin"/>
            </w:r>
            <w:r>
              <w:rPr>
                <w:rFonts w:eastAsiaTheme="minorHAnsi"/>
                <w:noProof/>
                <w:lang w:bidi="ar-SA"/>
              </w:rPr>
              <w:instrText xml:space="preserve"> REF  Table20 </w:instrText>
            </w:r>
            <w:r>
              <w:rPr>
                <w:noProof/>
              </w:rPr>
              <w:fldChar w:fldCharType="separate"/>
            </w:r>
            <w:r w:rsidR="00283540">
              <w:rPr>
                <w:noProof/>
              </w:rPr>
              <w:t>RM29</w:t>
            </w:r>
            <w:r>
              <w:rPr>
                <w:noProof/>
              </w:rPr>
              <w:fldChar w:fldCharType="end"/>
            </w:r>
            <w:r w:rsidR="00233970">
              <w:t>RM##</w:t>
            </w:r>
          </w:p>
        </w:tc>
      </w:tr>
      <w:tr w:rsidR="008965D6" w14:paraId="0D3906F1" w14:textId="77777777" w:rsidTr="00BA1753">
        <w:tc>
          <w:tcPr>
            <w:tcW w:w="4027" w:type="dxa"/>
          </w:tcPr>
          <w:p w14:paraId="505F0ECC" w14:textId="77777777" w:rsidR="008965D6" w:rsidRPr="00C37145" w:rsidRDefault="008965D6" w:rsidP="00205058">
            <w:r w:rsidRPr="00C37145">
              <w:t>Hex Nut 5 mm</w:t>
            </w:r>
          </w:p>
        </w:tc>
        <w:tc>
          <w:tcPr>
            <w:tcW w:w="1440" w:type="dxa"/>
          </w:tcPr>
          <w:p w14:paraId="69C78A0A" w14:textId="77777777" w:rsidR="008965D6" w:rsidRPr="00C37145" w:rsidRDefault="008965D6" w:rsidP="00205058">
            <w:r w:rsidRPr="00C37145">
              <w:t>HXNT1000</w:t>
            </w:r>
          </w:p>
        </w:tc>
        <w:tc>
          <w:tcPr>
            <w:tcW w:w="1710" w:type="dxa"/>
          </w:tcPr>
          <w:p w14:paraId="27078AFC" w14:textId="6150FFFC" w:rsidR="008965D6" w:rsidRPr="00FB7A8D" w:rsidRDefault="0056282C" w:rsidP="00205058">
            <w:r>
              <w:rPr>
                <w:noProof/>
              </w:rPr>
              <w:fldChar w:fldCharType="begin"/>
            </w:r>
            <w:r>
              <w:rPr>
                <w:rFonts w:eastAsiaTheme="minorHAnsi"/>
                <w:noProof/>
                <w:lang w:bidi="ar-SA"/>
              </w:rPr>
              <w:instrText xml:space="preserve"> REF  Question04 </w:instrText>
            </w:r>
            <w:r>
              <w:rPr>
                <w:noProof/>
              </w:rPr>
              <w:fldChar w:fldCharType="separate"/>
            </w:r>
            <w:r w:rsidR="00283540">
              <w:rPr>
                <w:noProof/>
              </w:rPr>
              <w:t>MMBE</w:t>
            </w:r>
            <w:r>
              <w:rPr>
                <w:noProof/>
              </w:rPr>
              <w:fldChar w:fldCharType="end"/>
            </w:r>
            <w:r w:rsidR="008965D6" w:rsidRPr="00181FA9">
              <w:t>HXNT10##</w:t>
            </w:r>
          </w:p>
        </w:tc>
        <w:tc>
          <w:tcPr>
            <w:tcW w:w="810" w:type="dxa"/>
          </w:tcPr>
          <w:p w14:paraId="676BA7DB" w14:textId="77777777" w:rsidR="008965D6" w:rsidRPr="00FB7A8D" w:rsidRDefault="008965D6" w:rsidP="00205058">
            <w:r w:rsidRPr="00FB7A8D">
              <w:t>Raw</w:t>
            </w:r>
          </w:p>
        </w:tc>
        <w:tc>
          <w:tcPr>
            <w:tcW w:w="1481" w:type="dxa"/>
          </w:tcPr>
          <w:p w14:paraId="2813733F" w14:textId="5523B3C7" w:rsidR="008965D6" w:rsidRPr="00FB7A8D" w:rsidRDefault="0056282C" w:rsidP="00205058">
            <w:r>
              <w:rPr>
                <w:noProof/>
              </w:rPr>
              <w:fldChar w:fldCharType="begin"/>
            </w:r>
            <w:r>
              <w:rPr>
                <w:rFonts w:eastAsiaTheme="minorHAnsi"/>
                <w:noProof/>
                <w:lang w:bidi="ar-SA"/>
              </w:rPr>
              <w:instrText xml:space="preserve"> REF  Table21 </w:instrText>
            </w:r>
            <w:r>
              <w:rPr>
                <w:noProof/>
              </w:rPr>
              <w:fldChar w:fldCharType="separate"/>
            </w:r>
            <w:r w:rsidR="00283540">
              <w:rPr>
                <w:noProof/>
              </w:rPr>
              <w:t>RM29</w:t>
            </w:r>
            <w:r>
              <w:rPr>
                <w:noProof/>
              </w:rPr>
              <w:fldChar w:fldCharType="end"/>
            </w:r>
            <w:r w:rsidR="008965D6" w:rsidRPr="00181FA9">
              <w:t>RM##</w:t>
            </w:r>
          </w:p>
        </w:tc>
      </w:tr>
      <w:tr w:rsidR="008965D6" w14:paraId="06C2CD2C" w14:textId="77777777" w:rsidTr="00BA1753">
        <w:tc>
          <w:tcPr>
            <w:tcW w:w="4027" w:type="dxa"/>
          </w:tcPr>
          <w:p w14:paraId="5FCBF0DD" w14:textId="77777777" w:rsidR="008965D6" w:rsidRPr="00C37145" w:rsidRDefault="008965D6" w:rsidP="00205058">
            <w:r w:rsidRPr="00C37145">
              <w:t>Lock Washer 5 mm</w:t>
            </w:r>
          </w:p>
        </w:tc>
        <w:tc>
          <w:tcPr>
            <w:tcW w:w="1440" w:type="dxa"/>
          </w:tcPr>
          <w:p w14:paraId="2DE439A9" w14:textId="77777777" w:rsidR="008965D6" w:rsidRPr="00C37145" w:rsidRDefault="008965D6" w:rsidP="00205058">
            <w:r w:rsidRPr="00C37145">
              <w:t>LWSH1000</w:t>
            </w:r>
          </w:p>
        </w:tc>
        <w:tc>
          <w:tcPr>
            <w:tcW w:w="1710" w:type="dxa"/>
          </w:tcPr>
          <w:p w14:paraId="2784C709" w14:textId="637F77CC" w:rsidR="008965D6" w:rsidRPr="00FB7A8D" w:rsidRDefault="0056282C" w:rsidP="00205058">
            <w:r>
              <w:rPr>
                <w:noProof/>
              </w:rPr>
              <w:fldChar w:fldCharType="begin"/>
            </w:r>
            <w:r>
              <w:rPr>
                <w:rFonts w:eastAsiaTheme="minorHAnsi"/>
                <w:noProof/>
                <w:lang w:bidi="ar-SA"/>
              </w:rPr>
              <w:instrText xml:space="preserve"> REF  Question05 </w:instrText>
            </w:r>
            <w:r>
              <w:rPr>
                <w:noProof/>
              </w:rPr>
              <w:fldChar w:fldCharType="separate"/>
            </w:r>
            <w:r w:rsidR="00283540">
              <w:rPr>
                <w:noProof/>
              </w:rPr>
              <w:t>0</w:t>
            </w:r>
            <w:r>
              <w:rPr>
                <w:noProof/>
              </w:rPr>
              <w:fldChar w:fldCharType="end"/>
            </w:r>
            <w:r w:rsidR="008965D6" w:rsidRPr="00181FA9">
              <w:t>LWSH10##</w:t>
            </w:r>
          </w:p>
        </w:tc>
        <w:tc>
          <w:tcPr>
            <w:tcW w:w="810" w:type="dxa"/>
          </w:tcPr>
          <w:p w14:paraId="2BD4786A" w14:textId="77777777" w:rsidR="008965D6" w:rsidRPr="00FB7A8D" w:rsidRDefault="008965D6" w:rsidP="00205058">
            <w:r w:rsidRPr="00FB7A8D">
              <w:t>Raw</w:t>
            </w:r>
          </w:p>
        </w:tc>
        <w:tc>
          <w:tcPr>
            <w:tcW w:w="1481" w:type="dxa"/>
          </w:tcPr>
          <w:p w14:paraId="111C53AD" w14:textId="1030BEDF" w:rsidR="008965D6" w:rsidRPr="00FB7A8D" w:rsidRDefault="0056282C" w:rsidP="00205058">
            <w:r>
              <w:rPr>
                <w:noProof/>
              </w:rPr>
              <w:fldChar w:fldCharType="begin"/>
            </w:r>
            <w:r>
              <w:rPr>
                <w:rFonts w:eastAsiaTheme="minorHAnsi"/>
                <w:noProof/>
                <w:lang w:bidi="ar-SA"/>
              </w:rPr>
              <w:instrText xml:space="preserve"> REF  Table22 </w:instrText>
            </w:r>
            <w:r>
              <w:rPr>
                <w:noProof/>
              </w:rPr>
              <w:fldChar w:fldCharType="separate"/>
            </w:r>
            <w:r w:rsidR="00283540">
              <w:rPr>
                <w:noProof/>
              </w:rPr>
              <w:t>RM29</w:t>
            </w:r>
            <w:r>
              <w:rPr>
                <w:noProof/>
              </w:rPr>
              <w:fldChar w:fldCharType="end"/>
            </w:r>
            <w:r w:rsidR="008965D6" w:rsidRPr="00181FA9">
              <w:t>RM##</w:t>
            </w:r>
          </w:p>
        </w:tc>
      </w:tr>
      <w:tr w:rsidR="008965D6" w14:paraId="4C89CB9A" w14:textId="77777777" w:rsidTr="00BA1753">
        <w:tc>
          <w:tcPr>
            <w:tcW w:w="4027" w:type="dxa"/>
          </w:tcPr>
          <w:p w14:paraId="7A45C2BC" w14:textId="77777777" w:rsidR="008965D6" w:rsidRPr="00C37145" w:rsidRDefault="008965D6" w:rsidP="00205058">
            <w:r w:rsidRPr="00C37145">
              <w:t>Packaging</w:t>
            </w:r>
          </w:p>
        </w:tc>
        <w:tc>
          <w:tcPr>
            <w:tcW w:w="1440" w:type="dxa"/>
          </w:tcPr>
          <w:p w14:paraId="614C9783" w14:textId="77777777" w:rsidR="008965D6" w:rsidRPr="00C37145" w:rsidRDefault="008965D6" w:rsidP="00205058">
            <w:r w:rsidRPr="00C37145">
              <w:t>PCKG1000</w:t>
            </w:r>
          </w:p>
        </w:tc>
        <w:tc>
          <w:tcPr>
            <w:tcW w:w="1710" w:type="dxa"/>
          </w:tcPr>
          <w:p w14:paraId="525D681C" w14:textId="2F022054" w:rsidR="008965D6" w:rsidRPr="00FB7A8D" w:rsidRDefault="0056282C" w:rsidP="00205058">
            <w:r>
              <w:rPr>
                <w:noProof/>
              </w:rPr>
              <w:fldChar w:fldCharType="begin"/>
            </w:r>
            <w:r>
              <w:rPr>
                <w:rFonts w:eastAsiaTheme="minorHAnsi"/>
                <w:noProof/>
                <w:lang w:bidi="ar-SA"/>
              </w:rPr>
              <w:instrText xml:space="preserve"> REF  Table06 </w:instrText>
            </w:r>
            <w:r>
              <w:rPr>
                <w:noProof/>
              </w:rPr>
              <w:fldChar w:fldCharType="separate"/>
            </w:r>
            <w:r w:rsidR="00283540">
              <w:rPr>
                <w:noProof/>
              </w:rPr>
              <w:t>PCKG1029</w:t>
            </w:r>
            <w:r>
              <w:rPr>
                <w:noProof/>
              </w:rPr>
              <w:fldChar w:fldCharType="end"/>
            </w:r>
            <w:r w:rsidR="008965D6" w:rsidRPr="00181FA9">
              <w:t>PCKG10##</w:t>
            </w:r>
          </w:p>
        </w:tc>
        <w:tc>
          <w:tcPr>
            <w:tcW w:w="810" w:type="dxa"/>
          </w:tcPr>
          <w:p w14:paraId="646FED1C" w14:textId="77777777" w:rsidR="008965D6" w:rsidRPr="00FB7A8D" w:rsidRDefault="008965D6" w:rsidP="00205058">
            <w:r w:rsidRPr="00FB7A8D">
              <w:t>Raw</w:t>
            </w:r>
          </w:p>
        </w:tc>
        <w:tc>
          <w:tcPr>
            <w:tcW w:w="1481" w:type="dxa"/>
          </w:tcPr>
          <w:p w14:paraId="34E83D70" w14:textId="36D82D14" w:rsidR="008965D6" w:rsidRPr="00FB7A8D" w:rsidRDefault="0056282C" w:rsidP="00205058">
            <w:r>
              <w:rPr>
                <w:noProof/>
              </w:rPr>
              <w:fldChar w:fldCharType="begin"/>
            </w:r>
            <w:r>
              <w:rPr>
                <w:rFonts w:eastAsiaTheme="minorHAnsi"/>
                <w:noProof/>
                <w:lang w:bidi="ar-SA"/>
              </w:rPr>
              <w:instrText xml:space="preserve"> REF  Table23 </w:instrText>
            </w:r>
            <w:r>
              <w:rPr>
                <w:noProof/>
              </w:rPr>
              <w:fldChar w:fldCharType="separate"/>
            </w:r>
            <w:r w:rsidR="00283540">
              <w:rPr>
                <w:noProof/>
              </w:rPr>
              <w:t>RM29</w:t>
            </w:r>
            <w:r>
              <w:rPr>
                <w:noProof/>
              </w:rPr>
              <w:fldChar w:fldCharType="end"/>
            </w:r>
            <w:r w:rsidR="008965D6" w:rsidRPr="00181FA9">
              <w:t>RM##</w:t>
            </w:r>
          </w:p>
        </w:tc>
      </w:tr>
      <w:tr w:rsidR="008965D6" w14:paraId="66DD58A8" w14:textId="77777777" w:rsidTr="00BA1753">
        <w:tc>
          <w:tcPr>
            <w:tcW w:w="4027" w:type="dxa"/>
          </w:tcPr>
          <w:p w14:paraId="5D54AB96" w14:textId="77777777" w:rsidR="008965D6" w:rsidRPr="00C37145" w:rsidRDefault="008965D6" w:rsidP="00205058">
            <w:r w:rsidRPr="00C37145">
              <w:t>Pedal Assembly</w:t>
            </w:r>
          </w:p>
        </w:tc>
        <w:tc>
          <w:tcPr>
            <w:tcW w:w="1440" w:type="dxa"/>
          </w:tcPr>
          <w:p w14:paraId="14476EC3" w14:textId="77777777" w:rsidR="008965D6" w:rsidRPr="00C37145" w:rsidRDefault="008965D6" w:rsidP="00205058">
            <w:r w:rsidRPr="00C37145">
              <w:t>PEDL1000</w:t>
            </w:r>
          </w:p>
        </w:tc>
        <w:tc>
          <w:tcPr>
            <w:tcW w:w="1710" w:type="dxa"/>
          </w:tcPr>
          <w:p w14:paraId="1370FD71" w14:textId="648130BD" w:rsidR="008965D6" w:rsidRPr="00FB7A8D" w:rsidRDefault="0056282C" w:rsidP="00205058">
            <w:r>
              <w:rPr>
                <w:noProof/>
              </w:rPr>
              <w:fldChar w:fldCharType="begin"/>
            </w:r>
            <w:r>
              <w:rPr>
                <w:rFonts w:eastAsiaTheme="minorHAnsi"/>
                <w:noProof/>
                <w:lang w:bidi="ar-SA"/>
              </w:rPr>
              <w:instrText xml:space="preserve"> REF  Table07 </w:instrText>
            </w:r>
            <w:r>
              <w:rPr>
                <w:noProof/>
              </w:rPr>
              <w:fldChar w:fldCharType="separate"/>
            </w:r>
            <w:r w:rsidR="00283540">
              <w:rPr>
                <w:noProof/>
              </w:rPr>
              <w:t>PEDL1029</w:t>
            </w:r>
            <w:r>
              <w:rPr>
                <w:noProof/>
              </w:rPr>
              <w:fldChar w:fldCharType="end"/>
            </w:r>
            <w:r w:rsidR="008965D6" w:rsidRPr="00181FA9">
              <w:t>PEDL10##</w:t>
            </w:r>
          </w:p>
        </w:tc>
        <w:tc>
          <w:tcPr>
            <w:tcW w:w="810" w:type="dxa"/>
          </w:tcPr>
          <w:p w14:paraId="70B7A047" w14:textId="77777777" w:rsidR="008965D6" w:rsidRPr="00FB7A8D" w:rsidRDefault="008965D6" w:rsidP="00205058">
            <w:r w:rsidRPr="00FB7A8D">
              <w:t>Raw</w:t>
            </w:r>
          </w:p>
        </w:tc>
        <w:tc>
          <w:tcPr>
            <w:tcW w:w="1481" w:type="dxa"/>
          </w:tcPr>
          <w:p w14:paraId="4F8CC7E4" w14:textId="07AC3133" w:rsidR="008965D6" w:rsidRPr="00FB7A8D" w:rsidRDefault="0056282C" w:rsidP="00205058">
            <w:r>
              <w:rPr>
                <w:noProof/>
              </w:rPr>
              <w:fldChar w:fldCharType="begin"/>
            </w:r>
            <w:r>
              <w:rPr>
                <w:rFonts w:eastAsiaTheme="minorHAnsi"/>
                <w:noProof/>
                <w:lang w:bidi="ar-SA"/>
              </w:rPr>
              <w:instrText xml:space="preserve"> REF  Table24 </w:instrText>
            </w:r>
            <w:r>
              <w:rPr>
                <w:noProof/>
              </w:rPr>
              <w:fldChar w:fldCharType="separate"/>
            </w:r>
            <w:r w:rsidR="00283540">
              <w:rPr>
                <w:noProof/>
              </w:rPr>
              <w:t>RM29</w:t>
            </w:r>
            <w:r>
              <w:rPr>
                <w:noProof/>
              </w:rPr>
              <w:fldChar w:fldCharType="end"/>
            </w:r>
            <w:r w:rsidR="008965D6" w:rsidRPr="00181FA9">
              <w:t>RM##</w:t>
            </w:r>
          </w:p>
        </w:tc>
      </w:tr>
      <w:tr w:rsidR="008965D6" w14:paraId="61BEB259" w14:textId="77777777" w:rsidTr="00BA1753">
        <w:tc>
          <w:tcPr>
            <w:tcW w:w="4027" w:type="dxa"/>
          </w:tcPr>
          <w:p w14:paraId="549F1546" w14:textId="77777777" w:rsidR="008965D6" w:rsidRPr="00C37145" w:rsidRDefault="008965D6" w:rsidP="00205058">
            <w:r w:rsidRPr="00C37145">
              <w:t>Socket Head Bolt 5x20mm</w:t>
            </w:r>
          </w:p>
        </w:tc>
        <w:tc>
          <w:tcPr>
            <w:tcW w:w="1440" w:type="dxa"/>
          </w:tcPr>
          <w:p w14:paraId="75FFFC03" w14:textId="77777777" w:rsidR="008965D6" w:rsidRPr="00C37145" w:rsidRDefault="008965D6" w:rsidP="00205058">
            <w:r w:rsidRPr="00C37145">
              <w:t>BOLT1000</w:t>
            </w:r>
          </w:p>
        </w:tc>
        <w:tc>
          <w:tcPr>
            <w:tcW w:w="1710" w:type="dxa"/>
          </w:tcPr>
          <w:p w14:paraId="7873FA45" w14:textId="19E2233D" w:rsidR="008965D6" w:rsidRPr="00FB7A8D" w:rsidRDefault="0056282C" w:rsidP="00205058">
            <w:r>
              <w:rPr>
                <w:noProof/>
              </w:rPr>
              <w:fldChar w:fldCharType="begin"/>
            </w:r>
            <w:r>
              <w:rPr>
                <w:rFonts w:eastAsiaTheme="minorHAnsi"/>
                <w:noProof/>
                <w:lang w:bidi="ar-SA"/>
              </w:rPr>
              <w:instrText xml:space="preserve"> REF  Table08 </w:instrText>
            </w:r>
            <w:r>
              <w:rPr>
                <w:noProof/>
              </w:rPr>
              <w:fldChar w:fldCharType="separate"/>
            </w:r>
            <w:r w:rsidR="00283540">
              <w:rPr>
                <w:noProof/>
              </w:rPr>
              <w:t>BOLT1029</w:t>
            </w:r>
            <w:r>
              <w:rPr>
                <w:noProof/>
              </w:rPr>
              <w:fldChar w:fldCharType="end"/>
            </w:r>
            <w:r w:rsidR="008965D6" w:rsidRPr="00181FA9">
              <w:t>BOLT10##</w:t>
            </w:r>
          </w:p>
        </w:tc>
        <w:tc>
          <w:tcPr>
            <w:tcW w:w="810" w:type="dxa"/>
          </w:tcPr>
          <w:p w14:paraId="14551A96" w14:textId="77777777" w:rsidR="008965D6" w:rsidRPr="00FB7A8D" w:rsidRDefault="008965D6" w:rsidP="00205058">
            <w:r w:rsidRPr="00FB7A8D">
              <w:t>Raw</w:t>
            </w:r>
          </w:p>
        </w:tc>
        <w:tc>
          <w:tcPr>
            <w:tcW w:w="1481" w:type="dxa"/>
          </w:tcPr>
          <w:p w14:paraId="1FE9A72A" w14:textId="252DAFD2" w:rsidR="008965D6" w:rsidRPr="00FB7A8D" w:rsidRDefault="0056282C" w:rsidP="00205058">
            <w:r>
              <w:rPr>
                <w:noProof/>
              </w:rPr>
              <w:fldChar w:fldCharType="begin"/>
            </w:r>
            <w:r>
              <w:rPr>
                <w:rFonts w:eastAsiaTheme="minorHAnsi"/>
                <w:noProof/>
                <w:lang w:bidi="ar-SA"/>
              </w:rPr>
              <w:instrText xml:space="preserve"> REF  Table25 </w:instrText>
            </w:r>
            <w:r>
              <w:rPr>
                <w:noProof/>
              </w:rPr>
              <w:fldChar w:fldCharType="separate"/>
            </w:r>
            <w:r w:rsidR="00283540">
              <w:rPr>
                <w:noProof/>
              </w:rPr>
              <w:t>RM29</w:t>
            </w:r>
            <w:r>
              <w:rPr>
                <w:noProof/>
              </w:rPr>
              <w:fldChar w:fldCharType="end"/>
            </w:r>
            <w:r w:rsidR="008965D6" w:rsidRPr="00181FA9">
              <w:t>RM##</w:t>
            </w:r>
          </w:p>
        </w:tc>
      </w:tr>
      <w:tr w:rsidR="008965D6" w14:paraId="6A58AD5E" w14:textId="77777777" w:rsidTr="00BA1753">
        <w:tc>
          <w:tcPr>
            <w:tcW w:w="4027" w:type="dxa"/>
          </w:tcPr>
          <w:p w14:paraId="6BCCF418" w14:textId="35C9BCDC" w:rsidR="008965D6" w:rsidRPr="00C37145" w:rsidRDefault="008965D6" w:rsidP="00205058">
            <w:r w:rsidRPr="00C37145">
              <w:t xml:space="preserve">Touring </w:t>
            </w:r>
            <w:r w:rsidR="00FE6932" w:rsidRPr="00C37145">
              <w:t>Aluminum</w:t>
            </w:r>
            <w:r w:rsidRPr="00C37145">
              <w:t xml:space="preserve"> Wheel</w:t>
            </w:r>
          </w:p>
        </w:tc>
        <w:tc>
          <w:tcPr>
            <w:tcW w:w="1440" w:type="dxa"/>
          </w:tcPr>
          <w:p w14:paraId="30BD2EE9" w14:textId="77777777" w:rsidR="008965D6" w:rsidRPr="00C37145" w:rsidRDefault="008965D6" w:rsidP="00205058">
            <w:r w:rsidRPr="00C37145">
              <w:t>TRWH1000</w:t>
            </w:r>
          </w:p>
        </w:tc>
        <w:tc>
          <w:tcPr>
            <w:tcW w:w="1710" w:type="dxa"/>
          </w:tcPr>
          <w:p w14:paraId="64BD7397" w14:textId="5D0FE54F" w:rsidR="008965D6" w:rsidRPr="00FB7A8D" w:rsidRDefault="0056282C" w:rsidP="00205058">
            <w:r>
              <w:rPr>
                <w:noProof/>
              </w:rPr>
              <w:fldChar w:fldCharType="begin"/>
            </w:r>
            <w:r>
              <w:rPr>
                <w:rFonts w:eastAsiaTheme="minorHAnsi"/>
                <w:noProof/>
                <w:lang w:bidi="ar-SA"/>
              </w:rPr>
              <w:instrText xml:space="preserve"> REF  Table09 </w:instrText>
            </w:r>
            <w:r>
              <w:rPr>
                <w:noProof/>
              </w:rPr>
              <w:fldChar w:fldCharType="separate"/>
            </w:r>
            <w:r w:rsidR="00283540">
              <w:rPr>
                <w:noProof/>
              </w:rPr>
              <w:t>TRWH1029</w:t>
            </w:r>
            <w:r>
              <w:rPr>
                <w:noProof/>
              </w:rPr>
              <w:fldChar w:fldCharType="end"/>
            </w:r>
            <w:r w:rsidR="008965D6" w:rsidRPr="00181FA9">
              <w:t>TRWH10##</w:t>
            </w:r>
          </w:p>
        </w:tc>
        <w:tc>
          <w:tcPr>
            <w:tcW w:w="810" w:type="dxa"/>
          </w:tcPr>
          <w:p w14:paraId="5308449E" w14:textId="77777777" w:rsidR="008965D6" w:rsidRPr="00FB7A8D" w:rsidRDefault="008965D6" w:rsidP="00205058">
            <w:r w:rsidRPr="00FB7A8D">
              <w:t>Raw</w:t>
            </w:r>
          </w:p>
        </w:tc>
        <w:tc>
          <w:tcPr>
            <w:tcW w:w="1481" w:type="dxa"/>
          </w:tcPr>
          <w:p w14:paraId="7F3D364A" w14:textId="6F78E27B" w:rsidR="008965D6" w:rsidRPr="00FB7A8D" w:rsidRDefault="0056282C" w:rsidP="00205058">
            <w:r>
              <w:rPr>
                <w:noProof/>
              </w:rPr>
              <w:fldChar w:fldCharType="begin"/>
            </w:r>
            <w:r>
              <w:rPr>
                <w:rFonts w:eastAsiaTheme="minorHAnsi"/>
                <w:noProof/>
                <w:lang w:bidi="ar-SA"/>
              </w:rPr>
              <w:instrText xml:space="preserve"> REF  Table26 </w:instrText>
            </w:r>
            <w:r>
              <w:rPr>
                <w:noProof/>
              </w:rPr>
              <w:fldChar w:fldCharType="separate"/>
            </w:r>
            <w:r w:rsidR="00283540">
              <w:rPr>
                <w:noProof/>
              </w:rPr>
              <w:t>RM29</w:t>
            </w:r>
            <w:r>
              <w:rPr>
                <w:noProof/>
              </w:rPr>
              <w:fldChar w:fldCharType="end"/>
            </w:r>
            <w:r w:rsidR="008965D6" w:rsidRPr="00181FA9">
              <w:t>RM##</w:t>
            </w:r>
          </w:p>
        </w:tc>
      </w:tr>
      <w:tr w:rsidR="008965D6" w14:paraId="26F9B161" w14:textId="77777777" w:rsidTr="00BA1753">
        <w:tc>
          <w:tcPr>
            <w:tcW w:w="4027" w:type="dxa"/>
          </w:tcPr>
          <w:p w14:paraId="66FFCBFC" w14:textId="77777777" w:rsidR="008965D6" w:rsidRPr="00C37145" w:rsidRDefault="008965D6" w:rsidP="00205058">
            <w:r w:rsidRPr="00C37145">
              <w:t>Touring Frame-Red</w:t>
            </w:r>
          </w:p>
        </w:tc>
        <w:tc>
          <w:tcPr>
            <w:tcW w:w="1440" w:type="dxa"/>
          </w:tcPr>
          <w:p w14:paraId="7E415E68" w14:textId="77777777" w:rsidR="008965D6" w:rsidRPr="00C37145" w:rsidRDefault="008965D6" w:rsidP="00205058">
            <w:r w:rsidRPr="00C37145">
              <w:t>TRFR3000</w:t>
            </w:r>
          </w:p>
        </w:tc>
        <w:tc>
          <w:tcPr>
            <w:tcW w:w="1710" w:type="dxa"/>
          </w:tcPr>
          <w:p w14:paraId="2CCFB025" w14:textId="69A8AFAD" w:rsidR="008965D6" w:rsidRPr="00FB7A8D" w:rsidRDefault="0056282C" w:rsidP="00205058">
            <w:r>
              <w:rPr>
                <w:noProof/>
              </w:rPr>
              <w:fldChar w:fldCharType="begin"/>
            </w:r>
            <w:r>
              <w:rPr>
                <w:rFonts w:eastAsiaTheme="minorHAnsi"/>
                <w:noProof/>
                <w:lang w:bidi="ar-SA"/>
              </w:rPr>
              <w:instrText xml:space="preserve"> REF  Table10 </w:instrText>
            </w:r>
            <w:r>
              <w:rPr>
                <w:noProof/>
              </w:rPr>
              <w:fldChar w:fldCharType="separate"/>
            </w:r>
            <w:r w:rsidR="00283540">
              <w:rPr>
                <w:noProof/>
              </w:rPr>
              <w:t>TRFR3029</w:t>
            </w:r>
            <w:r>
              <w:rPr>
                <w:noProof/>
              </w:rPr>
              <w:fldChar w:fldCharType="end"/>
            </w:r>
            <w:r w:rsidR="008965D6" w:rsidRPr="00181FA9">
              <w:t>TRFR30##</w:t>
            </w:r>
          </w:p>
        </w:tc>
        <w:tc>
          <w:tcPr>
            <w:tcW w:w="810" w:type="dxa"/>
          </w:tcPr>
          <w:p w14:paraId="36A558BA" w14:textId="77777777" w:rsidR="008965D6" w:rsidRPr="00FB7A8D" w:rsidRDefault="008965D6" w:rsidP="00205058">
            <w:r w:rsidRPr="00FB7A8D">
              <w:t>Raw</w:t>
            </w:r>
          </w:p>
        </w:tc>
        <w:tc>
          <w:tcPr>
            <w:tcW w:w="1481" w:type="dxa"/>
          </w:tcPr>
          <w:p w14:paraId="0049B6E2" w14:textId="7A2B72D2" w:rsidR="008965D6" w:rsidRPr="00FB7A8D" w:rsidRDefault="0056282C" w:rsidP="00205058">
            <w:r>
              <w:rPr>
                <w:noProof/>
              </w:rPr>
              <w:fldChar w:fldCharType="begin"/>
            </w:r>
            <w:r>
              <w:rPr>
                <w:rFonts w:eastAsiaTheme="minorHAnsi"/>
                <w:noProof/>
                <w:lang w:bidi="ar-SA"/>
              </w:rPr>
              <w:instrText xml:space="preserve"> REF  Table27 </w:instrText>
            </w:r>
            <w:r>
              <w:rPr>
                <w:noProof/>
              </w:rPr>
              <w:fldChar w:fldCharType="separate"/>
            </w:r>
            <w:r w:rsidR="00283540">
              <w:rPr>
                <w:noProof/>
              </w:rPr>
              <w:t>RM29</w:t>
            </w:r>
            <w:r>
              <w:rPr>
                <w:noProof/>
              </w:rPr>
              <w:fldChar w:fldCharType="end"/>
            </w:r>
            <w:r w:rsidR="008965D6" w:rsidRPr="00181FA9">
              <w:t>RM##</w:t>
            </w:r>
          </w:p>
        </w:tc>
      </w:tr>
      <w:tr w:rsidR="008965D6" w14:paraId="050E345E" w14:textId="77777777" w:rsidTr="00BA1753">
        <w:tc>
          <w:tcPr>
            <w:tcW w:w="4027" w:type="dxa"/>
          </w:tcPr>
          <w:p w14:paraId="54168F56" w14:textId="77777777" w:rsidR="008965D6" w:rsidRPr="00C37145" w:rsidRDefault="008965D6" w:rsidP="00205058">
            <w:r w:rsidRPr="00C37145">
              <w:t>Touring Handle Bar</w:t>
            </w:r>
          </w:p>
        </w:tc>
        <w:tc>
          <w:tcPr>
            <w:tcW w:w="1440" w:type="dxa"/>
          </w:tcPr>
          <w:p w14:paraId="0085A7D8" w14:textId="77777777" w:rsidR="008965D6" w:rsidRPr="00C37145" w:rsidRDefault="008965D6" w:rsidP="00205058">
            <w:r w:rsidRPr="00C37145">
              <w:t>TRHB1000</w:t>
            </w:r>
          </w:p>
        </w:tc>
        <w:tc>
          <w:tcPr>
            <w:tcW w:w="1710" w:type="dxa"/>
          </w:tcPr>
          <w:p w14:paraId="2284B587" w14:textId="49EDDC5F" w:rsidR="008965D6" w:rsidRPr="00FB7A8D" w:rsidRDefault="0056282C" w:rsidP="00205058">
            <w:r>
              <w:rPr>
                <w:noProof/>
              </w:rPr>
              <w:fldChar w:fldCharType="begin"/>
            </w:r>
            <w:r>
              <w:rPr>
                <w:rFonts w:eastAsiaTheme="minorHAnsi"/>
                <w:noProof/>
                <w:lang w:bidi="ar-SA"/>
              </w:rPr>
              <w:instrText xml:space="preserve"> REF  Table11 </w:instrText>
            </w:r>
            <w:r>
              <w:rPr>
                <w:noProof/>
              </w:rPr>
              <w:fldChar w:fldCharType="separate"/>
            </w:r>
            <w:r w:rsidR="00283540">
              <w:rPr>
                <w:noProof/>
              </w:rPr>
              <w:t>TRHB1029</w:t>
            </w:r>
            <w:r>
              <w:rPr>
                <w:noProof/>
              </w:rPr>
              <w:fldChar w:fldCharType="end"/>
            </w:r>
            <w:r w:rsidR="008965D6" w:rsidRPr="00181FA9">
              <w:t>TRHB10##</w:t>
            </w:r>
          </w:p>
        </w:tc>
        <w:tc>
          <w:tcPr>
            <w:tcW w:w="810" w:type="dxa"/>
          </w:tcPr>
          <w:p w14:paraId="5834CE64" w14:textId="77777777" w:rsidR="008965D6" w:rsidRPr="00FB7A8D" w:rsidRDefault="008965D6" w:rsidP="00205058">
            <w:r w:rsidRPr="00FB7A8D">
              <w:t>Raw</w:t>
            </w:r>
          </w:p>
        </w:tc>
        <w:tc>
          <w:tcPr>
            <w:tcW w:w="1481" w:type="dxa"/>
          </w:tcPr>
          <w:p w14:paraId="7CDEA934" w14:textId="2E187DB3" w:rsidR="008965D6" w:rsidRPr="00FB7A8D" w:rsidRDefault="0056282C" w:rsidP="00205058">
            <w:r>
              <w:rPr>
                <w:noProof/>
              </w:rPr>
              <w:fldChar w:fldCharType="begin"/>
            </w:r>
            <w:r>
              <w:rPr>
                <w:rFonts w:eastAsiaTheme="minorHAnsi"/>
                <w:noProof/>
                <w:lang w:bidi="ar-SA"/>
              </w:rPr>
              <w:instrText xml:space="preserve"> REF  Table28 </w:instrText>
            </w:r>
            <w:r>
              <w:rPr>
                <w:noProof/>
              </w:rPr>
              <w:fldChar w:fldCharType="separate"/>
            </w:r>
            <w:r w:rsidR="00283540">
              <w:rPr>
                <w:noProof/>
              </w:rPr>
              <w:t>RM29</w:t>
            </w:r>
            <w:r>
              <w:rPr>
                <w:noProof/>
              </w:rPr>
              <w:fldChar w:fldCharType="end"/>
            </w:r>
            <w:r w:rsidR="008965D6" w:rsidRPr="00181FA9">
              <w:t>RM##</w:t>
            </w:r>
          </w:p>
        </w:tc>
      </w:tr>
      <w:tr w:rsidR="008965D6" w14:paraId="35600365" w14:textId="77777777" w:rsidTr="00BA1753">
        <w:tc>
          <w:tcPr>
            <w:tcW w:w="4027" w:type="dxa"/>
          </w:tcPr>
          <w:p w14:paraId="0CFBB306" w14:textId="77777777" w:rsidR="008965D6" w:rsidRPr="00C37145" w:rsidRDefault="008965D6" w:rsidP="00205058">
            <w:r w:rsidRPr="00C37145">
              <w:t>Touring Seat Kit</w:t>
            </w:r>
          </w:p>
        </w:tc>
        <w:tc>
          <w:tcPr>
            <w:tcW w:w="1440" w:type="dxa"/>
          </w:tcPr>
          <w:p w14:paraId="2F0F9B7D" w14:textId="77777777" w:rsidR="008965D6" w:rsidRPr="00C37145" w:rsidRDefault="008965D6" w:rsidP="00205058">
            <w:r w:rsidRPr="00C37145">
              <w:t>TRSK1000</w:t>
            </w:r>
          </w:p>
        </w:tc>
        <w:tc>
          <w:tcPr>
            <w:tcW w:w="1710" w:type="dxa"/>
          </w:tcPr>
          <w:p w14:paraId="04CCC7A1" w14:textId="0948321E" w:rsidR="008965D6" w:rsidRPr="00FB7A8D" w:rsidRDefault="0056282C" w:rsidP="00205058">
            <w:r>
              <w:rPr>
                <w:noProof/>
              </w:rPr>
              <w:fldChar w:fldCharType="begin"/>
            </w:r>
            <w:r>
              <w:rPr>
                <w:rFonts w:eastAsiaTheme="minorHAnsi"/>
                <w:noProof/>
                <w:lang w:bidi="ar-SA"/>
              </w:rPr>
              <w:instrText xml:space="preserve"> REF  Table12 </w:instrText>
            </w:r>
            <w:r>
              <w:rPr>
                <w:noProof/>
              </w:rPr>
              <w:fldChar w:fldCharType="separate"/>
            </w:r>
            <w:r w:rsidR="00283540">
              <w:rPr>
                <w:noProof/>
              </w:rPr>
              <w:t>TRSK1029</w:t>
            </w:r>
            <w:r>
              <w:rPr>
                <w:noProof/>
              </w:rPr>
              <w:fldChar w:fldCharType="end"/>
            </w:r>
            <w:r w:rsidR="008965D6" w:rsidRPr="00181FA9">
              <w:t>TRSK10##</w:t>
            </w:r>
          </w:p>
        </w:tc>
        <w:tc>
          <w:tcPr>
            <w:tcW w:w="810" w:type="dxa"/>
          </w:tcPr>
          <w:p w14:paraId="3F132E53" w14:textId="77777777" w:rsidR="008965D6" w:rsidRPr="00FB7A8D" w:rsidRDefault="008965D6" w:rsidP="00205058">
            <w:r w:rsidRPr="00FB7A8D">
              <w:t>Raw</w:t>
            </w:r>
          </w:p>
        </w:tc>
        <w:tc>
          <w:tcPr>
            <w:tcW w:w="1481" w:type="dxa"/>
          </w:tcPr>
          <w:p w14:paraId="5DE500E4" w14:textId="7E551F5E" w:rsidR="008965D6" w:rsidRPr="00FB7A8D" w:rsidRDefault="0056282C" w:rsidP="00205058">
            <w:r>
              <w:rPr>
                <w:noProof/>
              </w:rPr>
              <w:fldChar w:fldCharType="begin"/>
            </w:r>
            <w:r>
              <w:rPr>
                <w:rFonts w:eastAsiaTheme="minorHAnsi"/>
                <w:noProof/>
                <w:lang w:bidi="ar-SA"/>
              </w:rPr>
              <w:instrText xml:space="preserve"> REF  Table29 </w:instrText>
            </w:r>
            <w:r>
              <w:rPr>
                <w:noProof/>
              </w:rPr>
              <w:fldChar w:fldCharType="separate"/>
            </w:r>
            <w:r w:rsidR="00283540">
              <w:rPr>
                <w:noProof/>
              </w:rPr>
              <w:t>RM29</w:t>
            </w:r>
            <w:r>
              <w:rPr>
                <w:noProof/>
              </w:rPr>
              <w:fldChar w:fldCharType="end"/>
            </w:r>
            <w:r w:rsidR="008965D6" w:rsidRPr="00181FA9">
              <w:t>RM##</w:t>
            </w:r>
          </w:p>
        </w:tc>
      </w:tr>
      <w:tr w:rsidR="008965D6" w14:paraId="6A74AA51" w14:textId="77777777" w:rsidTr="00BA1753">
        <w:tc>
          <w:tcPr>
            <w:tcW w:w="4027" w:type="dxa"/>
          </w:tcPr>
          <w:p w14:paraId="3F6F07FE" w14:textId="77777777" w:rsidR="008965D6" w:rsidRPr="00C37145" w:rsidRDefault="008965D6" w:rsidP="00205058">
            <w:r w:rsidRPr="00C37145">
              <w:t>Touring Tire</w:t>
            </w:r>
          </w:p>
        </w:tc>
        <w:tc>
          <w:tcPr>
            <w:tcW w:w="1440" w:type="dxa"/>
          </w:tcPr>
          <w:p w14:paraId="21926DFF" w14:textId="77777777" w:rsidR="008965D6" w:rsidRPr="00C37145" w:rsidRDefault="008965D6" w:rsidP="00205058">
            <w:r w:rsidRPr="00C37145">
              <w:t>TRTR1000</w:t>
            </w:r>
          </w:p>
        </w:tc>
        <w:tc>
          <w:tcPr>
            <w:tcW w:w="1710" w:type="dxa"/>
          </w:tcPr>
          <w:p w14:paraId="0992977F" w14:textId="6E451F3F" w:rsidR="008965D6" w:rsidRPr="00FB7A8D" w:rsidRDefault="0056282C" w:rsidP="00205058">
            <w:r>
              <w:rPr>
                <w:noProof/>
              </w:rPr>
              <w:fldChar w:fldCharType="begin"/>
            </w:r>
            <w:r>
              <w:rPr>
                <w:rFonts w:eastAsiaTheme="minorHAnsi"/>
                <w:noProof/>
                <w:lang w:bidi="ar-SA"/>
              </w:rPr>
              <w:instrText xml:space="preserve"> REF  Table13 </w:instrText>
            </w:r>
            <w:r>
              <w:rPr>
                <w:noProof/>
              </w:rPr>
              <w:fldChar w:fldCharType="separate"/>
            </w:r>
            <w:r w:rsidR="00283540">
              <w:rPr>
                <w:noProof/>
              </w:rPr>
              <w:t>TRTR1029</w:t>
            </w:r>
            <w:r>
              <w:rPr>
                <w:noProof/>
              </w:rPr>
              <w:fldChar w:fldCharType="end"/>
            </w:r>
            <w:r w:rsidR="008965D6" w:rsidRPr="00181FA9">
              <w:t>TRTR10##</w:t>
            </w:r>
          </w:p>
        </w:tc>
        <w:tc>
          <w:tcPr>
            <w:tcW w:w="810" w:type="dxa"/>
          </w:tcPr>
          <w:p w14:paraId="57CA9E07" w14:textId="77777777" w:rsidR="008965D6" w:rsidRPr="00FB7A8D" w:rsidRDefault="008965D6" w:rsidP="00205058">
            <w:r w:rsidRPr="00FB7A8D">
              <w:t>Raw</w:t>
            </w:r>
          </w:p>
        </w:tc>
        <w:tc>
          <w:tcPr>
            <w:tcW w:w="1481" w:type="dxa"/>
          </w:tcPr>
          <w:p w14:paraId="131D69E8" w14:textId="21EEDA14" w:rsidR="008965D6" w:rsidRPr="00FB7A8D" w:rsidRDefault="0056282C" w:rsidP="00205058">
            <w:r>
              <w:rPr>
                <w:noProof/>
              </w:rPr>
              <w:fldChar w:fldCharType="begin"/>
            </w:r>
            <w:r>
              <w:rPr>
                <w:rFonts w:eastAsiaTheme="minorHAnsi"/>
                <w:noProof/>
                <w:lang w:bidi="ar-SA"/>
              </w:rPr>
              <w:instrText xml:space="preserve"> REF  Table30 </w:instrText>
            </w:r>
            <w:r>
              <w:rPr>
                <w:noProof/>
              </w:rPr>
              <w:fldChar w:fldCharType="separate"/>
            </w:r>
            <w:r w:rsidR="00283540">
              <w:rPr>
                <w:noProof/>
              </w:rPr>
              <w:t>RM29</w:t>
            </w:r>
            <w:r>
              <w:rPr>
                <w:noProof/>
              </w:rPr>
              <w:fldChar w:fldCharType="end"/>
            </w:r>
            <w:r w:rsidR="008965D6" w:rsidRPr="00181FA9">
              <w:t>RM##</w:t>
            </w:r>
          </w:p>
        </w:tc>
      </w:tr>
      <w:tr w:rsidR="008965D6" w14:paraId="5F09D325" w14:textId="77777777" w:rsidTr="00BA1753">
        <w:tc>
          <w:tcPr>
            <w:tcW w:w="4027" w:type="dxa"/>
          </w:tcPr>
          <w:p w14:paraId="18B6D8BE" w14:textId="77777777" w:rsidR="008965D6" w:rsidRPr="00C37145" w:rsidRDefault="008965D6" w:rsidP="00205058">
            <w:r w:rsidRPr="00C37145">
              <w:t>Touring Tube</w:t>
            </w:r>
          </w:p>
        </w:tc>
        <w:tc>
          <w:tcPr>
            <w:tcW w:w="1440" w:type="dxa"/>
          </w:tcPr>
          <w:p w14:paraId="39A5B968" w14:textId="77777777" w:rsidR="008965D6" w:rsidRPr="00C37145" w:rsidRDefault="008965D6" w:rsidP="00205058">
            <w:r w:rsidRPr="00C37145">
              <w:t>TRTB1000</w:t>
            </w:r>
          </w:p>
        </w:tc>
        <w:tc>
          <w:tcPr>
            <w:tcW w:w="1710" w:type="dxa"/>
          </w:tcPr>
          <w:p w14:paraId="25C69018" w14:textId="13F15828" w:rsidR="008965D6" w:rsidRPr="00FB7A8D" w:rsidRDefault="0056282C" w:rsidP="00205058">
            <w:r>
              <w:rPr>
                <w:noProof/>
              </w:rPr>
              <w:fldChar w:fldCharType="begin"/>
            </w:r>
            <w:r>
              <w:rPr>
                <w:rFonts w:eastAsiaTheme="minorHAnsi"/>
                <w:noProof/>
                <w:lang w:bidi="ar-SA"/>
              </w:rPr>
              <w:instrText xml:space="preserve"> REF  Table14 </w:instrText>
            </w:r>
            <w:r>
              <w:rPr>
                <w:noProof/>
              </w:rPr>
              <w:fldChar w:fldCharType="separate"/>
            </w:r>
            <w:r w:rsidR="00283540">
              <w:rPr>
                <w:noProof/>
              </w:rPr>
              <w:t>TRTB1029</w:t>
            </w:r>
            <w:r>
              <w:rPr>
                <w:noProof/>
              </w:rPr>
              <w:fldChar w:fldCharType="end"/>
            </w:r>
            <w:r w:rsidR="008965D6" w:rsidRPr="00181FA9">
              <w:t>TRTB10##</w:t>
            </w:r>
          </w:p>
        </w:tc>
        <w:tc>
          <w:tcPr>
            <w:tcW w:w="810" w:type="dxa"/>
          </w:tcPr>
          <w:p w14:paraId="4D929CDE" w14:textId="77777777" w:rsidR="008965D6" w:rsidRPr="00FB7A8D" w:rsidRDefault="008965D6" w:rsidP="00205058">
            <w:r w:rsidRPr="00FB7A8D">
              <w:t>Raw</w:t>
            </w:r>
          </w:p>
        </w:tc>
        <w:tc>
          <w:tcPr>
            <w:tcW w:w="1481" w:type="dxa"/>
          </w:tcPr>
          <w:p w14:paraId="0C98DAAD" w14:textId="0F42A76E" w:rsidR="008965D6" w:rsidRPr="00FB7A8D" w:rsidRDefault="0056282C" w:rsidP="00205058">
            <w:r>
              <w:rPr>
                <w:noProof/>
              </w:rPr>
              <w:fldChar w:fldCharType="begin"/>
            </w:r>
            <w:r>
              <w:rPr>
                <w:rFonts w:eastAsiaTheme="minorHAnsi"/>
                <w:noProof/>
                <w:lang w:bidi="ar-SA"/>
              </w:rPr>
              <w:instrText xml:space="preserve"> REF  Table31 </w:instrText>
            </w:r>
            <w:r>
              <w:rPr>
                <w:noProof/>
              </w:rPr>
              <w:fldChar w:fldCharType="separate"/>
            </w:r>
            <w:r w:rsidR="00283540">
              <w:rPr>
                <w:noProof/>
              </w:rPr>
              <w:t>RM29</w:t>
            </w:r>
            <w:r>
              <w:rPr>
                <w:noProof/>
              </w:rPr>
              <w:fldChar w:fldCharType="end"/>
            </w:r>
            <w:r w:rsidR="008965D6" w:rsidRPr="00181FA9">
              <w:t>RM##</w:t>
            </w:r>
          </w:p>
        </w:tc>
      </w:tr>
      <w:tr w:rsidR="008965D6" w14:paraId="0FF5ADF2" w14:textId="77777777" w:rsidTr="00BA1753">
        <w:tc>
          <w:tcPr>
            <w:tcW w:w="4027" w:type="dxa"/>
          </w:tcPr>
          <w:p w14:paraId="16F62A68" w14:textId="77777777" w:rsidR="008965D6" w:rsidRPr="00C37145" w:rsidRDefault="008965D6" w:rsidP="00205058">
            <w:r w:rsidRPr="00C37145">
              <w:t>Warranty Document</w:t>
            </w:r>
          </w:p>
        </w:tc>
        <w:tc>
          <w:tcPr>
            <w:tcW w:w="1440" w:type="dxa"/>
          </w:tcPr>
          <w:p w14:paraId="7CC583D6" w14:textId="77777777" w:rsidR="008965D6" w:rsidRPr="00C37145" w:rsidRDefault="008965D6" w:rsidP="00205058">
            <w:r w:rsidRPr="00C37145">
              <w:t>WDOC1000</w:t>
            </w:r>
          </w:p>
        </w:tc>
        <w:tc>
          <w:tcPr>
            <w:tcW w:w="1710" w:type="dxa"/>
          </w:tcPr>
          <w:p w14:paraId="405FA174" w14:textId="0B6A0F13" w:rsidR="008965D6" w:rsidRPr="00FB7A8D" w:rsidRDefault="0056282C" w:rsidP="00205058">
            <w:r>
              <w:rPr>
                <w:noProof/>
              </w:rPr>
              <w:fldChar w:fldCharType="begin"/>
            </w:r>
            <w:r>
              <w:rPr>
                <w:rFonts w:eastAsiaTheme="minorHAnsi"/>
                <w:noProof/>
                <w:lang w:bidi="ar-SA"/>
              </w:rPr>
              <w:instrText xml:space="preserve"> REF  Table15 </w:instrText>
            </w:r>
            <w:r>
              <w:rPr>
                <w:noProof/>
              </w:rPr>
              <w:fldChar w:fldCharType="separate"/>
            </w:r>
            <w:r w:rsidR="00283540">
              <w:rPr>
                <w:noProof/>
              </w:rPr>
              <w:t>WDOC1029</w:t>
            </w:r>
            <w:r>
              <w:rPr>
                <w:noProof/>
              </w:rPr>
              <w:fldChar w:fldCharType="end"/>
            </w:r>
            <w:r w:rsidR="008965D6" w:rsidRPr="00181FA9">
              <w:t>WDOC10##</w:t>
            </w:r>
          </w:p>
        </w:tc>
        <w:tc>
          <w:tcPr>
            <w:tcW w:w="810" w:type="dxa"/>
          </w:tcPr>
          <w:p w14:paraId="2FC1AA98" w14:textId="77777777" w:rsidR="008965D6" w:rsidRPr="00FB7A8D" w:rsidRDefault="008965D6" w:rsidP="00205058">
            <w:r w:rsidRPr="00FB7A8D">
              <w:t>Raw</w:t>
            </w:r>
          </w:p>
        </w:tc>
        <w:tc>
          <w:tcPr>
            <w:tcW w:w="1481" w:type="dxa"/>
          </w:tcPr>
          <w:p w14:paraId="33BA5FB0" w14:textId="19C2E4FD" w:rsidR="008965D6" w:rsidRPr="00FB7A8D" w:rsidRDefault="0056282C" w:rsidP="00205058">
            <w:r>
              <w:rPr>
                <w:noProof/>
              </w:rPr>
              <w:fldChar w:fldCharType="begin"/>
            </w:r>
            <w:r>
              <w:rPr>
                <w:rFonts w:eastAsiaTheme="minorHAnsi"/>
                <w:noProof/>
                <w:lang w:bidi="ar-SA"/>
              </w:rPr>
              <w:instrText xml:space="preserve"> REF  Table32 </w:instrText>
            </w:r>
            <w:r>
              <w:rPr>
                <w:noProof/>
              </w:rPr>
              <w:fldChar w:fldCharType="separate"/>
            </w:r>
            <w:r w:rsidR="00283540">
              <w:rPr>
                <w:noProof/>
              </w:rPr>
              <w:t>RM29</w:t>
            </w:r>
            <w:r>
              <w:rPr>
                <w:noProof/>
              </w:rPr>
              <w:fldChar w:fldCharType="end"/>
            </w:r>
            <w:r w:rsidR="008965D6" w:rsidRPr="00181FA9">
              <w:t>RM##</w:t>
            </w:r>
          </w:p>
        </w:tc>
      </w:tr>
      <w:tr w:rsidR="008965D6" w:rsidRPr="00E10B26" w14:paraId="598A9499" w14:textId="77777777" w:rsidTr="00BA1753">
        <w:tc>
          <w:tcPr>
            <w:tcW w:w="4027" w:type="dxa"/>
          </w:tcPr>
          <w:p w14:paraId="5F1EC992" w14:textId="69DCAA6B" w:rsidR="008965D6" w:rsidRPr="00C37145" w:rsidRDefault="008965D6" w:rsidP="00205058">
            <w:r w:rsidRPr="00C37145">
              <w:t xml:space="preserve">Touring </w:t>
            </w:r>
            <w:r w:rsidR="00FE6932" w:rsidRPr="00C37145">
              <w:t>Alumin</w:t>
            </w:r>
            <w:r w:rsidR="00FE6932">
              <w:t>u</w:t>
            </w:r>
            <w:r w:rsidR="00FE6932" w:rsidRPr="00C37145">
              <w:t>m</w:t>
            </w:r>
            <w:r w:rsidRPr="00C37145">
              <w:t xml:space="preserve"> Wheel Assembly</w:t>
            </w:r>
          </w:p>
        </w:tc>
        <w:tc>
          <w:tcPr>
            <w:tcW w:w="1440" w:type="dxa"/>
          </w:tcPr>
          <w:p w14:paraId="3B27C9C5" w14:textId="77777777" w:rsidR="008965D6" w:rsidRPr="00C37145" w:rsidRDefault="008965D6" w:rsidP="00205058">
            <w:r w:rsidRPr="00C37145">
              <w:t>TRWA1000</w:t>
            </w:r>
          </w:p>
        </w:tc>
        <w:tc>
          <w:tcPr>
            <w:tcW w:w="1710" w:type="dxa"/>
          </w:tcPr>
          <w:p w14:paraId="00745B58" w14:textId="04B17B78" w:rsidR="008965D6" w:rsidRPr="00FB7A8D" w:rsidRDefault="0056282C" w:rsidP="00205058">
            <w:r>
              <w:rPr>
                <w:noProof/>
              </w:rPr>
              <w:fldChar w:fldCharType="begin"/>
            </w:r>
            <w:r>
              <w:rPr>
                <w:rFonts w:eastAsiaTheme="minorHAnsi"/>
                <w:noProof/>
                <w:lang w:bidi="ar-SA"/>
              </w:rPr>
              <w:instrText xml:space="preserve"> REF  Table16 </w:instrText>
            </w:r>
            <w:r>
              <w:rPr>
                <w:noProof/>
              </w:rPr>
              <w:fldChar w:fldCharType="separate"/>
            </w:r>
            <w:r w:rsidR="00283540">
              <w:rPr>
                <w:noProof/>
              </w:rPr>
              <w:t>TRWA1029</w:t>
            </w:r>
            <w:r>
              <w:rPr>
                <w:noProof/>
              </w:rPr>
              <w:fldChar w:fldCharType="end"/>
            </w:r>
            <w:r w:rsidR="008965D6" w:rsidRPr="00181FA9">
              <w:t>TRWA10##</w:t>
            </w:r>
          </w:p>
        </w:tc>
        <w:tc>
          <w:tcPr>
            <w:tcW w:w="810" w:type="dxa"/>
          </w:tcPr>
          <w:p w14:paraId="0AE0EB1B" w14:textId="77777777" w:rsidR="008965D6" w:rsidRPr="00FB7A8D" w:rsidRDefault="008965D6" w:rsidP="00205058">
            <w:r w:rsidRPr="00FB7A8D">
              <w:t>Semi.</w:t>
            </w:r>
          </w:p>
        </w:tc>
        <w:tc>
          <w:tcPr>
            <w:tcW w:w="1481" w:type="dxa"/>
          </w:tcPr>
          <w:p w14:paraId="71A81DC2" w14:textId="3E7E1631" w:rsidR="008965D6" w:rsidRPr="00FB7A8D" w:rsidRDefault="0056282C" w:rsidP="00205058">
            <w:r>
              <w:rPr>
                <w:noProof/>
              </w:rPr>
              <w:fldChar w:fldCharType="begin"/>
            </w:r>
            <w:r>
              <w:rPr>
                <w:rFonts w:eastAsiaTheme="minorHAnsi"/>
                <w:noProof/>
                <w:lang w:bidi="ar-SA"/>
              </w:rPr>
              <w:instrText xml:space="preserve"> REF  Table33 </w:instrText>
            </w:r>
            <w:r>
              <w:rPr>
                <w:noProof/>
              </w:rPr>
              <w:fldChar w:fldCharType="separate"/>
            </w:r>
            <w:r w:rsidR="00283540">
              <w:rPr>
                <w:noProof/>
              </w:rPr>
              <w:t>SF29</w:t>
            </w:r>
            <w:r>
              <w:rPr>
                <w:noProof/>
              </w:rPr>
              <w:fldChar w:fldCharType="end"/>
            </w:r>
            <w:r w:rsidR="008965D6" w:rsidRPr="00181FA9">
              <w:t>SF##</w:t>
            </w:r>
          </w:p>
        </w:tc>
      </w:tr>
      <w:tr w:rsidR="008965D6" w:rsidRPr="00E10B26" w14:paraId="0FB01214" w14:textId="77777777" w:rsidTr="00BA1753">
        <w:tc>
          <w:tcPr>
            <w:tcW w:w="4027" w:type="dxa"/>
          </w:tcPr>
          <w:p w14:paraId="34739038" w14:textId="77777777" w:rsidR="008965D6" w:rsidRPr="00C37145" w:rsidRDefault="008965D6" w:rsidP="00205058">
            <w:r w:rsidRPr="00C37145">
              <w:t>Deluxe Touring Bike (red)</w:t>
            </w:r>
          </w:p>
        </w:tc>
        <w:tc>
          <w:tcPr>
            <w:tcW w:w="1440" w:type="dxa"/>
          </w:tcPr>
          <w:p w14:paraId="507077A1" w14:textId="77777777" w:rsidR="008965D6" w:rsidRPr="00C37145" w:rsidRDefault="008965D6" w:rsidP="00205058">
            <w:r w:rsidRPr="00C37145">
              <w:t>DXTR3000</w:t>
            </w:r>
          </w:p>
        </w:tc>
        <w:tc>
          <w:tcPr>
            <w:tcW w:w="1710" w:type="dxa"/>
          </w:tcPr>
          <w:p w14:paraId="05AA39AD" w14:textId="5906B286" w:rsidR="008965D6" w:rsidRPr="00FB7A8D" w:rsidRDefault="0056282C" w:rsidP="00205058">
            <w:r>
              <w:rPr>
                <w:noProof/>
              </w:rPr>
              <w:fldChar w:fldCharType="begin"/>
            </w:r>
            <w:r>
              <w:rPr>
                <w:rFonts w:eastAsiaTheme="minorHAnsi"/>
                <w:noProof/>
                <w:lang w:bidi="ar-SA"/>
              </w:rPr>
              <w:instrText xml:space="preserve"> REF  Table17 </w:instrText>
            </w:r>
            <w:r>
              <w:rPr>
                <w:noProof/>
              </w:rPr>
              <w:fldChar w:fldCharType="separate"/>
            </w:r>
            <w:r w:rsidR="00283540">
              <w:rPr>
                <w:noProof/>
              </w:rPr>
              <w:t>DXTR3029</w:t>
            </w:r>
            <w:r>
              <w:rPr>
                <w:noProof/>
              </w:rPr>
              <w:fldChar w:fldCharType="end"/>
            </w:r>
            <w:r w:rsidR="008965D6" w:rsidRPr="00181FA9">
              <w:t>DXTR30##</w:t>
            </w:r>
          </w:p>
        </w:tc>
        <w:tc>
          <w:tcPr>
            <w:tcW w:w="810" w:type="dxa"/>
          </w:tcPr>
          <w:p w14:paraId="6E7361AF" w14:textId="77777777" w:rsidR="008965D6" w:rsidRPr="00FB7A8D" w:rsidRDefault="008965D6" w:rsidP="00205058">
            <w:r w:rsidRPr="00FB7A8D">
              <w:t>Fin.</w:t>
            </w:r>
          </w:p>
        </w:tc>
        <w:tc>
          <w:tcPr>
            <w:tcW w:w="1481" w:type="dxa"/>
          </w:tcPr>
          <w:p w14:paraId="5B776D7C" w14:textId="17CC6E7F" w:rsidR="008965D6" w:rsidRPr="00FB7A8D" w:rsidRDefault="0056282C" w:rsidP="00205058">
            <w:r>
              <w:rPr>
                <w:noProof/>
              </w:rPr>
              <w:fldChar w:fldCharType="begin"/>
            </w:r>
            <w:r>
              <w:rPr>
                <w:rFonts w:eastAsiaTheme="minorHAnsi"/>
                <w:noProof/>
                <w:lang w:bidi="ar-SA"/>
              </w:rPr>
              <w:instrText xml:space="preserve"> REF  Table34 </w:instrText>
            </w:r>
            <w:r>
              <w:rPr>
                <w:noProof/>
              </w:rPr>
              <w:fldChar w:fldCharType="separate"/>
            </w:r>
            <w:r w:rsidR="00283540">
              <w:rPr>
                <w:noProof/>
              </w:rPr>
              <w:t>FG29</w:t>
            </w:r>
            <w:r>
              <w:rPr>
                <w:noProof/>
              </w:rPr>
              <w:fldChar w:fldCharType="end"/>
            </w:r>
            <w:r w:rsidR="008965D6" w:rsidRPr="00181FA9">
              <w:t>FG##</w:t>
            </w:r>
          </w:p>
        </w:tc>
      </w:tr>
    </w:tbl>
    <w:p w14:paraId="7D59CC74" w14:textId="3EAD4B45" w:rsidR="00EB1547" w:rsidRDefault="00EB1547" w:rsidP="00205058"/>
    <w:sectPr w:rsidR="00EB1547" w:rsidSect="00EA0261">
      <w:footerReference w:type="default" r:id="rId1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69406" w14:textId="77777777" w:rsidR="001A0D2C" w:rsidRDefault="001A0D2C" w:rsidP="002F4695">
      <w:r>
        <w:separator/>
      </w:r>
    </w:p>
    <w:p w14:paraId="6C19A283" w14:textId="77777777" w:rsidR="001A0D2C" w:rsidRDefault="001A0D2C"/>
    <w:p w14:paraId="2E7C7101" w14:textId="77777777" w:rsidR="001A0D2C" w:rsidRDefault="001A0D2C"/>
    <w:p w14:paraId="7707FF1D" w14:textId="77777777" w:rsidR="001A0D2C" w:rsidRDefault="001A0D2C"/>
  </w:endnote>
  <w:endnote w:type="continuationSeparator" w:id="0">
    <w:p w14:paraId="1EFC8B69" w14:textId="77777777" w:rsidR="001A0D2C" w:rsidRDefault="001A0D2C" w:rsidP="002F4695">
      <w:r>
        <w:continuationSeparator/>
      </w:r>
    </w:p>
    <w:p w14:paraId="597CF73C" w14:textId="77777777" w:rsidR="001A0D2C" w:rsidRDefault="001A0D2C"/>
    <w:p w14:paraId="2A25AC90" w14:textId="77777777" w:rsidR="001A0D2C" w:rsidRDefault="001A0D2C"/>
    <w:p w14:paraId="0259DC25" w14:textId="77777777" w:rsidR="001A0D2C" w:rsidRDefault="001A0D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7F8D4" w14:textId="1B67C969" w:rsidR="00EE193E" w:rsidRPr="00EA0261" w:rsidRDefault="00EE193E">
    <w:pPr>
      <w:rPr>
        <w:sz w:val="20"/>
        <w:szCs w:val="20"/>
      </w:rPr>
    </w:pPr>
    <w:r>
      <w:rPr>
        <w:sz w:val="20"/>
        <w:szCs w:val="20"/>
      </w:rPr>
      <w:t>Chapter 06: Production Master Data</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E7305D">
      <w:rPr>
        <w:noProof/>
        <w:sz w:val="20"/>
        <w:szCs w:val="20"/>
      </w:rPr>
      <w:t>2</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E7305D">
      <w:rPr>
        <w:noProof/>
        <w:sz w:val="20"/>
        <w:szCs w:val="20"/>
      </w:rPr>
      <w:t>28</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84361B">
      <w:rPr>
        <w:rFonts w:cs="Times New Roman"/>
        <w:sz w:val="20"/>
        <w:szCs w:val="20"/>
      </w:rPr>
      <w:t>2</w:t>
    </w:r>
    <w:r w:rsidR="00EC39B4">
      <w:rPr>
        <w:rFonts w:cs="Times New Roman"/>
        <w:sz w:val="20"/>
        <w:szCs w:val="20"/>
      </w:rPr>
      <w:t>2</w:t>
    </w:r>
    <w:r w:rsidRPr="00EA0261">
      <w:rPr>
        <w:rFonts w:cs="Times New Roman"/>
        <w:sz w:val="20"/>
        <w:szCs w:val="20"/>
      </w:rPr>
      <w:t xml:space="preserve"> </w:t>
    </w:r>
    <w:r w:rsidRPr="00EA0261">
      <w:rPr>
        <w:sz w:val="20"/>
        <w:szCs w:val="20"/>
      </w:rPr>
      <w:t>Epistemy Press, LLC.</w:t>
    </w:r>
  </w:p>
  <w:p w14:paraId="3ED710DC" w14:textId="77777777" w:rsidR="00EE193E" w:rsidRDefault="00EE193E"/>
  <w:p w14:paraId="298E6A6E" w14:textId="77777777" w:rsidR="00EE193E" w:rsidRDefault="00EE19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79A7C" w14:textId="77777777" w:rsidR="001A0D2C" w:rsidRDefault="001A0D2C" w:rsidP="002F4695">
      <w:r>
        <w:separator/>
      </w:r>
    </w:p>
    <w:p w14:paraId="55FE36B3" w14:textId="77777777" w:rsidR="001A0D2C" w:rsidRDefault="001A0D2C"/>
    <w:p w14:paraId="14855EF4" w14:textId="77777777" w:rsidR="001A0D2C" w:rsidRDefault="001A0D2C"/>
    <w:p w14:paraId="5B98640C" w14:textId="77777777" w:rsidR="001A0D2C" w:rsidRDefault="001A0D2C"/>
  </w:footnote>
  <w:footnote w:type="continuationSeparator" w:id="0">
    <w:p w14:paraId="24F28349" w14:textId="77777777" w:rsidR="001A0D2C" w:rsidRDefault="001A0D2C" w:rsidP="002F4695">
      <w:r>
        <w:continuationSeparator/>
      </w:r>
    </w:p>
    <w:p w14:paraId="06A35DC4" w14:textId="77777777" w:rsidR="001A0D2C" w:rsidRDefault="001A0D2C"/>
    <w:p w14:paraId="4450ECB0" w14:textId="77777777" w:rsidR="001A0D2C" w:rsidRDefault="001A0D2C"/>
    <w:p w14:paraId="6F94F686" w14:textId="77777777" w:rsidR="001A0D2C" w:rsidRDefault="001A0D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pt;height:14.5pt;visibility:visible;mso-wrap-style:square" o:bullet="t">
        <v:imagedata r:id="rId1" o:title=""/>
      </v:shape>
    </w:pict>
  </w:numPicBullet>
  <w:numPicBullet w:numPicBulletId="1">
    <w:pict>
      <v:shape id="_x0000_i1049" type="#_x0000_t75" style="width:18pt;height:15pt;visibility:visible;mso-wrap-style:square" o:bullet="t">
        <v:imagedata r:id="rId2" o:title=""/>
      </v:shape>
    </w:pict>
  </w:numPicBullet>
  <w:abstractNum w:abstractNumId="0"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F9A0394"/>
    <w:multiLevelType w:val="hybridMultilevel"/>
    <w:tmpl w:val="D7C092C4"/>
    <w:lvl w:ilvl="0" w:tplc="166CAA0C">
      <w:start w:val="1"/>
      <w:numFmt w:val="bullet"/>
      <w:lvlText w:val=""/>
      <w:lvlPicBulletId w:val="0"/>
      <w:lvlJc w:val="left"/>
      <w:pPr>
        <w:tabs>
          <w:tab w:val="num" w:pos="720"/>
        </w:tabs>
        <w:ind w:left="720" w:hanging="360"/>
      </w:pPr>
      <w:rPr>
        <w:rFonts w:ascii="Symbol" w:hAnsi="Symbol" w:hint="default"/>
      </w:rPr>
    </w:lvl>
    <w:lvl w:ilvl="1" w:tplc="26027BC6" w:tentative="1">
      <w:start w:val="1"/>
      <w:numFmt w:val="bullet"/>
      <w:lvlText w:val=""/>
      <w:lvlJc w:val="left"/>
      <w:pPr>
        <w:tabs>
          <w:tab w:val="num" w:pos="1440"/>
        </w:tabs>
        <w:ind w:left="1440" w:hanging="360"/>
      </w:pPr>
      <w:rPr>
        <w:rFonts w:ascii="Symbol" w:hAnsi="Symbol" w:hint="default"/>
      </w:rPr>
    </w:lvl>
    <w:lvl w:ilvl="2" w:tplc="E6E2293E" w:tentative="1">
      <w:start w:val="1"/>
      <w:numFmt w:val="bullet"/>
      <w:lvlText w:val=""/>
      <w:lvlJc w:val="left"/>
      <w:pPr>
        <w:tabs>
          <w:tab w:val="num" w:pos="2160"/>
        </w:tabs>
        <w:ind w:left="2160" w:hanging="360"/>
      </w:pPr>
      <w:rPr>
        <w:rFonts w:ascii="Symbol" w:hAnsi="Symbol" w:hint="default"/>
      </w:rPr>
    </w:lvl>
    <w:lvl w:ilvl="3" w:tplc="949CC284" w:tentative="1">
      <w:start w:val="1"/>
      <w:numFmt w:val="bullet"/>
      <w:lvlText w:val=""/>
      <w:lvlJc w:val="left"/>
      <w:pPr>
        <w:tabs>
          <w:tab w:val="num" w:pos="2880"/>
        </w:tabs>
        <w:ind w:left="2880" w:hanging="360"/>
      </w:pPr>
      <w:rPr>
        <w:rFonts w:ascii="Symbol" w:hAnsi="Symbol" w:hint="default"/>
      </w:rPr>
    </w:lvl>
    <w:lvl w:ilvl="4" w:tplc="F61C3278" w:tentative="1">
      <w:start w:val="1"/>
      <w:numFmt w:val="bullet"/>
      <w:lvlText w:val=""/>
      <w:lvlJc w:val="left"/>
      <w:pPr>
        <w:tabs>
          <w:tab w:val="num" w:pos="3600"/>
        </w:tabs>
        <w:ind w:left="3600" w:hanging="360"/>
      </w:pPr>
      <w:rPr>
        <w:rFonts w:ascii="Symbol" w:hAnsi="Symbol" w:hint="default"/>
      </w:rPr>
    </w:lvl>
    <w:lvl w:ilvl="5" w:tplc="81A072E8" w:tentative="1">
      <w:start w:val="1"/>
      <w:numFmt w:val="bullet"/>
      <w:lvlText w:val=""/>
      <w:lvlJc w:val="left"/>
      <w:pPr>
        <w:tabs>
          <w:tab w:val="num" w:pos="4320"/>
        </w:tabs>
        <w:ind w:left="4320" w:hanging="360"/>
      </w:pPr>
      <w:rPr>
        <w:rFonts w:ascii="Symbol" w:hAnsi="Symbol" w:hint="default"/>
      </w:rPr>
    </w:lvl>
    <w:lvl w:ilvl="6" w:tplc="93CEE2E2" w:tentative="1">
      <w:start w:val="1"/>
      <w:numFmt w:val="bullet"/>
      <w:lvlText w:val=""/>
      <w:lvlJc w:val="left"/>
      <w:pPr>
        <w:tabs>
          <w:tab w:val="num" w:pos="5040"/>
        </w:tabs>
        <w:ind w:left="5040" w:hanging="360"/>
      </w:pPr>
      <w:rPr>
        <w:rFonts w:ascii="Symbol" w:hAnsi="Symbol" w:hint="default"/>
      </w:rPr>
    </w:lvl>
    <w:lvl w:ilvl="7" w:tplc="8E82B146" w:tentative="1">
      <w:start w:val="1"/>
      <w:numFmt w:val="bullet"/>
      <w:lvlText w:val=""/>
      <w:lvlJc w:val="left"/>
      <w:pPr>
        <w:tabs>
          <w:tab w:val="num" w:pos="5760"/>
        </w:tabs>
        <w:ind w:left="5760" w:hanging="360"/>
      </w:pPr>
      <w:rPr>
        <w:rFonts w:ascii="Symbol" w:hAnsi="Symbol" w:hint="default"/>
      </w:rPr>
    </w:lvl>
    <w:lvl w:ilvl="8" w:tplc="6AD27D0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1107901"/>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8" w15:restartNumberingAfterBreak="0">
    <w:nsid w:val="55AB4FFC"/>
    <w:multiLevelType w:val="hybridMultilevel"/>
    <w:tmpl w:val="8D7E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43F0E"/>
    <w:multiLevelType w:val="hybridMultilevel"/>
    <w:tmpl w:val="6D7EE744"/>
    <w:lvl w:ilvl="0" w:tplc="E26AC0F0">
      <w:start w:val="1"/>
      <w:numFmt w:val="bullet"/>
      <w:lvlText w:val=""/>
      <w:lvlPicBulletId w:val="1"/>
      <w:lvlJc w:val="left"/>
      <w:pPr>
        <w:tabs>
          <w:tab w:val="num" w:pos="720"/>
        </w:tabs>
        <w:ind w:left="720" w:hanging="360"/>
      </w:pPr>
      <w:rPr>
        <w:rFonts w:ascii="Symbol" w:hAnsi="Symbol" w:hint="default"/>
      </w:rPr>
    </w:lvl>
    <w:lvl w:ilvl="1" w:tplc="4C443FB6" w:tentative="1">
      <w:start w:val="1"/>
      <w:numFmt w:val="bullet"/>
      <w:lvlText w:val=""/>
      <w:lvlJc w:val="left"/>
      <w:pPr>
        <w:tabs>
          <w:tab w:val="num" w:pos="1440"/>
        </w:tabs>
        <w:ind w:left="1440" w:hanging="360"/>
      </w:pPr>
      <w:rPr>
        <w:rFonts w:ascii="Symbol" w:hAnsi="Symbol" w:hint="default"/>
      </w:rPr>
    </w:lvl>
    <w:lvl w:ilvl="2" w:tplc="77962B48" w:tentative="1">
      <w:start w:val="1"/>
      <w:numFmt w:val="bullet"/>
      <w:lvlText w:val=""/>
      <w:lvlJc w:val="left"/>
      <w:pPr>
        <w:tabs>
          <w:tab w:val="num" w:pos="2160"/>
        </w:tabs>
        <w:ind w:left="2160" w:hanging="360"/>
      </w:pPr>
      <w:rPr>
        <w:rFonts w:ascii="Symbol" w:hAnsi="Symbol" w:hint="default"/>
      </w:rPr>
    </w:lvl>
    <w:lvl w:ilvl="3" w:tplc="C980EDD4" w:tentative="1">
      <w:start w:val="1"/>
      <w:numFmt w:val="bullet"/>
      <w:lvlText w:val=""/>
      <w:lvlJc w:val="left"/>
      <w:pPr>
        <w:tabs>
          <w:tab w:val="num" w:pos="2880"/>
        </w:tabs>
        <w:ind w:left="2880" w:hanging="360"/>
      </w:pPr>
      <w:rPr>
        <w:rFonts w:ascii="Symbol" w:hAnsi="Symbol" w:hint="default"/>
      </w:rPr>
    </w:lvl>
    <w:lvl w:ilvl="4" w:tplc="951E3EBA" w:tentative="1">
      <w:start w:val="1"/>
      <w:numFmt w:val="bullet"/>
      <w:lvlText w:val=""/>
      <w:lvlJc w:val="left"/>
      <w:pPr>
        <w:tabs>
          <w:tab w:val="num" w:pos="3600"/>
        </w:tabs>
        <w:ind w:left="3600" w:hanging="360"/>
      </w:pPr>
      <w:rPr>
        <w:rFonts w:ascii="Symbol" w:hAnsi="Symbol" w:hint="default"/>
      </w:rPr>
    </w:lvl>
    <w:lvl w:ilvl="5" w:tplc="DE9C8108" w:tentative="1">
      <w:start w:val="1"/>
      <w:numFmt w:val="bullet"/>
      <w:lvlText w:val=""/>
      <w:lvlJc w:val="left"/>
      <w:pPr>
        <w:tabs>
          <w:tab w:val="num" w:pos="4320"/>
        </w:tabs>
        <w:ind w:left="4320" w:hanging="360"/>
      </w:pPr>
      <w:rPr>
        <w:rFonts w:ascii="Symbol" w:hAnsi="Symbol" w:hint="default"/>
      </w:rPr>
    </w:lvl>
    <w:lvl w:ilvl="6" w:tplc="9C446B26" w:tentative="1">
      <w:start w:val="1"/>
      <w:numFmt w:val="bullet"/>
      <w:lvlText w:val=""/>
      <w:lvlJc w:val="left"/>
      <w:pPr>
        <w:tabs>
          <w:tab w:val="num" w:pos="5040"/>
        </w:tabs>
        <w:ind w:left="5040" w:hanging="360"/>
      </w:pPr>
      <w:rPr>
        <w:rFonts w:ascii="Symbol" w:hAnsi="Symbol" w:hint="default"/>
      </w:rPr>
    </w:lvl>
    <w:lvl w:ilvl="7" w:tplc="0CD0C61E" w:tentative="1">
      <w:start w:val="1"/>
      <w:numFmt w:val="bullet"/>
      <w:lvlText w:val=""/>
      <w:lvlJc w:val="left"/>
      <w:pPr>
        <w:tabs>
          <w:tab w:val="num" w:pos="5760"/>
        </w:tabs>
        <w:ind w:left="5760" w:hanging="360"/>
      </w:pPr>
      <w:rPr>
        <w:rFonts w:ascii="Symbol" w:hAnsi="Symbol" w:hint="default"/>
      </w:rPr>
    </w:lvl>
    <w:lvl w:ilvl="8" w:tplc="ED243DB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10"/>
  </w:num>
  <w:num w:numId="3">
    <w:abstractNumId w:val="1"/>
  </w:num>
  <w:num w:numId="4">
    <w:abstractNumId w:val="7"/>
  </w:num>
  <w:num w:numId="5">
    <w:abstractNumId w:val="6"/>
  </w:num>
  <w:num w:numId="6">
    <w:abstractNumId w:val="4"/>
  </w:num>
  <w:num w:numId="7">
    <w:abstractNumId w:val="2"/>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1"/>
  </w:num>
  <w:num w:numId="12">
    <w:abstractNumId w:val="3"/>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ttachedTemplate r:id="rId1"/>
  <w:linkStyles/>
  <w:documentProtection w:edit="forms" w:formatting="1" w:enforcement="1" w:cryptProviderType="rsaAES" w:cryptAlgorithmClass="hash" w:cryptAlgorithmType="typeAny" w:cryptAlgorithmSid="14" w:cryptSpinCount="100000" w:hash="AKSsEHRik/lMUQihVwb/KQWRfq/pSEsDuRB2uuc82CbUNM6C0/XIlQvKIAkqbUcB+ZRSkSQknEhhnk1mimF9kA==" w:salt="5otwtipoeOQbsxXByMrG6A=="/>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wNjSytDA2tzQ3szRS0lEKTi0uzszPAykwqgUAXVa8hiwAAAA="/>
  </w:docVars>
  <w:rsids>
    <w:rsidRoot w:val="002B3483"/>
    <w:rsid w:val="00000F7B"/>
    <w:rsid w:val="00001D4D"/>
    <w:rsid w:val="0000254B"/>
    <w:rsid w:val="00002A53"/>
    <w:rsid w:val="000030E8"/>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571A"/>
    <w:rsid w:val="00015739"/>
    <w:rsid w:val="000157CB"/>
    <w:rsid w:val="00015850"/>
    <w:rsid w:val="00015B71"/>
    <w:rsid w:val="00016C1E"/>
    <w:rsid w:val="00016D8F"/>
    <w:rsid w:val="000172A5"/>
    <w:rsid w:val="000203E7"/>
    <w:rsid w:val="00020AE7"/>
    <w:rsid w:val="00020CC6"/>
    <w:rsid w:val="0002191A"/>
    <w:rsid w:val="00022AA7"/>
    <w:rsid w:val="00022C77"/>
    <w:rsid w:val="00024026"/>
    <w:rsid w:val="000243F6"/>
    <w:rsid w:val="000244B5"/>
    <w:rsid w:val="00025124"/>
    <w:rsid w:val="0002538F"/>
    <w:rsid w:val="00025634"/>
    <w:rsid w:val="000260D9"/>
    <w:rsid w:val="000264CE"/>
    <w:rsid w:val="00026D4A"/>
    <w:rsid w:val="000272A1"/>
    <w:rsid w:val="000274F3"/>
    <w:rsid w:val="00031BE1"/>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AB0"/>
    <w:rsid w:val="00047C96"/>
    <w:rsid w:val="00047E36"/>
    <w:rsid w:val="00047E89"/>
    <w:rsid w:val="00047FA8"/>
    <w:rsid w:val="0005155D"/>
    <w:rsid w:val="00051E98"/>
    <w:rsid w:val="00052450"/>
    <w:rsid w:val="00052A5C"/>
    <w:rsid w:val="00053A7C"/>
    <w:rsid w:val="00053BCB"/>
    <w:rsid w:val="00053F0F"/>
    <w:rsid w:val="000547F6"/>
    <w:rsid w:val="00055056"/>
    <w:rsid w:val="00055986"/>
    <w:rsid w:val="000561E1"/>
    <w:rsid w:val="0005631D"/>
    <w:rsid w:val="00056346"/>
    <w:rsid w:val="000574B2"/>
    <w:rsid w:val="0005774C"/>
    <w:rsid w:val="000578EE"/>
    <w:rsid w:val="000606B1"/>
    <w:rsid w:val="0006081E"/>
    <w:rsid w:val="000609CD"/>
    <w:rsid w:val="00061074"/>
    <w:rsid w:val="00061EE5"/>
    <w:rsid w:val="00061F41"/>
    <w:rsid w:val="00062954"/>
    <w:rsid w:val="000641F2"/>
    <w:rsid w:val="00064523"/>
    <w:rsid w:val="00066629"/>
    <w:rsid w:val="00066724"/>
    <w:rsid w:val="00066B29"/>
    <w:rsid w:val="00066EAB"/>
    <w:rsid w:val="00070E76"/>
    <w:rsid w:val="000717C2"/>
    <w:rsid w:val="000728E8"/>
    <w:rsid w:val="0007374D"/>
    <w:rsid w:val="0007404A"/>
    <w:rsid w:val="000746C4"/>
    <w:rsid w:val="00074D0D"/>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E71"/>
    <w:rsid w:val="000A1747"/>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49D9"/>
    <w:rsid w:val="000B5D7D"/>
    <w:rsid w:val="000B5F05"/>
    <w:rsid w:val="000B795D"/>
    <w:rsid w:val="000C1779"/>
    <w:rsid w:val="000C203F"/>
    <w:rsid w:val="000C2128"/>
    <w:rsid w:val="000C24E3"/>
    <w:rsid w:val="000C2B50"/>
    <w:rsid w:val="000C34C9"/>
    <w:rsid w:val="000C44BD"/>
    <w:rsid w:val="000C4DE7"/>
    <w:rsid w:val="000C4F65"/>
    <w:rsid w:val="000C566E"/>
    <w:rsid w:val="000C6F05"/>
    <w:rsid w:val="000C7E7C"/>
    <w:rsid w:val="000C7F6F"/>
    <w:rsid w:val="000D0076"/>
    <w:rsid w:val="000D035F"/>
    <w:rsid w:val="000D05EC"/>
    <w:rsid w:val="000D072C"/>
    <w:rsid w:val="000D141B"/>
    <w:rsid w:val="000D1AFE"/>
    <w:rsid w:val="000D20CD"/>
    <w:rsid w:val="000D314B"/>
    <w:rsid w:val="000D3549"/>
    <w:rsid w:val="000D46DC"/>
    <w:rsid w:val="000D5889"/>
    <w:rsid w:val="000D644B"/>
    <w:rsid w:val="000D7353"/>
    <w:rsid w:val="000D73AE"/>
    <w:rsid w:val="000D7C27"/>
    <w:rsid w:val="000E08C3"/>
    <w:rsid w:val="000E0C27"/>
    <w:rsid w:val="000E142A"/>
    <w:rsid w:val="000E1F1F"/>
    <w:rsid w:val="000E2C84"/>
    <w:rsid w:val="000E30F7"/>
    <w:rsid w:val="000E3B1F"/>
    <w:rsid w:val="000E4A37"/>
    <w:rsid w:val="000E56F0"/>
    <w:rsid w:val="000E5AF6"/>
    <w:rsid w:val="000E5C86"/>
    <w:rsid w:val="000E5D1C"/>
    <w:rsid w:val="000E5F60"/>
    <w:rsid w:val="000E6185"/>
    <w:rsid w:val="000E7265"/>
    <w:rsid w:val="000E76CF"/>
    <w:rsid w:val="000F0392"/>
    <w:rsid w:val="000F1297"/>
    <w:rsid w:val="000F134C"/>
    <w:rsid w:val="000F2731"/>
    <w:rsid w:val="000F27D6"/>
    <w:rsid w:val="000F2936"/>
    <w:rsid w:val="000F2D6F"/>
    <w:rsid w:val="000F301A"/>
    <w:rsid w:val="000F3418"/>
    <w:rsid w:val="000F3BBD"/>
    <w:rsid w:val="000F43F8"/>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249C"/>
    <w:rsid w:val="00112A5D"/>
    <w:rsid w:val="00112EE4"/>
    <w:rsid w:val="00114370"/>
    <w:rsid w:val="00114FC4"/>
    <w:rsid w:val="0011515C"/>
    <w:rsid w:val="00115304"/>
    <w:rsid w:val="00115791"/>
    <w:rsid w:val="00115F41"/>
    <w:rsid w:val="0011630C"/>
    <w:rsid w:val="00116D87"/>
    <w:rsid w:val="0011701B"/>
    <w:rsid w:val="001171BB"/>
    <w:rsid w:val="001172A7"/>
    <w:rsid w:val="001179AF"/>
    <w:rsid w:val="001207FA"/>
    <w:rsid w:val="00120BC9"/>
    <w:rsid w:val="00121938"/>
    <w:rsid w:val="00121F02"/>
    <w:rsid w:val="0012375A"/>
    <w:rsid w:val="0012393F"/>
    <w:rsid w:val="0012454A"/>
    <w:rsid w:val="001249CA"/>
    <w:rsid w:val="00124C35"/>
    <w:rsid w:val="001254BD"/>
    <w:rsid w:val="001275B4"/>
    <w:rsid w:val="00130D83"/>
    <w:rsid w:val="00130E0C"/>
    <w:rsid w:val="00130F64"/>
    <w:rsid w:val="0013157D"/>
    <w:rsid w:val="00131C45"/>
    <w:rsid w:val="00132710"/>
    <w:rsid w:val="00132A09"/>
    <w:rsid w:val="00133398"/>
    <w:rsid w:val="001335AD"/>
    <w:rsid w:val="00133A0D"/>
    <w:rsid w:val="00134B03"/>
    <w:rsid w:val="001351C7"/>
    <w:rsid w:val="0013668B"/>
    <w:rsid w:val="001367F6"/>
    <w:rsid w:val="0013688F"/>
    <w:rsid w:val="00136BBA"/>
    <w:rsid w:val="00136C00"/>
    <w:rsid w:val="00137491"/>
    <w:rsid w:val="0013763B"/>
    <w:rsid w:val="00140B2C"/>
    <w:rsid w:val="00140EDD"/>
    <w:rsid w:val="00141C53"/>
    <w:rsid w:val="00142432"/>
    <w:rsid w:val="001427E8"/>
    <w:rsid w:val="00142D74"/>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3A3F"/>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6894"/>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1FA9"/>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B95"/>
    <w:rsid w:val="00197FA8"/>
    <w:rsid w:val="00197FD2"/>
    <w:rsid w:val="001A02B0"/>
    <w:rsid w:val="001A0A70"/>
    <w:rsid w:val="001A0D2C"/>
    <w:rsid w:val="001A272F"/>
    <w:rsid w:val="001A2DC4"/>
    <w:rsid w:val="001A3DD3"/>
    <w:rsid w:val="001A4510"/>
    <w:rsid w:val="001A458D"/>
    <w:rsid w:val="001A50A8"/>
    <w:rsid w:val="001A541D"/>
    <w:rsid w:val="001A5AFB"/>
    <w:rsid w:val="001A5B2B"/>
    <w:rsid w:val="001A6A3D"/>
    <w:rsid w:val="001A6BC3"/>
    <w:rsid w:val="001A7007"/>
    <w:rsid w:val="001A7761"/>
    <w:rsid w:val="001A7E82"/>
    <w:rsid w:val="001B094E"/>
    <w:rsid w:val="001B0BD7"/>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F4"/>
    <w:rsid w:val="001C41A8"/>
    <w:rsid w:val="001C46B2"/>
    <w:rsid w:val="001C477F"/>
    <w:rsid w:val="001C5492"/>
    <w:rsid w:val="001C5B69"/>
    <w:rsid w:val="001C65F1"/>
    <w:rsid w:val="001C6D21"/>
    <w:rsid w:val="001C72BB"/>
    <w:rsid w:val="001C72DF"/>
    <w:rsid w:val="001C7A3B"/>
    <w:rsid w:val="001D0283"/>
    <w:rsid w:val="001D0C95"/>
    <w:rsid w:val="001D0E6E"/>
    <w:rsid w:val="001D1C81"/>
    <w:rsid w:val="001D2261"/>
    <w:rsid w:val="001D2BBD"/>
    <w:rsid w:val="001D37B0"/>
    <w:rsid w:val="001D6948"/>
    <w:rsid w:val="001D6F8C"/>
    <w:rsid w:val="001D7B7A"/>
    <w:rsid w:val="001E0204"/>
    <w:rsid w:val="001E069C"/>
    <w:rsid w:val="001E0BD5"/>
    <w:rsid w:val="001E1289"/>
    <w:rsid w:val="001E15ED"/>
    <w:rsid w:val="001E1F96"/>
    <w:rsid w:val="001E21C5"/>
    <w:rsid w:val="001E2A33"/>
    <w:rsid w:val="001E3494"/>
    <w:rsid w:val="001E3E35"/>
    <w:rsid w:val="001E4364"/>
    <w:rsid w:val="001E4B5D"/>
    <w:rsid w:val="001E4DE1"/>
    <w:rsid w:val="001E66FD"/>
    <w:rsid w:val="001E6E8E"/>
    <w:rsid w:val="001E6F6D"/>
    <w:rsid w:val="001E6FB4"/>
    <w:rsid w:val="001E70A3"/>
    <w:rsid w:val="001E73D1"/>
    <w:rsid w:val="001E75CC"/>
    <w:rsid w:val="001E7741"/>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46A"/>
    <w:rsid w:val="00200D1B"/>
    <w:rsid w:val="00201018"/>
    <w:rsid w:val="0020173B"/>
    <w:rsid w:val="00201CB2"/>
    <w:rsid w:val="00202067"/>
    <w:rsid w:val="0020279D"/>
    <w:rsid w:val="00202955"/>
    <w:rsid w:val="0020332C"/>
    <w:rsid w:val="002038B9"/>
    <w:rsid w:val="00203A7A"/>
    <w:rsid w:val="00204AA9"/>
    <w:rsid w:val="00205058"/>
    <w:rsid w:val="00205913"/>
    <w:rsid w:val="00206221"/>
    <w:rsid w:val="002067E5"/>
    <w:rsid w:val="00207061"/>
    <w:rsid w:val="00207287"/>
    <w:rsid w:val="002072D2"/>
    <w:rsid w:val="0020784D"/>
    <w:rsid w:val="00207B59"/>
    <w:rsid w:val="0021033C"/>
    <w:rsid w:val="00210430"/>
    <w:rsid w:val="00211466"/>
    <w:rsid w:val="00212A21"/>
    <w:rsid w:val="00212A6A"/>
    <w:rsid w:val="00214C49"/>
    <w:rsid w:val="00217741"/>
    <w:rsid w:val="002204B8"/>
    <w:rsid w:val="0022075D"/>
    <w:rsid w:val="00221554"/>
    <w:rsid w:val="00221A01"/>
    <w:rsid w:val="00221D2D"/>
    <w:rsid w:val="00222F2A"/>
    <w:rsid w:val="00223178"/>
    <w:rsid w:val="002232AA"/>
    <w:rsid w:val="002238C7"/>
    <w:rsid w:val="002239F6"/>
    <w:rsid w:val="00224907"/>
    <w:rsid w:val="0022494C"/>
    <w:rsid w:val="00224E66"/>
    <w:rsid w:val="00224F96"/>
    <w:rsid w:val="0022571F"/>
    <w:rsid w:val="00225732"/>
    <w:rsid w:val="00226A78"/>
    <w:rsid w:val="00227A62"/>
    <w:rsid w:val="0023078F"/>
    <w:rsid w:val="00231BD1"/>
    <w:rsid w:val="00232EA2"/>
    <w:rsid w:val="002334FE"/>
    <w:rsid w:val="00233970"/>
    <w:rsid w:val="0023506C"/>
    <w:rsid w:val="002354B2"/>
    <w:rsid w:val="00236119"/>
    <w:rsid w:val="002365E7"/>
    <w:rsid w:val="00237176"/>
    <w:rsid w:val="0024025D"/>
    <w:rsid w:val="00240D46"/>
    <w:rsid w:val="00240FD5"/>
    <w:rsid w:val="00241AF1"/>
    <w:rsid w:val="00242A19"/>
    <w:rsid w:val="00242C6F"/>
    <w:rsid w:val="00242C7B"/>
    <w:rsid w:val="00243435"/>
    <w:rsid w:val="00243A02"/>
    <w:rsid w:val="00243CCA"/>
    <w:rsid w:val="00244114"/>
    <w:rsid w:val="002452C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5C21"/>
    <w:rsid w:val="002560BE"/>
    <w:rsid w:val="00256455"/>
    <w:rsid w:val="00256ADF"/>
    <w:rsid w:val="00257F93"/>
    <w:rsid w:val="00260340"/>
    <w:rsid w:val="0026156D"/>
    <w:rsid w:val="00262173"/>
    <w:rsid w:val="002640AA"/>
    <w:rsid w:val="00266F1B"/>
    <w:rsid w:val="00267ED8"/>
    <w:rsid w:val="00271697"/>
    <w:rsid w:val="002727EA"/>
    <w:rsid w:val="00273D53"/>
    <w:rsid w:val="00273D7D"/>
    <w:rsid w:val="00274003"/>
    <w:rsid w:val="00274030"/>
    <w:rsid w:val="002744E2"/>
    <w:rsid w:val="0027488F"/>
    <w:rsid w:val="00274DCF"/>
    <w:rsid w:val="00275CED"/>
    <w:rsid w:val="00275E38"/>
    <w:rsid w:val="00276DCF"/>
    <w:rsid w:val="0027781F"/>
    <w:rsid w:val="00281C25"/>
    <w:rsid w:val="00282489"/>
    <w:rsid w:val="0028256E"/>
    <w:rsid w:val="00282648"/>
    <w:rsid w:val="002827AF"/>
    <w:rsid w:val="00282DB6"/>
    <w:rsid w:val="002831D2"/>
    <w:rsid w:val="00283540"/>
    <w:rsid w:val="00283BE6"/>
    <w:rsid w:val="002846BA"/>
    <w:rsid w:val="002849D7"/>
    <w:rsid w:val="00285FC6"/>
    <w:rsid w:val="00286588"/>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195E"/>
    <w:rsid w:val="002C23D3"/>
    <w:rsid w:val="002C25E6"/>
    <w:rsid w:val="002C413A"/>
    <w:rsid w:val="002C4306"/>
    <w:rsid w:val="002C631E"/>
    <w:rsid w:val="002D10AA"/>
    <w:rsid w:val="002D1DF1"/>
    <w:rsid w:val="002D226D"/>
    <w:rsid w:val="002D2407"/>
    <w:rsid w:val="002D3E4D"/>
    <w:rsid w:val="002D4233"/>
    <w:rsid w:val="002D44BC"/>
    <w:rsid w:val="002D4A06"/>
    <w:rsid w:val="002D5CD2"/>
    <w:rsid w:val="002D5D67"/>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69CD"/>
    <w:rsid w:val="002E6FA3"/>
    <w:rsid w:val="002E74CF"/>
    <w:rsid w:val="002E74E6"/>
    <w:rsid w:val="002F0852"/>
    <w:rsid w:val="002F1517"/>
    <w:rsid w:val="002F2E93"/>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3F10"/>
    <w:rsid w:val="0030448F"/>
    <w:rsid w:val="003046D6"/>
    <w:rsid w:val="00304CC8"/>
    <w:rsid w:val="0030524B"/>
    <w:rsid w:val="003052A4"/>
    <w:rsid w:val="003053BA"/>
    <w:rsid w:val="00306428"/>
    <w:rsid w:val="0030670B"/>
    <w:rsid w:val="0030696B"/>
    <w:rsid w:val="00306F41"/>
    <w:rsid w:val="00307356"/>
    <w:rsid w:val="003079F5"/>
    <w:rsid w:val="003108A9"/>
    <w:rsid w:val="003119D9"/>
    <w:rsid w:val="003119DB"/>
    <w:rsid w:val="00311B0A"/>
    <w:rsid w:val="00312938"/>
    <w:rsid w:val="00312CC9"/>
    <w:rsid w:val="0031414F"/>
    <w:rsid w:val="00314529"/>
    <w:rsid w:val="00315442"/>
    <w:rsid w:val="0031609F"/>
    <w:rsid w:val="0031639D"/>
    <w:rsid w:val="00316901"/>
    <w:rsid w:val="00317106"/>
    <w:rsid w:val="003174DA"/>
    <w:rsid w:val="00317DE3"/>
    <w:rsid w:val="00320D93"/>
    <w:rsid w:val="00321036"/>
    <w:rsid w:val="003218FD"/>
    <w:rsid w:val="00321D66"/>
    <w:rsid w:val="00323134"/>
    <w:rsid w:val="003238B6"/>
    <w:rsid w:val="003247A6"/>
    <w:rsid w:val="0032556A"/>
    <w:rsid w:val="00326318"/>
    <w:rsid w:val="003270F1"/>
    <w:rsid w:val="003277BA"/>
    <w:rsid w:val="00330B38"/>
    <w:rsid w:val="00331105"/>
    <w:rsid w:val="00331A59"/>
    <w:rsid w:val="00332117"/>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72F"/>
    <w:rsid w:val="00347CA6"/>
    <w:rsid w:val="00351E58"/>
    <w:rsid w:val="00352533"/>
    <w:rsid w:val="003528A9"/>
    <w:rsid w:val="003540B0"/>
    <w:rsid w:val="00354856"/>
    <w:rsid w:val="00355776"/>
    <w:rsid w:val="003565C7"/>
    <w:rsid w:val="00356DB6"/>
    <w:rsid w:val="0035710A"/>
    <w:rsid w:val="0036056D"/>
    <w:rsid w:val="00360AF2"/>
    <w:rsid w:val="003616F4"/>
    <w:rsid w:val="00361FEC"/>
    <w:rsid w:val="00362A06"/>
    <w:rsid w:val="00362C10"/>
    <w:rsid w:val="003637C1"/>
    <w:rsid w:val="00365002"/>
    <w:rsid w:val="003654F0"/>
    <w:rsid w:val="00365DAF"/>
    <w:rsid w:val="00366109"/>
    <w:rsid w:val="00366324"/>
    <w:rsid w:val="00366836"/>
    <w:rsid w:val="00366D15"/>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6BC"/>
    <w:rsid w:val="00380C3E"/>
    <w:rsid w:val="00380C9D"/>
    <w:rsid w:val="003810B9"/>
    <w:rsid w:val="00381C30"/>
    <w:rsid w:val="003822CB"/>
    <w:rsid w:val="00382943"/>
    <w:rsid w:val="0038590E"/>
    <w:rsid w:val="003869E4"/>
    <w:rsid w:val="00387A51"/>
    <w:rsid w:val="00387BF3"/>
    <w:rsid w:val="0039012B"/>
    <w:rsid w:val="00390B07"/>
    <w:rsid w:val="0039135B"/>
    <w:rsid w:val="00391BFC"/>
    <w:rsid w:val="00392275"/>
    <w:rsid w:val="00393853"/>
    <w:rsid w:val="00393921"/>
    <w:rsid w:val="00395BA8"/>
    <w:rsid w:val="00396731"/>
    <w:rsid w:val="00397FA8"/>
    <w:rsid w:val="003A05CC"/>
    <w:rsid w:val="003A069A"/>
    <w:rsid w:val="003A0B57"/>
    <w:rsid w:val="003A15EC"/>
    <w:rsid w:val="003A23CD"/>
    <w:rsid w:val="003A2762"/>
    <w:rsid w:val="003A3883"/>
    <w:rsid w:val="003A3AA2"/>
    <w:rsid w:val="003A4212"/>
    <w:rsid w:val="003A4712"/>
    <w:rsid w:val="003A4967"/>
    <w:rsid w:val="003A50B7"/>
    <w:rsid w:val="003A5191"/>
    <w:rsid w:val="003A55F1"/>
    <w:rsid w:val="003A6512"/>
    <w:rsid w:val="003A6D28"/>
    <w:rsid w:val="003B1D4E"/>
    <w:rsid w:val="003B29A8"/>
    <w:rsid w:val="003B34C8"/>
    <w:rsid w:val="003B55DE"/>
    <w:rsid w:val="003B5CD8"/>
    <w:rsid w:val="003B6536"/>
    <w:rsid w:val="003B669D"/>
    <w:rsid w:val="003B6A9B"/>
    <w:rsid w:val="003B6AD9"/>
    <w:rsid w:val="003B7185"/>
    <w:rsid w:val="003B725C"/>
    <w:rsid w:val="003C000D"/>
    <w:rsid w:val="003C053F"/>
    <w:rsid w:val="003C0D62"/>
    <w:rsid w:val="003C1E6E"/>
    <w:rsid w:val="003C2911"/>
    <w:rsid w:val="003C2925"/>
    <w:rsid w:val="003C2EE5"/>
    <w:rsid w:val="003C318B"/>
    <w:rsid w:val="003C327F"/>
    <w:rsid w:val="003C5AD1"/>
    <w:rsid w:val="003C5D7A"/>
    <w:rsid w:val="003C6742"/>
    <w:rsid w:val="003C6CF3"/>
    <w:rsid w:val="003C7137"/>
    <w:rsid w:val="003C77FE"/>
    <w:rsid w:val="003D0DC8"/>
    <w:rsid w:val="003D0F19"/>
    <w:rsid w:val="003D1370"/>
    <w:rsid w:val="003D149A"/>
    <w:rsid w:val="003D1909"/>
    <w:rsid w:val="003D1D9B"/>
    <w:rsid w:val="003D1E6D"/>
    <w:rsid w:val="003D2200"/>
    <w:rsid w:val="003D2A60"/>
    <w:rsid w:val="003D2EA9"/>
    <w:rsid w:val="003D3BB9"/>
    <w:rsid w:val="003D3CED"/>
    <w:rsid w:val="003D4063"/>
    <w:rsid w:val="003D43DB"/>
    <w:rsid w:val="003D4D08"/>
    <w:rsid w:val="003D58B0"/>
    <w:rsid w:val="003D5C53"/>
    <w:rsid w:val="003D601E"/>
    <w:rsid w:val="003D6314"/>
    <w:rsid w:val="003D6A21"/>
    <w:rsid w:val="003D6D72"/>
    <w:rsid w:val="003D7484"/>
    <w:rsid w:val="003E04FA"/>
    <w:rsid w:val="003E0AFD"/>
    <w:rsid w:val="003E133A"/>
    <w:rsid w:val="003E247F"/>
    <w:rsid w:val="003E29B4"/>
    <w:rsid w:val="003E39B7"/>
    <w:rsid w:val="003E3AA7"/>
    <w:rsid w:val="003E4CFF"/>
    <w:rsid w:val="003E4D64"/>
    <w:rsid w:val="003E4E49"/>
    <w:rsid w:val="003E5255"/>
    <w:rsid w:val="003E556B"/>
    <w:rsid w:val="003E6F75"/>
    <w:rsid w:val="003E74FD"/>
    <w:rsid w:val="003E7AA5"/>
    <w:rsid w:val="003F1291"/>
    <w:rsid w:val="003F1400"/>
    <w:rsid w:val="003F1C67"/>
    <w:rsid w:val="003F22FB"/>
    <w:rsid w:val="003F319B"/>
    <w:rsid w:val="003F3561"/>
    <w:rsid w:val="003F3F96"/>
    <w:rsid w:val="003F4497"/>
    <w:rsid w:val="003F4BAF"/>
    <w:rsid w:val="003F4DAB"/>
    <w:rsid w:val="003F541C"/>
    <w:rsid w:val="003F5D3F"/>
    <w:rsid w:val="003F6145"/>
    <w:rsid w:val="003F70AA"/>
    <w:rsid w:val="003F7520"/>
    <w:rsid w:val="003F76D3"/>
    <w:rsid w:val="003F7D60"/>
    <w:rsid w:val="004001D9"/>
    <w:rsid w:val="00401130"/>
    <w:rsid w:val="00402CA1"/>
    <w:rsid w:val="00404318"/>
    <w:rsid w:val="004051A5"/>
    <w:rsid w:val="00405A9E"/>
    <w:rsid w:val="00406081"/>
    <w:rsid w:val="00406C6D"/>
    <w:rsid w:val="0040725D"/>
    <w:rsid w:val="004073E2"/>
    <w:rsid w:val="00410B7A"/>
    <w:rsid w:val="0041320C"/>
    <w:rsid w:val="004132D8"/>
    <w:rsid w:val="004141BD"/>
    <w:rsid w:val="00414C49"/>
    <w:rsid w:val="0041774E"/>
    <w:rsid w:val="00417B48"/>
    <w:rsid w:val="00420768"/>
    <w:rsid w:val="004211E1"/>
    <w:rsid w:val="004217BA"/>
    <w:rsid w:val="00421A01"/>
    <w:rsid w:val="0042220F"/>
    <w:rsid w:val="004223CD"/>
    <w:rsid w:val="00422D52"/>
    <w:rsid w:val="00422E41"/>
    <w:rsid w:val="0042328B"/>
    <w:rsid w:val="004233BB"/>
    <w:rsid w:val="00423409"/>
    <w:rsid w:val="00423E40"/>
    <w:rsid w:val="00424219"/>
    <w:rsid w:val="00424E2F"/>
    <w:rsid w:val="0042666C"/>
    <w:rsid w:val="0042726D"/>
    <w:rsid w:val="00427D47"/>
    <w:rsid w:val="004308DD"/>
    <w:rsid w:val="004311DE"/>
    <w:rsid w:val="00432BA7"/>
    <w:rsid w:val="00433BFD"/>
    <w:rsid w:val="00433E7B"/>
    <w:rsid w:val="0043437A"/>
    <w:rsid w:val="00434407"/>
    <w:rsid w:val="004346D3"/>
    <w:rsid w:val="00434D97"/>
    <w:rsid w:val="00434ED0"/>
    <w:rsid w:val="00435E10"/>
    <w:rsid w:val="004370EB"/>
    <w:rsid w:val="00437642"/>
    <w:rsid w:val="00440803"/>
    <w:rsid w:val="004409A6"/>
    <w:rsid w:val="00440FA8"/>
    <w:rsid w:val="004414C8"/>
    <w:rsid w:val="004415C5"/>
    <w:rsid w:val="00441A66"/>
    <w:rsid w:val="004422A2"/>
    <w:rsid w:val="004422BD"/>
    <w:rsid w:val="0044239C"/>
    <w:rsid w:val="00444B4D"/>
    <w:rsid w:val="00444BB4"/>
    <w:rsid w:val="00444CE1"/>
    <w:rsid w:val="00445EA1"/>
    <w:rsid w:val="00446BA4"/>
    <w:rsid w:val="00447C7F"/>
    <w:rsid w:val="004503B7"/>
    <w:rsid w:val="00451018"/>
    <w:rsid w:val="004511E1"/>
    <w:rsid w:val="004513A8"/>
    <w:rsid w:val="00452514"/>
    <w:rsid w:val="00452823"/>
    <w:rsid w:val="00452BEF"/>
    <w:rsid w:val="00453451"/>
    <w:rsid w:val="00453F9F"/>
    <w:rsid w:val="0045444F"/>
    <w:rsid w:val="00455135"/>
    <w:rsid w:val="00455634"/>
    <w:rsid w:val="00456530"/>
    <w:rsid w:val="004574DA"/>
    <w:rsid w:val="00457634"/>
    <w:rsid w:val="00457AA6"/>
    <w:rsid w:val="004600E1"/>
    <w:rsid w:val="00460E4A"/>
    <w:rsid w:val="004615B0"/>
    <w:rsid w:val="004618C0"/>
    <w:rsid w:val="004619C2"/>
    <w:rsid w:val="00463420"/>
    <w:rsid w:val="0046465A"/>
    <w:rsid w:val="00465EB1"/>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A2B"/>
    <w:rsid w:val="00482A49"/>
    <w:rsid w:val="00482F99"/>
    <w:rsid w:val="0048313B"/>
    <w:rsid w:val="0048384C"/>
    <w:rsid w:val="00483EC5"/>
    <w:rsid w:val="00483ED9"/>
    <w:rsid w:val="00483F29"/>
    <w:rsid w:val="00484B98"/>
    <w:rsid w:val="00485AA0"/>
    <w:rsid w:val="0048702F"/>
    <w:rsid w:val="00487282"/>
    <w:rsid w:val="0049038B"/>
    <w:rsid w:val="0049075E"/>
    <w:rsid w:val="004919F9"/>
    <w:rsid w:val="00491DD2"/>
    <w:rsid w:val="004921D9"/>
    <w:rsid w:val="00492C7B"/>
    <w:rsid w:val="00492F93"/>
    <w:rsid w:val="00493322"/>
    <w:rsid w:val="00493530"/>
    <w:rsid w:val="00494348"/>
    <w:rsid w:val="00494470"/>
    <w:rsid w:val="0049564E"/>
    <w:rsid w:val="00495842"/>
    <w:rsid w:val="00495E13"/>
    <w:rsid w:val="0049682A"/>
    <w:rsid w:val="00496932"/>
    <w:rsid w:val="004A0649"/>
    <w:rsid w:val="004A09BC"/>
    <w:rsid w:val="004A0A1C"/>
    <w:rsid w:val="004A1301"/>
    <w:rsid w:val="004A15F5"/>
    <w:rsid w:val="004A18EA"/>
    <w:rsid w:val="004A20DD"/>
    <w:rsid w:val="004A21FC"/>
    <w:rsid w:val="004A2ADB"/>
    <w:rsid w:val="004A2C8E"/>
    <w:rsid w:val="004A2D3C"/>
    <w:rsid w:val="004A364F"/>
    <w:rsid w:val="004A3797"/>
    <w:rsid w:val="004A3F7B"/>
    <w:rsid w:val="004A427C"/>
    <w:rsid w:val="004A4A30"/>
    <w:rsid w:val="004A5129"/>
    <w:rsid w:val="004A5137"/>
    <w:rsid w:val="004A535C"/>
    <w:rsid w:val="004A564B"/>
    <w:rsid w:val="004A5A2B"/>
    <w:rsid w:val="004A7A80"/>
    <w:rsid w:val="004A7BB8"/>
    <w:rsid w:val="004B00C2"/>
    <w:rsid w:val="004B0E54"/>
    <w:rsid w:val="004B1471"/>
    <w:rsid w:val="004B1F4B"/>
    <w:rsid w:val="004B23B2"/>
    <w:rsid w:val="004B2764"/>
    <w:rsid w:val="004B2951"/>
    <w:rsid w:val="004B2B59"/>
    <w:rsid w:val="004B346D"/>
    <w:rsid w:val="004B35D1"/>
    <w:rsid w:val="004B3942"/>
    <w:rsid w:val="004B398B"/>
    <w:rsid w:val="004B3CF2"/>
    <w:rsid w:val="004B3EAA"/>
    <w:rsid w:val="004B3F08"/>
    <w:rsid w:val="004B4826"/>
    <w:rsid w:val="004B5073"/>
    <w:rsid w:val="004B57A0"/>
    <w:rsid w:val="004B5DB3"/>
    <w:rsid w:val="004B65A7"/>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1725"/>
    <w:rsid w:val="004D1BA4"/>
    <w:rsid w:val="004D1D9B"/>
    <w:rsid w:val="004D3299"/>
    <w:rsid w:val="004D3518"/>
    <w:rsid w:val="004D4644"/>
    <w:rsid w:val="004D62E3"/>
    <w:rsid w:val="004D64AA"/>
    <w:rsid w:val="004D759F"/>
    <w:rsid w:val="004E02E5"/>
    <w:rsid w:val="004E03F3"/>
    <w:rsid w:val="004E04ED"/>
    <w:rsid w:val="004E36B1"/>
    <w:rsid w:val="004E4B75"/>
    <w:rsid w:val="004E4F32"/>
    <w:rsid w:val="004E665C"/>
    <w:rsid w:val="004E6D82"/>
    <w:rsid w:val="004F04E9"/>
    <w:rsid w:val="004F0651"/>
    <w:rsid w:val="004F156B"/>
    <w:rsid w:val="004F1898"/>
    <w:rsid w:val="004F1C5B"/>
    <w:rsid w:val="004F2D55"/>
    <w:rsid w:val="004F2EA0"/>
    <w:rsid w:val="004F3D16"/>
    <w:rsid w:val="004F3E5C"/>
    <w:rsid w:val="004F522F"/>
    <w:rsid w:val="004F57F2"/>
    <w:rsid w:val="004F67CF"/>
    <w:rsid w:val="00500267"/>
    <w:rsid w:val="00500609"/>
    <w:rsid w:val="005018C8"/>
    <w:rsid w:val="00501B11"/>
    <w:rsid w:val="005021B7"/>
    <w:rsid w:val="00502B4F"/>
    <w:rsid w:val="00502C8B"/>
    <w:rsid w:val="00502F97"/>
    <w:rsid w:val="00503947"/>
    <w:rsid w:val="0050541F"/>
    <w:rsid w:val="00505905"/>
    <w:rsid w:val="00505F12"/>
    <w:rsid w:val="00505FFF"/>
    <w:rsid w:val="005063DE"/>
    <w:rsid w:val="00506473"/>
    <w:rsid w:val="005067F7"/>
    <w:rsid w:val="00507A91"/>
    <w:rsid w:val="00507B91"/>
    <w:rsid w:val="00507CE1"/>
    <w:rsid w:val="00507EC6"/>
    <w:rsid w:val="00507EF1"/>
    <w:rsid w:val="0051097C"/>
    <w:rsid w:val="005114D9"/>
    <w:rsid w:val="00511D0D"/>
    <w:rsid w:val="00512253"/>
    <w:rsid w:val="00512800"/>
    <w:rsid w:val="00512AF4"/>
    <w:rsid w:val="00513C00"/>
    <w:rsid w:val="00514C3D"/>
    <w:rsid w:val="005169D7"/>
    <w:rsid w:val="00517055"/>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8CF"/>
    <w:rsid w:val="005300BD"/>
    <w:rsid w:val="00531638"/>
    <w:rsid w:val="00531852"/>
    <w:rsid w:val="00531B47"/>
    <w:rsid w:val="00531E88"/>
    <w:rsid w:val="005332F1"/>
    <w:rsid w:val="005333AF"/>
    <w:rsid w:val="00533CBD"/>
    <w:rsid w:val="00534054"/>
    <w:rsid w:val="0053408E"/>
    <w:rsid w:val="00534464"/>
    <w:rsid w:val="005349CC"/>
    <w:rsid w:val="00534E03"/>
    <w:rsid w:val="0053532B"/>
    <w:rsid w:val="00535D58"/>
    <w:rsid w:val="00536D4D"/>
    <w:rsid w:val="00536FF8"/>
    <w:rsid w:val="00537B3E"/>
    <w:rsid w:val="005402AA"/>
    <w:rsid w:val="00540591"/>
    <w:rsid w:val="0054059B"/>
    <w:rsid w:val="00540AAD"/>
    <w:rsid w:val="00540B9A"/>
    <w:rsid w:val="00541419"/>
    <w:rsid w:val="00541EEF"/>
    <w:rsid w:val="0054228E"/>
    <w:rsid w:val="005423C0"/>
    <w:rsid w:val="00542F86"/>
    <w:rsid w:val="00543342"/>
    <w:rsid w:val="00543732"/>
    <w:rsid w:val="005444C7"/>
    <w:rsid w:val="0054498A"/>
    <w:rsid w:val="00544E99"/>
    <w:rsid w:val="00545F40"/>
    <w:rsid w:val="0054759A"/>
    <w:rsid w:val="00547664"/>
    <w:rsid w:val="005477AE"/>
    <w:rsid w:val="00547B8A"/>
    <w:rsid w:val="005508A3"/>
    <w:rsid w:val="00550AD5"/>
    <w:rsid w:val="005519E8"/>
    <w:rsid w:val="00551A86"/>
    <w:rsid w:val="00551B5C"/>
    <w:rsid w:val="00551B8D"/>
    <w:rsid w:val="00551D9C"/>
    <w:rsid w:val="00552298"/>
    <w:rsid w:val="00552331"/>
    <w:rsid w:val="00552A4B"/>
    <w:rsid w:val="005530FB"/>
    <w:rsid w:val="005536A0"/>
    <w:rsid w:val="00556B64"/>
    <w:rsid w:val="00556D80"/>
    <w:rsid w:val="00556E2A"/>
    <w:rsid w:val="00557DB5"/>
    <w:rsid w:val="005615B1"/>
    <w:rsid w:val="00561C2D"/>
    <w:rsid w:val="00562024"/>
    <w:rsid w:val="0056282C"/>
    <w:rsid w:val="00563131"/>
    <w:rsid w:val="005636D9"/>
    <w:rsid w:val="00563845"/>
    <w:rsid w:val="005639E8"/>
    <w:rsid w:val="00564048"/>
    <w:rsid w:val="00564C1A"/>
    <w:rsid w:val="00565911"/>
    <w:rsid w:val="00566403"/>
    <w:rsid w:val="005704D1"/>
    <w:rsid w:val="005733FD"/>
    <w:rsid w:val="005736D6"/>
    <w:rsid w:val="00574E77"/>
    <w:rsid w:val="00575AD3"/>
    <w:rsid w:val="00576129"/>
    <w:rsid w:val="00576737"/>
    <w:rsid w:val="00576928"/>
    <w:rsid w:val="005769DD"/>
    <w:rsid w:val="00577C9B"/>
    <w:rsid w:val="00580929"/>
    <w:rsid w:val="00580AE9"/>
    <w:rsid w:val="005810CB"/>
    <w:rsid w:val="0058120C"/>
    <w:rsid w:val="0058307F"/>
    <w:rsid w:val="005833AA"/>
    <w:rsid w:val="00583CD8"/>
    <w:rsid w:val="00583F04"/>
    <w:rsid w:val="0058401C"/>
    <w:rsid w:val="00584BAB"/>
    <w:rsid w:val="0058522C"/>
    <w:rsid w:val="0058553B"/>
    <w:rsid w:val="005862E6"/>
    <w:rsid w:val="00586970"/>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29C5"/>
    <w:rsid w:val="005A38F9"/>
    <w:rsid w:val="005A3D7E"/>
    <w:rsid w:val="005A3F5B"/>
    <w:rsid w:val="005A40D9"/>
    <w:rsid w:val="005A57F3"/>
    <w:rsid w:val="005A5D7E"/>
    <w:rsid w:val="005A5E8E"/>
    <w:rsid w:val="005A5EDD"/>
    <w:rsid w:val="005A692F"/>
    <w:rsid w:val="005A759F"/>
    <w:rsid w:val="005A7731"/>
    <w:rsid w:val="005B0D26"/>
    <w:rsid w:val="005B1032"/>
    <w:rsid w:val="005B11F7"/>
    <w:rsid w:val="005B256C"/>
    <w:rsid w:val="005B357C"/>
    <w:rsid w:val="005B3A8B"/>
    <w:rsid w:val="005B46F6"/>
    <w:rsid w:val="005B4DFA"/>
    <w:rsid w:val="005B5FD1"/>
    <w:rsid w:val="005B6CCC"/>
    <w:rsid w:val="005B6DA3"/>
    <w:rsid w:val="005C0763"/>
    <w:rsid w:val="005C089B"/>
    <w:rsid w:val="005C2768"/>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53D"/>
    <w:rsid w:val="005D3F70"/>
    <w:rsid w:val="005D5263"/>
    <w:rsid w:val="005D5577"/>
    <w:rsid w:val="005D5B8C"/>
    <w:rsid w:val="005D7706"/>
    <w:rsid w:val="005E07C9"/>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D88"/>
    <w:rsid w:val="005F018E"/>
    <w:rsid w:val="005F05C4"/>
    <w:rsid w:val="005F12EE"/>
    <w:rsid w:val="005F2FB8"/>
    <w:rsid w:val="005F33AE"/>
    <w:rsid w:val="005F3B36"/>
    <w:rsid w:val="005F4506"/>
    <w:rsid w:val="005F4E2E"/>
    <w:rsid w:val="005F4EA7"/>
    <w:rsid w:val="005F54B8"/>
    <w:rsid w:val="005F6332"/>
    <w:rsid w:val="006012C8"/>
    <w:rsid w:val="00601CB8"/>
    <w:rsid w:val="00601F12"/>
    <w:rsid w:val="00602D27"/>
    <w:rsid w:val="00603F0A"/>
    <w:rsid w:val="006044AD"/>
    <w:rsid w:val="00604B2A"/>
    <w:rsid w:val="00604D52"/>
    <w:rsid w:val="00606068"/>
    <w:rsid w:val="00606DAC"/>
    <w:rsid w:val="00607913"/>
    <w:rsid w:val="006110BE"/>
    <w:rsid w:val="006122FB"/>
    <w:rsid w:val="0061491A"/>
    <w:rsid w:val="006149F2"/>
    <w:rsid w:val="006154B2"/>
    <w:rsid w:val="00615AD1"/>
    <w:rsid w:val="00616872"/>
    <w:rsid w:val="00616FCC"/>
    <w:rsid w:val="00617AB2"/>
    <w:rsid w:val="00617F53"/>
    <w:rsid w:val="006212BF"/>
    <w:rsid w:val="0062221F"/>
    <w:rsid w:val="00623729"/>
    <w:rsid w:val="006238CD"/>
    <w:rsid w:val="00623FFB"/>
    <w:rsid w:val="006266C8"/>
    <w:rsid w:val="00626A00"/>
    <w:rsid w:val="006274A4"/>
    <w:rsid w:val="00627E91"/>
    <w:rsid w:val="00630275"/>
    <w:rsid w:val="0063074C"/>
    <w:rsid w:val="006307B5"/>
    <w:rsid w:val="006307E2"/>
    <w:rsid w:val="0063395C"/>
    <w:rsid w:val="006341D4"/>
    <w:rsid w:val="00634D6B"/>
    <w:rsid w:val="00635346"/>
    <w:rsid w:val="00635600"/>
    <w:rsid w:val="00635778"/>
    <w:rsid w:val="00637D81"/>
    <w:rsid w:val="0064082E"/>
    <w:rsid w:val="00640E47"/>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BE3"/>
    <w:rsid w:val="00656E74"/>
    <w:rsid w:val="0065731D"/>
    <w:rsid w:val="00657F96"/>
    <w:rsid w:val="0066087E"/>
    <w:rsid w:val="00660B5D"/>
    <w:rsid w:val="006612E2"/>
    <w:rsid w:val="00661758"/>
    <w:rsid w:val="00661DCA"/>
    <w:rsid w:val="00662B97"/>
    <w:rsid w:val="00663023"/>
    <w:rsid w:val="006630A6"/>
    <w:rsid w:val="00664579"/>
    <w:rsid w:val="00667345"/>
    <w:rsid w:val="00667668"/>
    <w:rsid w:val="006677BF"/>
    <w:rsid w:val="00670089"/>
    <w:rsid w:val="0067057C"/>
    <w:rsid w:val="00671B67"/>
    <w:rsid w:val="00672864"/>
    <w:rsid w:val="0067296F"/>
    <w:rsid w:val="00672E20"/>
    <w:rsid w:val="006732AA"/>
    <w:rsid w:val="00673306"/>
    <w:rsid w:val="00673BB5"/>
    <w:rsid w:val="00673F60"/>
    <w:rsid w:val="00674129"/>
    <w:rsid w:val="006741AF"/>
    <w:rsid w:val="006754AA"/>
    <w:rsid w:val="00675F43"/>
    <w:rsid w:val="006761EC"/>
    <w:rsid w:val="0067763F"/>
    <w:rsid w:val="00677D02"/>
    <w:rsid w:val="00681146"/>
    <w:rsid w:val="006813D1"/>
    <w:rsid w:val="00681F47"/>
    <w:rsid w:val="00682062"/>
    <w:rsid w:val="0068276D"/>
    <w:rsid w:val="00682868"/>
    <w:rsid w:val="00682C17"/>
    <w:rsid w:val="00682E99"/>
    <w:rsid w:val="00682F95"/>
    <w:rsid w:val="00682FD7"/>
    <w:rsid w:val="00683050"/>
    <w:rsid w:val="006844B1"/>
    <w:rsid w:val="00684521"/>
    <w:rsid w:val="00684DC9"/>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3DD"/>
    <w:rsid w:val="00693990"/>
    <w:rsid w:val="00694DB7"/>
    <w:rsid w:val="00694E28"/>
    <w:rsid w:val="00695AAE"/>
    <w:rsid w:val="006967F6"/>
    <w:rsid w:val="00696BB4"/>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C4C"/>
    <w:rsid w:val="006B5F0F"/>
    <w:rsid w:val="006B682A"/>
    <w:rsid w:val="006B6AB8"/>
    <w:rsid w:val="006B72B4"/>
    <w:rsid w:val="006B7F66"/>
    <w:rsid w:val="006C08FE"/>
    <w:rsid w:val="006C1A8A"/>
    <w:rsid w:val="006C1A95"/>
    <w:rsid w:val="006C1B51"/>
    <w:rsid w:val="006C2ED7"/>
    <w:rsid w:val="006C311C"/>
    <w:rsid w:val="006C384F"/>
    <w:rsid w:val="006C576E"/>
    <w:rsid w:val="006C6C9F"/>
    <w:rsid w:val="006C71AD"/>
    <w:rsid w:val="006D07B6"/>
    <w:rsid w:val="006D0DD5"/>
    <w:rsid w:val="006D123A"/>
    <w:rsid w:val="006D16A6"/>
    <w:rsid w:val="006D3250"/>
    <w:rsid w:val="006D3C2A"/>
    <w:rsid w:val="006D4881"/>
    <w:rsid w:val="006D4ADF"/>
    <w:rsid w:val="006D6399"/>
    <w:rsid w:val="006E16AD"/>
    <w:rsid w:val="006E1EAB"/>
    <w:rsid w:val="006E2657"/>
    <w:rsid w:val="006E3D1D"/>
    <w:rsid w:val="006E443C"/>
    <w:rsid w:val="006E4DD3"/>
    <w:rsid w:val="006E52FD"/>
    <w:rsid w:val="006E5705"/>
    <w:rsid w:val="006E737E"/>
    <w:rsid w:val="006E7729"/>
    <w:rsid w:val="006F01BA"/>
    <w:rsid w:val="006F02A2"/>
    <w:rsid w:val="006F1E95"/>
    <w:rsid w:val="006F311B"/>
    <w:rsid w:val="006F3160"/>
    <w:rsid w:val="006F3230"/>
    <w:rsid w:val="006F339B"/>
    <w:rsid w:val="006F39DC"/>
    <w:rsid w:val="006F5F7A"/>
    <w:rsid w:val="006F642C"/>
    <w:rsid w:val="006F6EE8"/>
    <w:rsid w:val="006F7346"/>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33B"/>
    <w:rsid w:val="00706A56"/>
    <w:rsid w:val="00706DDD"/>
    <w:rsid w:val="00706FA1"/>
    <w:rsid w:val="00706FE4"/>
    <w:rsid w:val="0070717B"/>
    <w:rsid w:val="00707198"/>
    <w:rsid w:val="00707659"/>
    <w:rsid w:val="007076FA"/>
    <w:rsid w:val="00707A7A"/>
    <w:rsid w:val="0071120A"/>
    <w:rsid w:val="007121D2"/>
    <w:rsid w:val="00712E40"/>
    <w:rsid w:val="00713D0D"/>
    <w:rsid w:val="00713D81"/>
    <w:rsid w:val="00713E28"/>
    <w:rsid w:val="007142FA"/>
    <w:rsid w:val="00714875"/>
    <w:rsid w:val="007148C2"/>
    <w:rsid w:val="00714F1A"/>
    <w:rsid w:val="00716452"/>
    <w:rsid w:val="0071653D"/>
    <w:rsid w:val="00716B47"/>
    <w:rsid w:val="00717AFE"/>
    <w:rsid w:val="00717F42"/>
    <w:rsid w:val="00720711"/>
    <w:rsid w:val="0072088D"/>
    <w:rsid w:val="00720D58"/>
    <w:rsid w:val="00722634"/>
    <w:rsid w:val="007232A1"/>
    <w:rsid w:val="0072346A"/>
    <w:rsid w:val="00723896"/>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FC3"/>
    <w:rsid w:val="00774496"/>
    <w:rsid w:val="00774BBE"/>
    <w:rsid w:val="00774BDF"/>
    <w:rsid w:val="007756C1"/>
    <w:rsid w:val="00775D8A"/>
    <w:rsid w:val="007763B3"/>
    <w:rsid w:val="00777C7B"/>
    <w:rsid w:val="0078049C"/>
    <w:rsid w:val="00780B72"/>
    <w:rsid w:val="007815B4"/>
    <w:rsid w:val="007828CA"/>
    <w:rsid w:val="00782B00"/>
    <w:rsid w:val="00782B13"/>
    <w:rsid w:val="00783D01"/>
    <w:rsid w:val="007846EC"/>
    <w:rsid w:val="0078514A"/>
    <w:rsid w:val="00786648"/>
    <w:rsid w:val="007870BC"/>
    <w:rsid w:val="00787422"/>
    <w:rsid w:val="00790E08"/>
    <w:rsid w:val="00791F82"/>
    <w:rsid w:val="00792C6F"/>
    <w:rsid w:val="00793149"/>
    <w:rsid w:val="007933AA"/>
    <w:rsid w:val="0079451E"/>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05"/>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3FC0"/>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205FD"/>
    <w:rsid w:val="008208FD"/>
    <w:rsid w:val="0082106A"/>
    <w:rsid w:val="00821991"/>
    <w:rsid w:val="00822F9F"/>
    <w:rsid w:val="00823303"/>
    <w:rsid w:val="00823FC5"/>
    <w:rsid w:val="0082731E"/>
    <w:rsid w:val="00827BD8"/>
    <w:rsid w:val="00830336"/>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02A"/>
    <w:rsid w:val="00840174"/>
    <w:rsid w:val="008405F3"/>
    <w:rsid w:val="008416A4"/>
    <w:rsid w:val="0084361B"/>
    <w:rsid w:val="00843C0E"/>
    <w:rsid w:val="00844315"/>
    <w:rsid w:val="00844B06"/>
    <w:rsid w:val="00844C34"/>
    <w:rsid w:val="0084546C"/>
    <w:rsid w:val="00845D48"/>
    <w:rsid w:val="0084662D"/>
    <w:rsid w:val="00846663"/>
    <w:rsid w:val="00846EAD"/>
    <w:rsid w:val="0084790E"/>
    <w:rsid w:val="0084794B"/>
    <w:rsid w:val="0085179D"/>
    <w:rsid w:val="008521D3"/>
    <w:rsid w:val="008529DC"/>
    <w:rsid w:val="0085360C"/>
    <w:rsid w:val="00853742"/>
    <w:rsid w:val="008538D0"/>
    <w:rsid w:val="00853987"/>
    <w:rsid w:val="008539FC"/>
    <w:rsid w:val="00853BD0"/>
    <w:rsid w:val="0085405C"/>
    <w:rsid w:val="008542A9"/>
    <w:rsid w:val="0085471E"/>
    <w:rsid w:val="00855132"/>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15E5"/>
    <w:rsid w:val="00872808"/>
    <w:rsid w:val="00872C36"/>
    <w:rsid w:val="00873F01"/>
    <w:rsid w:val="00873F56"/>
    <w:rsid w:val="00873F5F"/>
    <w:rsid w:val="00874E07"/>
    <w:rsid w:val="008765CB"/>
    <w:rsid w:val="0087680B"/>
    <w:rsid w:val="00877868"/>
    <w:rsid w:val="00880F29"/>
    <w:rsid w:val="008811BA"/>
    <w:rsid w:val="008811C9"/>
    <w:rsid w:val="008812C1"/>
    <w:rsid w:val="0088192A"/>
    <w:rsid w:val="00881CFA"/>
    <w:rsid w:val="00881D66"/>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5BF6"/>
    <w:rsid w:val="008961BA"/>
    <w:rsid w:val="008965D6"/>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EA4"/>
    <w:rsid w:val="008A7A48"/>
    <w:rsid w:val="008B0259"/>
    <w:rsid w:val="008B0390"/>
    <w:rsid w:val="008B096A"/>
    <w:rsid w:val="008B0DC9"/>
    <w:rsid w:val="008B0FD7"/>
    <w:rsid w:val="008B1329"/>
    <w:rsid w:val="008B1B83"/>
    <w:rsid w:val="008B284E"/>
    <w:rsid w:val="008B3116"/>
    <w:rsid w:val="008B45E5"/>
    <w:rsid w:val="008B552C"/>
    <w:rsid w:val="008B639A"/>
    <w:rsid w:val="008B6475"/>
    <w:rsid w:val="008B6774"/>
    <w:rsid w:val="008B6FDF"/>
    <w:rsid w:val="008B74B6"/>
    <w:rsid w:val="008B795B"/>
    <w:rsid w:val="008B7AE2"/>
    <w:rsid w:val="008B7BD0"/>
    <w:rsid w:val="008B7D27"/>
    <w:rsid w:val="008B7DB4"/>
    <w:rsid w:val="008C0468"/>
    <w:rsid w:val="008C0783"/>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136"/>
    <w:rsid w:val="008D4308"/>
    <w:rsid w:val="008D45E1"/>
    <w:rsid w:val="008D4CBE"/>
    <w:rsid w:val="008D620D"/>
    <w:rsid w:val="008D656D"/>
    <w:rsid w:val="008D68F8"/>
    <w:rsid w:val="008E0286"/>
    <w:rsid w:val="008E0997"/>
    <w:rsid w:val="008E159B"/>
    <w:rsid w:val="008E1718"/>
    <w:rsid w:val="008E1CDF"/>
    <w:rsid w:val="008E2287"/>
    <w:rsid w:val="008E3754"/>
    <w:rsid w:val="008E4EF1"/>
    <w:rsid w:val="008E4F78"/>
    <w:rsid w:val="008E51A9"/>
    <w:rsid w:val="008E5485"/>
    <w:rsid w:val="008E601E"/>
    <w:rsid w:val="008E6785"/>
    <w:rsid w:val="008E69BF"/>
    <w:rsid w:val="008E756B"/>
    <w:rsid w:val="008F0756"/>
    <w:rsid w:val="008F0DAE"/>
    <w:rsid w:val="008F2452"/>
    <w:rsid w:val="008F2506"/>
    <w:rsid w:val="008F28FE"/>
    <w:rsid w:val="008F3324"/>
    <w:rsid w:val="008F3C14"/>
    <w:rsid w:val="008F43C4"/>
    <w:rsid w:val="008F43C9"/>
    <w:rsid w:val="008F4F97"/>
    <w:rsid w:val="008F57B8"/>
    <w:rsid w:val="008F5F28"/>
    <w:rsid w:val="008F79A6"/>
    <w:rsid w:val="00900075"/>
    <w:rsid w:val="00900CF0"/>
    <w:rsid w:val="009011F8"/>
    <w:rsid w:val="00901424"/>
    <w:rsid w:val="00901C7F"/>
    <w:rsid w:val="00902F4E"/>
    <w:rsid w:val="00903425"/>
    <w:rsid w:val="00905489"/>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6F4D"/>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227"/>
    <w:rsid w:val="0093377B"/>
    <w:rsid w:val="009338C2"/>
    <w:rsid w:val="00933C61"/>
    <w:rsid w:val="00933C8D"/>
    <w:rsid w:val="00935329"/>
    <w:rsid w:val="009353BD"/>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5A2D"/>
    <w:rsid w:val="00946058"/>
    <w:rsid w:val="00947540"/>
    <w:rsid w:val="0094758D"/>
    <w:rsid w:val="00947A03"/>
    <w:rsid w:val="00947EAD"/>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41D5"/>
    <w:rsid w:val="00954BF3"/>
    <w:rsid w:val="00954E5B"/>
    <w:rsid w:val="00955B36"/>
    <w:rsid w:val="00956804"/>
    <w:rsid w:val="009568F6"/>
    <w:rsid w:val="009579E3"/>
    <w:rsid w:val="00957C5F"/>
    <w:rsid w:val="00960448"/>
    <w:rsid w:val="00960EEA"/>
    <w:rsid w:val="00961914"/>
    <w:rsid w:val="00963C9E"/>
    <w:rsid w:val="00963F7D"/>
    <w:rsid w:val="00964D7C"/>
    <w:rsid w:val="009653A5"/>
    <w:rsid w:val="00965FE0"/>
    <w:rsid w:val="009661CF"/>
    <w:rsid w:val="00966256"/>
    <w:rsid w:val="0096747D"/>
    <w:rsid w:val="009677EE"/>
    <w:rsid w:val="00970075"/>
    <w:rsid w:val="0097177A"/>
    <w:rsid w:val="00972BA7"/>
    <w:rsid w:val="00972D68"/>
    <w:rsid w:val="00973BF1"/>
    <w:rsid w:val="009749D3"/>
    <w:rsid w:val="00975A64"/>
    <w:rsid w:val="009769F6"/>
    <w:rsid w:val="00977AD1"/>
    <w:rsid w:val="00977BC6"/>
    <w:rsid w:val="009800FF"/>
    <w:rsid w:val="00980366"/>
    <w:rsid w:val="0098050B"/>
    <w:rsid w:val="00981B7E"/>
    <w:rsid w:val="009827BA"/>
    <w:rsid w:val="00983942"/>
    <w:rsid w:val="00985099"/>
    <w:rsid w:val="00985CA7"/>
    <w:rsid w:val="00985EFE"/>
    <w:rsid w:val="009873DC"/>
    <w:rsid w:val="00987CDB"/>
    <w:rsid w:val="009918D9"/>
    <w:rsid w:val="00992186"/>
    <w:rsid w:val="00992CC2"/>
    <w:rsid w:val="0099387D"/>
    <w:rsid w:val="009941BC"/>
    <w:rsid w:val="009948BE"/>
    <w:rsid w:val="00995377"/>
    <w:rsid w:val="0099596F"/>
    <w:rsid w:val="00995EDA"/>
    <w:rsid w:val="00996927"/>
    <w:rsid w:val="00997576"/>
    <w:rsid w:val="009A07D1"/>
    <w:rsid w:val="009A0BB4"/>
    <w:rsid w:val="009A0D47"/>
    <w:rsid w:val="009A0ED8"/>
    <w:rsid w:val="009A17AA"/>
    <w:rsid w:val="009A1B5B"/>
    <w:rsid w:val="009A206B"/>
    <w:rsid w:val="009A2E4E"/>
    <w:rsid w:val="009A33D1"/>
    <w:rsid w:val="009A3BED"/>
    <w:rsid w:val="009A3D28"/>
    <w:rsid w:val="009A4F80"/>
    <w:rsid w:val="009A6DC8"/>
    <w:rsid w:val="009A6F85"/>
    <w:rsid w:val="009B0339"/>
    <w:rsid w:val="009B0719"/>
    <w:rsid w:val="009B0773"/>
    <w:rsid w:val="009B09DC"/>
    <w:rsid w:val="009B0C19"/>
    <w:rsid w:val="009B1987"/>
    <w:rsid w:val="009B24E0"/>
    <w:rsid w:val="009B254E"/>
    <w:rsid w:val="009B269A"/>
    <w:rsid w:val="009B285B"/>
    <w:rsid w:val="009B2BE4"/>
    <w:rsid w:val="009B2C6D"/>
    <w:rsid w:val="009B3013"/>
    <w:rsid w:val="009B40A1"/>
    <w:rsid w:val="009B5127"/>
    <w:rsid w:val="009B53C3"/>
    <w:rsid w:val="009B58EF"/>
    <w:rsid w:val="009B6655"/>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07CB"/>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B46"/>
    <w:rsid w:val="009F0FFB"/>
    <w:rsid w:val="009F122B"/>
    <w:rsid w:val="009F1361"/>
    <w:rsid w:val="009F201D"/>
    <w:rsid w:val="009F275D"/>
    <w:rsid w:val="009F2AB8"/>
    <w:rsid w:val="009F302B"/>
    <w:rsid w:val="009F3217"/>
    <w:rsid w:val="009F3227"/>
    <w:rsid w:val="009F33A9"/>
    <w:rsid w:val="009F572B"/>
    <w:rsid w:val="009F61E6"/>
    <w:rsid w:val="009F6CB8"/>
    <w:rsid w:val="009F7535"/>
    <w:rsid w:val="009F792C"/>
    <w:rsid w:val="00A007E4"/>
    <w:rsid w:val="00A01239"/>
    <w:rsid w:val="00A0135F"/>
    <w:rsid w:val="00A01C32"/>
    <w:rsid w:val="00A0263D"/>
    <w:rsid w:val="00A0266B"/>
    <w:rsid w:val="00A03E50"/>
    <w:rsid w:val="00A0407F"/>
    <w:rsid w:val="00A04AA3"/>
    <w:rsid w:val="00A04EB0"/>
    <w:rsid w:val="00A051B8"/>
    <w:rsid w:val="00A06105"/>
    <w:rsid w:val="00A07283"/>
    <w:rsid w:val="00A079D5"/>
    <w:rsid w:val="00A07B7A"/>
    <w:rsid w:val="00A07D07"/>
    <w:rsid w:val="00A1146F"/>
    <w:rsid w:val="00A12213"/>
    <w:rsid w:val="00A12503"/>
    <w:rsid w:val="00A13BCA"/>
    <w:rsid w:val="00A13DC6"/>
    <w:rsid w:val="00A142BB"/>
    <w:rsid w:val="00A14EED"/>
    <w:rsid w:val="00A1554C"/>
    <w:rsid w:val="00A15B8D"/>
    <w:rsid w:val="00A167AF"/>
    <w:rsid w:val="00A16AFF"/>
    <w:rsid w:val="00A2033F"/>
    <w:rsid w:val="00A20EC1"/>
    <w:rsid w:val="00A213C4"/>
    <w:rsid w:val="00A216E4"/>
    <w:rsid w:val="00A217CD"/>
    <w:rsid w:val="00A22750"/>
    <w:rsid w:val="00A229F6"/>
    <w:rsid w:val="00A23107"/>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46C"/>
    <w:rsid w:val="00A44969"/>
    <w:rsid w:val="00A46DFB"/>
    <w:rsid w:val="00A46E4A"/>
    <w:rsid w:val="00A47037"/>
    <w:rsid w:val="00A47F69"/>
    <w:rsid w:val="00A503C5"/>
    <w:rsid w:val="00A51277"/>
    <w:rsid w:val="00A51484"/>
    <w:rsid w:val="00A5279E"/>
    <w:rsid w:val="00A52996"/>
    <w:rsid w:val="00A532DC"/>
    <w:rsid w:val="00A53BD4"/>
    <w:rsid w:val="00A5490B"/>
    <w:rsid w:val="00A55BA8"/>
    <w:rsid w:val="00A5631F"/>
    <w:rsid w:val="00A5648B"/>
    <w:rsid w:val="00A56B3E"/>
    <w:rsid w:val="00A57471"/>
    <w:rsid w:val="00A60059"/>
    <w:rsid w:val="00A61CBB"/>
    <w:rsid w:val="00A62323"/>
    <w:rsid w:val="00A627A7"/>
    <w:rsid w:val="00A629ED"/>
    <w:rsid w:val="00A63EE8"/>
    <w:rsid w:val="00A64B5F"/>
    <w:rsid w:val="00A651CE"/>
    <w:rsid w:val="00A65252"/>
    <w:rsid w:val="00A659CB"/>
    <w:rsid w:val="00A662A7"/>
    <w:rsid w:val="00A66572"/>
    <w:rsid w:val="00A6673E"/>
    <w:rsid w:val="00A702D7"/>
    <w:rsid w:val="00A71496"/>
    <w:rsid w:val="00A72A90"/>
    <w:rsid w:val="00A72AD0"/>
    <w:rsid w:val="00A73949"/>
    <w:rsid w:val="00A74195"/>
    <w:rsid w:val="00A7497B"/>
    <w:rsid w:val="00A75B6F"/>
    <w:rsid w:val="00A75EBC"/>
    <w:rsid w:val="00A76119"/>
    <w:rsid w:val="00A77827"/>
    <w:rsid w:val="00A77F46"/>
    <w:rsid w:val="00A77FC1"/>
    <w:rsid w:val="00A80358"/>
    <w:rsid w:val="00A80DFC"/>
    <w:rsid w:val="00A8129D"/>
    <w:rsid w:val="00A81471"/>
    <w:rsid w:val="00A81BF1"/>
    <w:rsid w:val="00A82102"/>
    <w:rsid w:val="00A82833"/>
    <w:rsid w:val="00A849DD"/>
    <w:rsid w:val="00A85900"/>
    <w:rsid w:val="00A85CD2"/>
    <w:rsid w:val="00A8650B"/>
    <w:rsid w:val="00A8669B"/>
    <w:rsid w:val="00A874A0"/>
    <w:rsid w:val="00A87E6E"/>
    <w:rsid w:val="00A90741"/>
    <w:rsid w:val="00A90EA5"/>
    <w:rsid w:val="00A91199"/>
    <w:rsid w:val="00A91418"/>
    <w:rsid w:val="00A91454"/>
    <w:rsid w:val="00A91568"/>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1B2"/>
    <w:rsid w:val="00A97A8E"/>
    <w:rsid w:val="00A97E8D"/>
    <w:rsid w:val="00AA08A3"/>
    <w:rsid w:val="00AA0F9B"/>
    <w:rsid w:val="00AA3740"/>
    <w:rsid w:val="00AA3AAB"/>
    <w:rsid w:val="00AA3BD0"/>
    <w:rsid w:val="00AA429A"/>
    <w:rsid w:val="00AA4681"/>
    <w:rsid w:val="00AA470C"/>
    <w:rsid w:val="00AA4F01"/>
    <w:rsid w:val="00AA532E"/>
    <w:rsid w:val="00AA5AD9"/>
    <w:rsid w:val="00AA5B7E"/>
    <w:rsid w:val="00AA5FD7"/>
    <w:rsid w:val="00AA66B2"/>
    <w:rsid w:val="00AA7129"/>
    <w:rsid w:val="00AA7E87"/>
    <w:rsid w:val="00AB0865"/>
    <w:rsid w:val="00AB12F0"/>
    <w:rsid w:val="00AB1776"/>
    <w:rsid w:val="00AB1F55"/>
    <w:rsid w:val="00AB224C"/>
    <w:rsid w:val="00AB32C0"/>
    <w:rsid w:val="00AB343F"/>
    <w:rsid w:val="00AB3ED3"/>
    <w:rsid w:val="00AB5557"/>
    <w:rsid w:val="00AB5B73"/>
    <w:rsid w:val="00AB71D8"/>
    <w:rsid w:val="00AB72A0"/>
    <w:rsid w:val="00AB773A"/>
    <w:rsid w:val="00AC1334"/>
    <w:rsid w:val="00AC1D86"/>
    <w:rsid w:val="00AC22C9"/>
    <w:rsid w:val="00AC2604"/>
    <w:rsid w:val="00AC38DD"/>
    <w:rsid w:val="00AC393D"/>
    <w:rsid w:val="00AC402F"/>
    <w:rsid w:val="00AC41C8"/>
    <w:rsid w:val="00AC53F5"/>
    <w:rsid w:val="00AC58FC"/>
    <w:rsid w:val="00AC65DF"/>
    <w:rsid w:val="00AC68F1"/>
    <w:rsid w:val="00AC68F6"/>
    <w:rsid w:val="00AC7AC6"/>
    <w:rsid w:val="00AD071F"/>
    <w:rsid w:val="00AD1DAB"/>
    <w:rsid w:val="00AD317F"/>
    <w:rsid w:val="00AD3961"/>
    <w:rsid w:val="00AD3D16"/>
    <w:rsid w:val="00AD43FB"/>
    <w:rsid w:val="00AD464E"/>
    <w:rsid w:val="00AD46DC"/>
    <w:rsid w:val="00AD50F5"/>
    <w:rsid w:val="00AD5513"/>
    <w:rsid w:val="00AD57BC"/>
    <w:rsid w:val="00AD5919"/>
    <w:rsid w:val="00AD6907"/>
    <w:rsid w:val="00AE02C2"/>
    <w:rsid w:val="00AE09EB"/>
    <w:rsid w:val="00AE1171"/>
    <w:rsid w:val="00AE11B7"/>
    <w:rsid w:val="00AE43DF"/>
    <w:rsid w:val="00AE4894"/>
    <w:rsid w:val="00AE4910"/>
    <w:rsid w:val="00AE4C51"/>
    <w:rsid w:val="00AE5D14"/>
    <w:rsid w:val="00AF1F90"/>
    <w:rsid w:val="00AF438D"/>
    <w:rsid w:val="00AF4B86"/>
    <w:rsid w:val="00AF5CC9"/>
    <w:rsid w:val="00AF5ECB"/>
    <w:rsid w:val="00AF632B"/>
    <w:rsid w:val="00AF6991"/>
    <w:rsid w:val="00AF6CEE"/>
    <w:rsid w:val="00AF7684"/>
    <w:rsid w:val="00B001AD"/>
    <w:rsid w:val="00B00683"/>
    <w:rsid w:val="00B008FB"/>
    <w:rsid w:val="00B03990"/>
    <w:rsid w:val="00B03DCC"/>
    <w:rsid w:val="00B063F7"/>
    <w:rsid w:val="00B07841"/>
    <w:rsid w:val="00B07B14"/>
    <w:rsid w:val="00B102AC"/>
    <w:rsid w:val="00B10A53"/>
    <w:rsid w:val="00B1132A"/>
    <w:rsid w:val="00B12627"/>
    <w:rsid w:val="00B1273F"/>
    <w:rsid w:val="00B133F3"/>
    <w:rsid w:val="00B13665"/>
    <w:rsid w:val="00B13AC0"/>
    <w:rsid w:val="00B13B6D"/>
    <w:rsid w:val="00B14714"/>
    <w:rsid w:val="00B14D81"/>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6C8C"/>
    <w:rsid w:val="00B270FF"/>
    <w:rsid w:val="00B27DEB"/>
    <w:rsid w:val="00B304C3"/>
    <w:rsid w:val="00B309C5"/>
    <w:rsid w:val="00B30F0E"/>
    <w:rsid w:val="00B30FE5"/>
    <w:rsid w:val="00B3157D"/>
    <w:rsid w:val="00B31F58"/>
    <w:rsid w:val="00B3207F"/>
    <w:rsid w:val="00B32097"/>
    <w:rsid w:val="00B323C6"/>
    <w:rsid w:val="00B33541"/>
    <w:rsid w:val="00B33AC3"/>
    <w:rsid w:val="00B34083"/>
    <w:rsid w:val="00B35973"/>
    <w:rsid w:val="00B3735F"/>
    <w:rsid w:val="00B401B4"/>
    <w:rsid w:val="00B40EC5"/>
    <w:rsid w:val="00B41093"/>
    <w:rsid w:val="00B4184B"/>
    <w:rsid w:val="00B420B4"/>
    <w:rsid w:val="00B4217F"/>
    <w:rsid w:val="00B42C05"/>
    <w:rsid w:val="00B42DE7"/>
    <w:rsid w:val="00B430F8"/>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2E3"/>
    <w:rsid w:val="00B715FA"/>
    <w:rsid w:val="00B7218D"/>
    <w:rsid w:val="00B72ABB"/>
    <w:rsid w:val="00B73D5C"/>
    <w:rsid w:val="00B751B2"/>
    <w:rsid w:val="00B75384"/>
    <w:rsid w:val="00B759A3"/>
    <w:rsid w:val="00B75E25"/>
    <w:rsid w:val="00B77115"/>
    <w:rsid w:val="00B77250"/>
    <w:rsid w:val="00B77540"/>
    <w:rsid w:val="00B775C9"/>
    <w:rsid w:val="00B77657"/>
    <w:rsid w:val="00B77951"/>
    <w:rsid w:val="00B77AA3"/>
    <w:rsid w:val="00B77E0B"/>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6E56"/>
    <w:rsid w:val="00B8705F"/>
    <w:rsid w:val="00B873A3"/>
    <w:rsid w:val="00B9124E"/>
    <w:rsid w:val="00B92BA3"/>
    <w:rsid w:val="00B931E3"/>
    <w:rsid w:val="00B9335A"/>
    <w:rsid w:val="00B934B9"/>
    <w:rsid w:val="00B93A33"/>
    <w:rsid w:val="00B9407B"/>
    <w:rsid w:val="00B94498"/>
    <w:rsid w:val="00B948A7"/>
    <w:rsid w:val="00B94FD9"/>
    <w:rsid w:val="00B95893"/>
    <w:rsid w:val="00B95986"/>
    <w:rsid w:val="00B969B9"/>
    <w:rsid w:val="00B96FD3"/>
    <w:rsid w:val="00B97F08"/>
    <w:rsid w:val="00BA03F5"/>
    <w:rsid w:val="00BA0EDB"/>
    <w:rsid w:val="00BA11CC"/>
    <w:rsid w:val="00BA12B8"/>
    <w:rsid w:val="00BA1753"/>
    <w:rsid w:val="00BA2DD1"/>
    <w:rsid w:val="00BA3219"/>
    <w:rsid w:val="00BA3C79"/>
    <w:rsid w:val="00BA3E20"/>
    <w:rsid w:val="00BA4690"/>
    <w:rsid w:val="00BA482B"/>
    <w:rsid w:val="00BA4EE5"/>
    <w:rsid w:val="00BA5440"/>
    <w:rsid w:val="00BA5FCE"/>
    <w:rsid w:val="00BA67F1"/>
    <w:rsid w:val="00BA6C99"/>
    <w:rsid w:val="00BA6DA9"/>
    <w:rsid w:val="00BA7C99"/>
    <w:rsid w:val="00BB0306"/>
    <w:rsid w:val="00BB13A2"/>
    <w:rsid w:val="00BB1E71"/>
    <w:rsid w:val="00BB25DF"/>
    <w:rsid w:val="00BB2B35"/>
    <w:rsid w:val="00BB2FA5"/>
    <w:rsid w:val="00BB30A6"/>
    <w:rsid w:val="00BB314C"/>
    <w:rsid w:val="00BB3299"/>
    <w:rsid w:val="00BB36C4"/>
    <w:rsid w:val="00BB41ED"/>
    <w:rsid w:val="00BB486A"/>
    <w:rsid w:val="00BB549E"/>
    <w:rsid w:val="00BB55F0"/>
    <w:rsid w:val="00BB67D2"/>
    <w:rsid w:val="00BB6C37"/>
    <w:rsid w:val="00BB73B6"/>
    <w:rsid w:val="00BB7466"/>
    <w:rsid w:val="00BC01AE"/>
    <w:rsid w:val="00BC0CC9"/>
    <w:rsid w:val="00BC10F4"/>
    <w:rsid w:val="00BC16DB"/>
    <w:rsid w:val="00BC1962"/>
    <w:rsid w:val="00BC1C54"/>
    <w:rsid w:val="00BC21B5"/>
    <w:rsid w:val="00BC3533"/>
    <w:rsid w:val="00BC3985"/>
    <w:rsid w:val="00BC4ABA"/>
    <w:rsid w:val="00BC4C09"/>
    <w:rsid w:val="00BC55E8"/>
    <w:rsid w:val="00BC5656"/>
    <w:rsid w:val="00BC5E4F"/>
    <w:rsid w:val="00BC64C3"/>
    <w:rsid w:val="00BC64E7"/>
    <w:rsid w:val="00BC7CB9"/>
    <w:rsid w:val="00BC7EC1"/>
    <w:rsid w:val="00BD0883"/>
    <w:rsid w:val="00BD08D4"/>
    <w:rsid w:val="00BD0A1E"/>
    <w:rsid w:val="00BD0ECF"/>
    <w:rsid w:val="00BD123B"/>
    <w:rsid w:val="00BD14FE"/>
    <w:rsid w:val="00BD1FAD"/>
    <w:rsid w:val="00BD2182"/>
    <w:rsid w:val="00BD3158"/>
    <w:rsid w:val="00BD34AE"/>
    <w:rsid w:val="00BD39A5"/>
    <w:rsid w:val="00BD3D68"/>
    <w:rsid w:val="00BD44A8"/>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8F1"/>
    <w:rsid w:val="00BE3FE1"/>
    <w:rsid w:val="00BE40B0"/>
    <w:rsid w:val="00BE4ACD"/>
    <w:rsid w:val="00BE538D"/>
    <w:rsid w:val="00BE5F48"/>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50A6"/>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3CB7"/>
    <w:rsid w:val="00C241E5"/>
    <w:rsid w:val="00C25584"/>
    <w:rsid w:val="00C2703E"/>
    <w:rsid w:val="00C2797A"/>
    <w:rsid w:val="00C2799C"/>
    <w:rsid w:val="00C30466"/>
    <w:rsid w:val="00C30556"/>
    <w:rsid w:val="00C31175"/>
    <w:rsid w:val="00C31555"/>
    <w:rsid w:val="00C31584"/>
    <w:rsid w:val="00C3179A"/>
    <w:rsid w:val="00C31E3C"/>
    <w:rsid w:val="00C31F49"/>
    <w:rsid w:val="00C329F2"/>
    <w:rsid w:val="00C32F21"/>
    <w:rsid w:val="00C32FA5"/>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6433"/>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0AA"/>
    <w:rsid w:val="00C60178"/>
    <w:rsid w:val="00C60731"/>
    <w:rsid w:val="00C60E34"/>
    <w:rsid w:val="00C6164F"/>
    <w:rsid w:val="00C61F70"/>
    <w:rsid w:val="00C628EF"/>
    <w:rsid w:val="00C62EE6"/>
    <w:rsid w:val="00C638E5"/>
    <w:rsid w:val="00C66035"/>
    <w:rsid w:val="00C66112"/>
    <w:rsid w:val="00C6644A"/>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812A5"/>
    <w:rsid w:val="00C81B42"/>
    <w:rsid w:val="00C82404"/>
    <w:rsid w:val="00C82468"/>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579D"/>
    <w:rsid w:val="00C96CF4"/>
    <w:rsid w:val="00C9705C"/>
    <w:rsid w:val="00C974B3"/>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527E"/>
    <w:rsid w:val="00CB60A5"/>
    <w:rsid w:val="00CB6B74"/>
    <w:rsid w:val="00CB6DAD"/>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4CDF"/>
    <w:rsid w:val="00CC578C"/>
    <w:rsid w:val="00CC5FD5"/>
    <w:rsid w:val="00CC643E"/>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4ED"/>
    <w:rsid w:val="00CF496D"/>
    <w:rsid w:val="00CF552E"/>
    <w:rsid w:val="00CF5E31"/>
    <w:rsid w:val="00CF62AC"/>
    <w:rsid w:val="00CF6550"/>
    <w:rsid w:val="00CF6673"/>
    <w:rsid w:val="00CF6ABD"/>
    <w:rsid w:val="00CF7327"/>
    <w:rsid w:val="00CF75A7"/>
    <w:rsid w:val="00D01082"/>
    <w:rsid w:val="00D0236E"/>
    <w:rsid w:val="00D02BA3"/>
    <w:rsid w:val="00D02C07"/>
    <w:rsid w:val="00D02EB5"/>
    <w:rsid w:val="00D034CF"/>
    <w:rsid w:val="00D03D94"/>
    <w:rsid w:val="00D05276"/>
    <w:rsid w:val="00D0553E"/>
    <w:rsid w:val="00D06389"/>
    <w:rsid w:val="00D06828"/>
    <w:rsid w:val="00D0691A"/>
    <w:rsid w:val="00D0768D"/>
    <w:rsid w:val="00D10AA0"/>
    <w:rsid w:val="00D10CAA"/>
    <w:rsid w:val="00D11021"/>
    <w:rsid w:val="00D111D2"/>
    <w:rsid w:val="00D11DA3"/>
    <w:rsid w:val="00D12440"/>
    <w:rsid w:val="00D129F5"/>
    <w:rsid w:val="00D12C0A"/>
    <w:rsid w:val="00D14FEF"/>
    <w:rsid w:val="00D15523"/>
    <w:rsid w:val="00D15AE0"/>
    <w:rsid w:val="00D15DF7"/>
    <w:rsid w:val="00D1655C"/>
    <w:rsid w:val="00D16650"/>
    <w:rsid w:val="00D1708B"/>
    <w:rsid w:val="00D170F3"/>
    <w:rsid w:val="00D1727C"/>
    <w:rsid w:val="00D1797F"/>
    <w:rsid w:val="00D179DD"/>
    <w:rsid w:val="00D201E0"/>
    <w:rsid w:val="00D21DAA"/>
    <w:rsid w:val="00D22537"/>
    <w:rsid w:val="00D22683"/>
    <w:rsid w:val="00D23DF0"/>
    <w:rsid w:val="00D23F9F"/>
    <w:rsid w:val="00D24621"/>
    <w:rsid w:val="00D249B7"/>
    <w:rsid w:val="00D24F81"/>
    <w:rsid w:val="00D251FB"/>
    <w:rsid w:val="00D25548"/>
    <w:rsid w:val="00D2618D"/>
    <w:rsid w:val="00D263B3"/>
    <w:rsid w:val="00D26443"/>
    <w:rsid w:val="00D26C39"/>
    <w:rsid w:val="00D27B92"/>
    <w:rsid w:val="00D27DA6"/>
    <w:rsid w:val="00D306F2"/>
    <w:rsid w:val="00D30A90"/>
    <w:rsid w:val="00D30FCD"/>
    <w:rsid w:val="00D3193A"/>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0EF"/>
    <w:rsid w:val="00D414B4"/>
    <w:rsid w:val="00D415D6"/>
    <w:rsid w:val="00D418AB"/>
    <w:rsid w:val="00D41EED"/>
    <w:rsid w:val="00D4247F"/>
    <w:rsid w:val="00D427BC"/>
    <w:rsid w:val="00D4397E"/>
    <w:rsid w:val="00D43CE2"/>
    <w:rsid w:val="00D4437F"/>
    <w:rsid w:val="00D44DB2"/>
    <w:rsid w:val="00D4575B"/>
    <w:rsid w:val="00D45D91"/>
    <w:rsid w:val="00D46AC1"/>
    <w:rsid w:val="00D50074"/>
    <w:rsid w:val="00D50315"/>
    <w:rsid w:val="00D5032A"/>
    <w:rsid w:val="00D505A5"/>
    <w:rsid w:val="00D50FDC"/>
    <w:rsid w:val="00D5170F"/>
    <w:rsid w:val="00D52719"/>
    <w:rsid w:val="00D53513"/>
    <w:rsid w:val="00D537DC"/>
    <w:rsid w:val="00D53C75"/>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CAD"/>
    <w:rsid w:val="00D76EED"/>
    <w:rsid w:val="00D76F7F"/>
    <w:rsid w:val="00D76FA0"/>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B75"/>
    <w:rsid w:val="00D86E9B"/>
    <w:rsid w:val="00D87200"/>
    <w:rsid w:val="00D87581"/>
    <w:rsid w:val="00D87CF2"/>
    <w:rsid w:val="00D87D75"/>
    <w:rsid w:val="00D9025E"/>
    <w:rsid w:val="00D90E11"/>
    <w:rsid w:val="00D91205"/>
    <w:rsid w:val="00D922A6"/>
    <w:rsid w:val="00D92909"/>
    <w:rsid w:val="00D92C18"/>
    <w:rsid w:val="00D930B9"/>
    <w:rsid w:val="00D935AA"/>
    <w:rsid w:val="00D93815"/>
    <w:rsid w:val="00D93B19"/>
    <w:rsid w:val="00D94553"/>
    <w:rsid w:val="00D94AD5"/>
    <w:rsid w:val="00D94B7B"/>
    <w:rsid w:val="00D95273"/>
    <w:rsid w:val="00D960DF"/>
    <w:rsid w:val="00D96398"/>
    <w:rsid w:val="00D96F66"/>
    <w:rsid w:val="00D97491"/>
    <w:rsid w:val="00D97A8D"/>
    <w:rsid w:val="00D97C0F"/>
    <w:rsid w:val="00D97D4C"/>
    <w:rsid w:val="00D97FE4"/>
    <w:rsid w:val="00DA02FB"/>
    <w:rsid w:val="00DA1040"/>
    <w:rsid w:val="00DA1A9A"/>
    <w:rsid w:val="00DA2F10"/>
    <w:rsid w:val="00DA46EF"/>
    <w:rsid w:val="00DA4971"/>
    <w:rsid w:val="00DA4C24"/>
    <w:rsid w:val="00DA4FD4"/>
    <w:rsid w:val="00DA5173"/>
    <w:rsid w:val="00DA61EB"/>
    <w:rsid w:val="00DA632B"/>
    <w:rsid w:val="00DA665A"/>
    <w:rsid w:val="00DA74C6"/>
    <w:rsid w:val="00DA7A19"/>
    <w:rsid w:val="00DA7DF5"/>
    <w:rsid w:val="00DB034F"/>
    <w:rsid w:val="00DB1F73"/>
    <w:rsid w:val="00DB23C0"/>
    <w:rsid w:val="00DB2C48"/>
    <w:rsid w:val="00DB2E0F"/>
    <w:rsid w:val="00DB3521"/>
    <w:rsid w:val="00DB3713"/>
    <w:rsid w:val="00DB4769"/>
    <w:rsid w:val="00DB4A6A"/>
    <w:rsid w:val="00DB5427"/>
    <w:rsid w:val="00DB7368"/>
    <w:rsid w:val="00DB7BBC"/>
    <w:rsid w:val="00DC0C3E"/>
    <w:rsid w:val="00DC0C5E"/>
    <w:rsid w:val="00DC0DBA"/>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675"/>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1527"/>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ADB"/>
    <w:rsid w:val="00E16C6A"/>
    <w:rsid w:val="00E16CBF"/>
    <w:rsid w:val="00E17705"/>
    <w:rsid w:val="00E207D4"/>
    <w:rsid w:val="00E21C50"/>
    <w:rsid w:val="00E21C8C"/>
    <w:rsid w:val="00E224EB"/>
    <w:rsid w:val="00E22A53"/>
    <w:rsid w:val="00E22B41"/>
    <w:rsid w:val="00E237C2"/>
    <w:rsid w:val="00E23B99"/>
    <w:rsid w:val="00E2440D"/>
    <w:rsid w:val="00E2493E"/>
    <w:rsid w:val="00E24EA8"/>
    <w:rsid w:val="00E259BD"/>
    <w:rsid w:val="00E26204"/>
    <w:rsid w:val="00E263B2"/>
    <w:rsid w:val="00E26BB8"/>
    <w:rsid w:val="00E273C4"/>
    <w:rsid w:val="00E2777F"/>
    <w:rsid w:val="00E279AA"/>
    <w:rsid w:val="00E27E5C"/>
    <w:rsid w:val="00E30450"/>
    <w:rsid w:val="00E314E4"/>
    <w:rsid w:val="00E31ABE"/>
    <w:rsid w:val="00E31E30"/>
    <w:rsid w:val="00E32391"/>
    <w:rsid w:val="00E34A28"/>
    <w:rsid w:val="00E34E53"/>
    <w:rsid w:val="00E35DAE"/>
    <w:rsid w:val="00E36DA3"/>
    <w:rsid w:val="00E40D60"/>
    <w:rsid w:val="00E419EF"/>
    <w:rsid w:val="00E41E6C"/>
    <w:rsid w:val="00E4365E"/>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4D5"/>
    <w:rsid w:val="00E54CB9"/>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0A2"/>
    <w:rsid w:val="00E64152"/>
    <w:rsid w:val="00E6453F"/>
    <w:rsid w:val="00E6539B"/>
    <w:rsid w:val="00E657C9"/>
    <w:rsid w:val="00E660C0"/>
    <w:rsid w:val="00E6672B"/>
    <w:rsid w:val="00E672A4"/>
    <w:rsid w:val="00E675A0"/>
    <w:rsid w:val="00E70383"/>
    <w:rsid w:val="00E71D3E"/>
    <w:rsid w:val="00E72452"/>
    <w:rsid w:val="00E7254F"/>
    <w:rsid w:val="00E726E5"/>
    <w:rsid w:val="00E7305D"/>
    <w:rsid w:val="00E731AB"/>
    <w:rsid w:val="00E73540"/>
    <w:rsid w:val="00E739CA"/>
    <w:rsid w:val="00E73CCA"/>
    <w:rsid w:val="00E7542D"/>
    <w:rsid w:val="00E76069"/>
    <w:rsid w:val="00E763C9"/>
    <w:rsid w:val="00E768DC"/>
    <w:rsid w:val="00E76D5D"/>
    <w:rsid w:val="00E80395"/>
    <w:rsid w:val="00E80AEF"/>
    <w:rsid w:val="00E8101A"/>
    <w:rsid w:val="00E8208A"/>
    <w:rsid w:val="00E821BE"/>
    <w:rsid w:val="00E823A0"/>
    <w:rsid w:val="00E829C3"/>
    <w:rsid w:val="00E83362"/>
    <w:rsid w:val="00E85610"/>
    <w:rsid w:val="00E85AE6"/>
    <w:rsid w:val="00E8633C"/>
    <w:rsid w:val="00E86925"/>
    <w:rsid w:val="00E87712"/>
    <w:rsid w:val="00E8793E"/>
    <w:rsid w:val="00E92C5A"/>
    <w:rsid w:val="00E92F5C"/>
    <w:rsid w:val="00E9304D"/>
    <w:rsid w:val="00E93C6E"/>
    <w:rsid w:val="00E93E5A"/>
    <w:rsid w:val="00E9402D"/>
    <w:rsid w:val="00E946B4"/>
    <w:rsid w:val="00E94A94"/>
    <w:rsid w:val="00E950DD"/>
    <w:rsid w:val="00E95ACE"/>
    <w:rsid w:val="00E95CA7"/>
    <w:rsid w:val="00E95CBB"/>
    <w:rsid w:val="00E95D32"/>
    <w:rsid w:val="00E9664E"/>
    <w:rsid w:val="00E96840"/>
    <w:rsid w:val="00E96977"/>
    <w:rsid w:val="00E9699C"/>
    <w:rsid w:val="00E96B24"/>
    <w:rsid w:val="00E97340"/>
    <w:rsid w:val="00E97535"/>
    <w:rsid w:val="00EA0261"/>
    <w:rsid w:val="00EA09D0"/>
    <w:rsid w:val="00EA159F"/>
    <w:rsid w:val="00EA15D0"/>
    <w:rsid w:val="00EA36BB"/>
    <w:rsid w:val="00EA38E7"/>
    <w:rsid w:val="00EA3958"/>
    <w:rsid w:val="00EA3F28"/>
    <w:rsid w:val="00EA454C"/>
    <w:rsid w:val="00EA493B"/>
    <w:rsid w:val="00EA4EC7"/>
    <w:rsid w:val="00EA4FA2"/>
    <w:rsid w:val="00EA5339"/>
    <w:rsid w:val="00EA552E"/>
    <w:rsid w:val="00EA6D09"/>
    <w:rsid w:val="00EA7528"/>
    <w:rsid w:val="00EA772A"/>
    <w:rsid w:val="00EA7F44"/>
    <w:rsid w:val="00EB03BD"/>
    <w:rsid w:val="00EB0566"/>
    <w:rsid w:val="00EB1473"/>
    <w:rsid w:val="00EB151A"/>
    <w:rsid w:val="00EB1547"/>
    <w:rsid w:val="00EB1969"/>
    <w:rsid w:val="00EB2C4C"/>
    <w:rsid w:val="00EB4D8A"/>
    <w:rsid w:val="00EB5673"/>
    <w:rsid w:val="00EB606B"/>
    <w:rsid w:val="00EB664C"/>
    <w:rsid w:val="00EB6921"/>
    <w:rsid w:val="00EB6E81"/>
    <w:rsid w:val="00EB6E96"/>
    <w:rsid w:val="00EC0D6A"/>
    <w:rsid w:val="00EC0DE7"/>
    <w:rsid w:val="00EC1732"/>
    <w:rsid w:val="00EC176D"/>
    <w:rsid w:val="00EC19D3"/>
    <w:rsid w:val="00EC1A19"/>
    <w:rsid w:val="00EC255A"/>
    <w:rsid w:val="00EC2B9F"/>
    <w:rsid w:val="00EC39B4"/>
    <w:rsid w:val="00EC3D1F"/>
    <w:rsid w:val="00EC3E2A"/>
    <w:rsid w:val="00EC4846"/>
    <w:rsid w:val="00EC49C9"/>
    <w:rsid w:val="00EC4BE0"/>
    <w:rsid w:val="00EC4D1E"/>
    <w:rsid w:val="00EC4FA8"/>
    <w:rsid w:val="00EC6334"/>
    <w:rsid w:val="00EC69BC"/>
    <w:rsid w:val="00EC719C"/>
    <w:rsid w:val="00EC76A4"/>
    <w:rsid w:val="00EC7853"/>
    <w:rsid w:val="00ED05A2"/>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193E"/>
    <w:rsid w:val="00EE27EB"/>
    <w:rsid w:val="00EE2948"/>
    <w:rsid w:val="00EE2CE6"/>
    <w:rsid w:val="00EE32CA"/>
    <w:rsid w:val="00EE40C4"/>
    <w:rsid w:val="00EE4479"/>
    <w:rsid w:val="00EE585C"/>
    <w:rsid w:val="00EE72EB"/>
    <w:rsid w:val="00EE74CD"/>
    <w:rsid w:val="00EE78BF"/>
    <w:rsid w:val="00EF0D67"/>
    <w:rsid w:val="00EF2AA7"/>
    <w:rsid w:val="00EF2C98"/>
    <w:rsid w:val="00EF2F9B"/>
    <w:rsid w:val="00EF3FB1"/>
    <w:rsid w:val="00EF42EF"/>
    <w:rsid w:val="00EF62EF"/>
    <w:rsid w:val="00EF67B5"/>
    <w:rsid w:val="00EF6C14"/>
    <w:rsid w:val="00F0078F"/>
    <w:rsid w:val="00F0082A"/>
    <w:rsid w:val="00F01D01"/>
    <w:rsid w:val="00F026C4"/>
    <w:rsid w:val="00F030C1"/>
    <w:rsid w:val="00F03409"/>
    <w:rsid w:val="00F03DD0"/>
    <w:rsid w:val="00F03E32"/>
    <w:rsid w:val="00F042E5"/>
    <w:rsid w:val="00F04386"/>
    <w:rsid w:val="00F04A30"/>
    <w:rsid w:val="00F05B9F"/>
    <w:rsid w:val="00F0644E"/>
    <w:rsid w:val="00F06AEC"/>
    <w:rsid w:val="00F0798F"/>
    <w:rsid w:val="00F10585"/>
    <w:rsid w:val="00F105A0"/>
    <w:rsid w:val="00F10F01"/>
    <w:rsid w:val="00F10F23"/>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95F"/>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4950"/>
    <w:rsid w:val="00F35142"/>
    <w:rsid w:val="00F354F2"/>
    <w:rsid w:val="00F3591B"/>
    <w:rsid w:val="00F35CCD"/>
    <w:rsid w:val="00F36708"/>
    <w:rsid w:val="00F367F0"/>
    <w:rsid w:val="00F36995"/>
    <w:rsid w:val="00F36DF0"/>
    <w:rsid w:val="00F37141"/>
    <w:rsid w:val="00F4000C"/>
    <w:rsid w:val="00F401A9"/>
    <w:rsid w:val="00F410AE"/>
    <w:rsid w:val="00F41E3C"/>
    <w:rsid w:val="00F41EB0"/>
    <w:rsid w:val="00F42EB1"/>
    <w:rsid w:val="00F43F88"/>
    <w:rsid w:val="00F43F99"/>
    <w:rsid w:val="00F445E2"/>
    <w:rsid w:val="00F44B51"/>
    <w:rsid w:val="00F44E87"/>
    <w:rsid w:val="00F4773F"/>
    <w:rsid w:val="00F47EA0"/>
    <w:rsid w:val="00F50449"/>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55F6"/>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2FD"/>
    <w:rsid w:val="00F7347C"/>
    <w:rsid w:val="00F76050"/>
    <w:rsid w:val="00F760A8"/>
    <w:rsid w:val="00F763C9"/>
    <w:rsid w:val="00F778A1"/>
    <w:rsid w:val="00F77F44"/>
    <w:rsid w:val="00F8049F"/>
    <w:rsid w:val="00F809EC"/>
    <w:rsid w:val="00F80CD4"/>
    <w:rsid w:val="00F80D1B"/>
    <w:rsid w:val="00F828B7"/>
    <w:rsid w:val="00F82F91"/>
    <w:rsid w:val="00F83368"/>
    <w:rsid w:val="00F837AC"/>
    <w:rsid w:val="00F83CA9"/>
    <w:rsid w:val="00F84921"/>
    <w:rsid w:val="00F84DDD"/>
    <w:rsid w:val="00F84F43"/>
    <w:rsid w:val="00F85063"/>
    <w:rsid w:val="00F85C49"/>
    <w:rsid w:val="00F86137"/>
    <w:rsid w:val="00F86224"/>
    <w:rsid w:val="00F8691D"/>
    <w:rsid w:val="00F90648"/>
    <w:rsid w:val="00F906F6"/>
    <w:rsid w:val="00F90A75"/>
    <w:rsid w:val="00F90FC2"/>
    <w:rsid w:val="00F9179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C5A"/>
    <w:rsid w:val="00FB00EA"/>
    <w:rsid w:val="00FB0A96"/>
    <w:rsid w:val="00FB1674"/>
    <w:rsid w:val="00FB1705"/>
    <w:rsid w:val="00FB1E28"/>
    <w:rsid w:val="00FB364B"/>
    <w:rsid w:val="00FB4724"/>
    <w:rsid w:val="00FB47CA"/>
    <w:rsid w:val="00FB493A"/>
    <w:rsid w:val="00FB4B0F"/>
    <w:rsid w:val="00FB4DB4"/>
    <w:rsid w:val="00FB5C52"/>
    <w:rsid w:val="00FB5DF8"/>
    <w:rsid w:val="00FB6CEC"/>
    <w:rsid w:val="00FB6CFE"/>
    <w:rsid w:val="00FB7027"/>
    <w:rsid w:val="00FB73EB"/>
    <w:rsid w:val="00FB7A7A"/>
    <w:rsid w:val="00FB7F7B"/>
    <w:rsid w:val="00FC0518"/>
    <w:rsid w:val="00FC077B"/>
    <w:rsid w:val="00FC08D5"/>
    <w:rsid w:val="00FC1066"/>
    <w:rsid w:val="00FC1B75"/>
    <w:rsid w:val="00FC2CD4"/>
    <w:rsid w:val="00FC3479"/>
    <w:rsid w:val="00FC3C8C"/>
    <w:rsid w:val="00FC4B3A"/>
    <w:rsid w:val="00FC62B0"/>
    <w:rsid w:val="00FC62BD"/>
    <w:rsid w:val="00FC6AE3"/>
    <w:rsid w:val="00FD1177"/>
    <w:rsid w:val="00FD1CA6"/>
    <w:rsid w:val="00FD1E6E"/>
    <w:rsid w:val="00FD2082"/>
    <w:rsid w:val="00FD20D8"/>
    <w:rsid w:val="00FD2783"/>
    <w:rsid w:val="00FD27A9"/>
    <w:rsid w:val="00FD38CC"/>
    <w:rsid w:val="00FD3B11"/>
    <w:rsid w:val="00FD5252"/>
    <w:rsid w:val="00FD5FCF"/>
    <w:rsid w:val="00FD5FE2"/>
    <w:rsid w:val="00FD65C9"/>
    <w:rsid w:val="00FD7157"/>
    <w:rsid w:val="00FD7275"/>
    <w:rsid w:val="00FE09DA"/>
    <w:rsid w:val="00FE0CE0"/>
    <w:rsid w:val="00FE1781"/>
    <w:rsid w:val="00FE17F3"/>
    <w:rsid w:val="00FE2085"/>
    <w:rsid w:val="00FE22D0"/>
    <w:rsid w:val="00FE3C33"/>
    <w:rsid w:val="00FE536F"/>
    <w:rsid w:val="00FE6791"/>
    <w:rsid w:val="00FE6932"/>
    <w:rsid w:val="00FE6C72"/>
    <w:rsid w:val="00FE764F"/>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 w:val="195B9952"/>
    <w:rsid w:val="2EC4D453"/>
    <w:rsid w:val="707281CC"/>
    <w:rsid w:val="781B7F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3FC47"/>
  <w15:docId w15:val="{21998660-50B8-46FC-8F7D-0C2E6405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253"/>
    <w:pPr>
      <w:ind w:left="0" w:firstLine="0"/>
    </w:pPr>
  </w:style>
  <w:style w:type="paragraph" w:styleId="Heading1">
    <w:name w:val="heading 1"/>
    <w:basedOn w:val="Normal"/>
    <w:next w:val="Normal"/>
    <w:link w:val="Heading1Char"/>
    <w:uiPriority w:val="9"/>
    <w:qFormat/>
    <w:rsid w:val="0051225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512253"/>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512253"/>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512253"/>
    <w:rPr>
      <w:rFonts w:ascii="Arial" w:hAnsi="Arial" w:cs="Arial"/>
      <w:b/>
      <w:sz w:val="52"/>
      <w:szCs w:val="52"/>
    </w:rPr>
  </w:style>
  <w:style w:type="character" w:customStyle="1" w:styleId="GBITableofContentsHeader">
    <w:name w:val="GBI Table of Contents Header"/>
    <w:uiPriority w:val="1"/>
    <w:qFormat/>
    <w:rsid w:val="00512253"/>
    <w:rPr>
      <w:rFonts w:ascii="Arial" w:hAnsi="Arial"/>
      <w:color w:val="244061" w:themeColor="accent1" w:themeShade="80"/>
      <w:sz w:val="32"/>
      <w:u w:val="single"/>
    </w:rPr>
  </w:style>
  <w:style w:type="paragraph" w:customStyle="1" w:styleId="GBISectionHeader">
    <w:name w:val="GBI Section Header"/>
    <w:next w:val="Normal"/>
    <w:qFormat/>
    <w:rsid w:val="00512253"/>
    <w:pPr>
      <w:framePr w:w="10080" w:wrap="around" w:hAnchor="text" w:xAlign="center" w:yAlign="top"/>
      <w:numPr>
        <w:ilvl w:val="1"/>
        <w:numId w:val="9"/>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512253"/>
    <w:pPr>
      <w:numPr>
        <w:ilvl w:val="2"/>
        <w:numId w:val="9"/>
      </w:numPr>
    </w:pPr>
    <w:rPr>
      <w:rFonts w:cs="Times New Roman"/>
      <w:b/>
      <w:iCs/>
      <w:szCs w:val="24"/>
      <w:lang w:bidi="en-US"/>
    </w:rPr>
  </w:style>
  <w:style w:type="paragraph" w:customStyle="1" w:styleId="GBIPartHeader">
    <w:name w:val="GBI Part Header"/>
    <w:basedOn w:val="Heading1"/>
    <w:autoRedefine/>
    <w:qFormat/>
    <w:rsid w:val="00512253"/>
    <w:pPr>
      <w:numPr>
        <w:numId w:val="9"/>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512253"/>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512253"/>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512253"/>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512253"/>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512253"/>
    <w:pPr>
      <w:keepNext/>
      <w:numPr>
        <w:numId w:val="2"/>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512253"/>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512253"/>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512253"/>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A85CD2"/>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A85CD2"/>
    <w:rPr>
      <w:rFonts w:cs="Arial"/>
      <w:b/>
      <w:color w:val="FF0000"/>
      <w:szCs w:val="52"/>
    </w:rPr>
  </w:style>
  <w:style w:type="paragraph" w:styleId="BalloonText">
    <w:name w:val="Balloon Text"/>
    <w:basedOn w:val="Normal"/>
    <w:link w:val="BalloonTextChar"/>
    <w:uiPriority w:val="99"/>
    <w:semiHidden/>
    <w:unhideWhenUsed/>
    <w:rsid w:val="00B102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2AC"/>
    <w:rPr>
      <w:rFonts w:ascii="Segoe UI" w:hAnsi="Segoe UI" w:cs="Segoe UI"/>
      <w:sz w:val="18"/>
      <w:szCs w:val="18"/>
    </w:rPr>
  </w:style>
  <w:style w:type="paragraph" w:styleId="ListParagraph">
    <w:name w:val="List Paragraph"/>
    <w:basedOn w:val="Normal"/>
    <w:uiPriority w:val="34"/>
    <w:qFormat/>
    <w:rsid w:val="00512253"/>
    <w:pPr>
      <w:ind w:left="720"/>
      <w:contextualSpacing/>
    </w:pPr>
  </w:style>
  <w:style w:type="paragraph" w:styleId="Header">
    <w:name w:val="header"/>
    <w:basedOn w:val="Normal"/>
    <w:link w:val="HeaderChar"/>
    <w:uiPriority w:val="99"/>
    <w:unhideWhenUsed/>
    <w:rsid w:val="00512253"/>
    <w:pPr>
      <w:tabs>
        <w:tab w:val="center" w:pos="4680"/>
        <w:tab w:val="right" w:pos="9360"/>
      </w:tabs>
    </w:pPr>
  </w:style>
  <w:style w:type="character" w:customStyle="1" w:styleId="HeaderChar">
    <w:name w:val="Header Char"/>
    <w:basedOn w:val="DefaultParagraphFont"/>
    <w:link w:val="Header"/>
    <w:uiPriority w:val="99"/>
    <w:rsid w:val="00512253"/>
  </w:style>
  <w:style w:type="paragraph" w:styleId="Footer">
    <w:name w:val="footer"/>
    <w:basedOn w:val="Normal"/>
    <w:link w:val="FooterChar"/>
    <w:unhideWhenUsed/>
    <w:rsid w:val="00512253"/>
    <w:pPr>
      <w:tabs>
        <w:tab w:val="center" w:pos="4680"/>
        <w:tab w:val="right" w:pos="9360"/>
      </w:tabs>
    </w:pPr>
  </w:style>
  <w:style w:type="character" w:customStyle="1" w:styleId="FooterChar">
    <w:name w:val="Footer Char"/>
    <w:basedOn w:val="DefaultParagraphFont"/>
    <w:link w:val="Footer"/>
    <w:rsid w:val="00512253"/>
  </w:style>
  <w:style w:type="character" w:styleId="Hyperlink">
    <w:name w:val="Hyperlink"/>
    <w:basedOn w:val="DefaultParagraphFont"/>
    <w:uiPriority w:val="99"/>
    <w:unhideWhenUsed/>
    <w:rsid w:val="00512253"/>
    <w:rPr>
      <w:color w:val="0000FF" w:themeColor="hyperlink"/>
      <w:u w:val="single"/>
    </w:rPr>
  </w:style>
  <w:style w:type="paragraph" w:styleId="TOC1">
    <w:name w:val="toc 1"/>
    <w:aliases w:val="GBI Table of Contents"/>
    <w:basedOn w:val="Normal"/>
    <w:next w:val="Normal"/>
    <w:autoRedefine/>
    <w:uiPriority w:val="39"/>
    <w:unhideWhenUsed/>
    <w:qFormat/>
    <w:rsid w:val="00512253"/>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512253"/>
    <w:pPr>
      <w:spacing w:after="160" w:line="259" w:lineRule="auto"/>
      <w:ind w:left="0" w:firstLine="0"/>
      <w:jc w:val="center"/>
    </w:pPr>
    <w:rPr>
      <w:b/>
      <w:caps/>
      <w:vanish/>
      <w:color w:val="FF0000"/>
      <w:sz w:val="52"/>
    </w:rPr>
  </w:style>
  <w:style w:type="character" w:customStyle="1" w:styleId="GBI20Heading3Char">
    <w:name w:val="GBI 2.0 Heading 3 Char"/>
    <w:basedOn w:val="DefaultParagraphFont"/>
    <w:link w:val="GBI20Heading3"/>
    <w:locked/>
    <w:rsid w:val="00B34083"/>
    <w:rPr>
      <w:rFonts w:ascii="Times New Roman" w:eastAsiaTheme="majorEastAsia" w:hAnsi="Times New Roman" w:cs="Times New Roman"/>
      <w:b/>
      <w:bCs/>
      <w:i/>
      <w:iCs/>
      <w:color w:val="365F91" w:themeColor="accent1" w:themeShade="BF"/>
      <w:sz w:val="28"/>
      <w:szCs w:val="28"/>
      <w:lang w:bidi="en-US"/>
    </w:rPr>
  </w:style>
  <w:style w:type="paragraph" w:customStyle="1" w:styleId="GBI20Heading3">
    <w:name w:val="GBI 2.0 Heading 3"/>
    <w:link w:val="GBI20Heading3Char"/>
    <w:autoRedefine/>
    <w:qFormat/>
    <w:rsid w:val="00B34083"/>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8" w:lineRule="auto"/>
      <w:ind w:left="144"/>
      <w:contextualSpacing/>
    </w:pPr>
    <w:rPr>
      <w:rFonts w:ascii="Times New Roman" w:eastAsiaTheme="majorEastAsia" w:hAnsi="Times New Roman" w:cs="Times New Roman"/>
      <w:b/>
      <w:bCs/>
      <w:i/>
      <w:iCs/>
      <w:color w:val="365F91" w:themeColor="accent1" w:themeShade="BF"/>
      <w:sz w:val="28"/>
      <w:szCs w:val="28"/>
      <w:lang w:bidi="en-US"/>
    </w:rPr>
  </w:style>
  <w:style w:type="character" w:customStyle="1" w:styleId="GBI20ScreenName">
    <w:name w:val="GBI 2.0 Screen Name"/>
    <w:basedOn w:val="DefaultParagraphFont"/>
    <w:uiPriority w:val="1"/>
    <w:qFormat/>
    <w:rsid w:val="00B34083"/>
    <w:rPr>
      <w:rFonts w:ascii="Times New Roman" w:hAnsi="Times New Roman" w:cs="Times New Roman" w:hint="default"/>
      <w:i/>
      <w:iCs w:val="0"/>
      <w:sz w:val="24"/>
    </w:rPr>
  </w:style>
  <w:style w:type="character" w:customStyle="1" w:styleId="normaltextrun">
    <w:name w:val="normaltextrun"/>
    <w:basedOn w:val="DefaultParagraphFont"/>
    <w:rsid w:val="0068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591155497">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21" Type="http://schemas.openxmlformats.org/officeDocument/2006/relationships/diagramColors" Target="diagrams/colors2.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diagramData" Target="diagrams/data13.xml"/><Relationship Id="rId89" Type="http://schemas.openxmlformats.org/officeDocument/2006/relationships/diagramData" Target="diagrams/data14.xml"/><Relationship Id="rId112" Type="http://schemas.openxmlformats.org/officeDocument/2006/relationships/theme" Target="theme/theme1.xml"/><Relationship Id="rId16" Type="http://schemas.openxmlformats.org/officeDocument/2006/relationships/diagramColors" Target="diagrams/colors1.xml"/><Relationship Id="rId107" Type="http://schemas.openxmlformats.org/officeDocument/2006/relationships/diagramColors" Target="diagrams/colors16.xml"/><Relationship Id="rId11" Type="http://schemas.openxmlformats.org/officeDocument/2006/relationships/image" Target="media/image3.jpeg"/><Relationship Id="rId32" Type="http://schemas.microsoft.com/office/2007/relationships/diagramDrawing" Target="diagrams/drawing4.xml"/><Relationship Id="rId37" Type="http://schemas.openxmlformats.org/officeDocument/2006/relationships/image" Target="media/image9.PNG"/><Relationship Id="rId53" Type="http://schemas.openxmlformats.org/officeDocument/2006/relationships/diagramColors" Target="diagrams/colors7.xml"/><Relationship Id="rId58" Type="http://schemas.openxmlformats.org/officeDocument/2006/relationships/diagramColors" Target="diagrams/colors8.xml"/><Relationship Id="rId74" Type="http://schemas.openxmlformats.org/officeDocument/2006/relationships/diagramColors" Target="diagrams/colors11.xml"/><Relationship Id="rId79" Type="http://schemas.openxmlformats.org/officeDocument/2006/relationships/diagramColors" Target="diagrams/colors12.xml"/><Relationship Id="rId102" Type="http://schemas.openxmlformats.org/officeDocument/2006/relationships/diagramColors" Target="diagrams/colors15.xml"/><Relationship Id="rId5" Type="http://schemas.openxmlformats.org/officeDocument/2006/relationships/numbering" Target="numbering.xml"/><Relationship Id="rId90" Type="http://schemas.openxmlformats.org/officeDocument/2006/relationships/diagramLayout" Target="diagrams/layout14.xml"/><Relationship Id="rId95" Type="http://schemas.openxmlformats.org/officeDocument/2006/relationships/image" Target="media/image16.PNG"/><Relationship Id="rId22" Type="http://schemas.microsoft.com/office/2007/relationships/diagramDrawing" Target="diagrams/drawing2.xml"/><Relationship Id="rId27" Type="http://schemas.microsoft.com/office/2007/relationships/diagramDrawing" Target="diagrams/drawing3.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80" Type="http://schemas.microsoft.com/office/2007/relationships/diagramDrawing" Target="diagrams/drawing12.xml"/><Relationship Id="rId85" Type="http://schemas.openxmlformats.org/officeDocument/2006/relationships/diagramLayout" Target="diagrams/layout13.xml"/><Relationship Id="rId12" Type="http://schemas.openxmlformats.org/officeDocument/2006/relationships/image" Target="media/image4.gif"/><Relationship Id="rId17" Type="http://schemas.microsoft.com/office/2007/relationships/diagramDrawing" Target="diagrams/drawing1.xml"/><Relationship Id="rId33" Type="http://schemas.openxmlformats.org/officeDocument/2006/relationships/image" Target="media/image5.PNG"/><Relationship Id="rId38" Type="http://schemas.openxmlformats.org/officeDocument/2006/relationships/image" Target="media/image10.PNG"/><Relationship Id="rId59" Type="http://schemas.microsoft.com/office/2007/relationships/diagramDrawing" Target="diagrams/drawing8.xml"/><Relationship Id="rId103" Type="http://schemas.microsoft.com/office/2007/relationships/diagramDrawing" Target="diagrams/drawing15.xml"/><Relationship Id="rId108" Type="http://schemas.microsoft.com/office/2007/relationships/diagramDrawing" Target="diagrams/drawing16.xml"/><Relationship Id="rId54" Type="http://schemas.microsoft.com/office/2007/relationships/diagramDrawing" Target="diagrams/drawing7.xml"/><Relationship Id="rId70" Type="http://schemas.openxmlformats.org/officeDocument/2006/relationships/hyperlink" Target="sapevent:DOCU_LINK\DS:GLOS.mrp%20area" TargetMode="External"/><Relationship Id="rId75" Type="http://schemas.microsoft.com/office/2007/relationships/diagramDrawing" Target="diagrams/drawing11.xml"/><Relationship Id="rId91" Type="http://schemas.openxmlformats.org/officeDocument/2006/relationships/diagramQuickStyle" Target="diagrams/quickStyle14.xml"/><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image" Target="media/image8.PNG"/><Relationship Id="rId49" Type="http://schemas.openxmlformats.org/officeDocument/2006/relationships/image" Target="media/image11.PNG"/><Relationship Id="rId57" Type="http://schemas.openxmlformats.org/officeDocument/2006/relationships/diagramQuickStyle" Target="diagrams/quickStyle8.xml"/><Relationship Id="rId106" Type="http://schemas.openxmlformats.org/officeDocument/2006/relationships/diagramQuickStyle" Target="diagrams/quickStyle16.xml"/><Relationship Id="rId10" Type="http://schemas.openxmlformats.org/officeDocument/2006/relationships/endnotes" Target="endnotes.xml"/><Relationship Id="rId31" Type="http://schemas.openxmlformats.org/officeDocument/2006/relationships/diagramColors" Target="diagrams/colors4.xml"/><Relationship Id="rId44" Type="http://schemas.openxmlformats.org/officeDocument/2006/relationships/diagramData" Target="diagrams/data6.xml"/><Relationship Id="rId52" Type="http://schemas.openxmlformats.org/officeDocument/2006/relationships/diagramQuickStyle" Target="diagrams/quickStyle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QuickStyle" Target="diagrams/quickStyle11.xml"/><Relationship Id="rId78" Type="http://schemas.openxmlformats.org/officeDocument/2006/relationships/diagramQuickStyle" Target="diagrams/quickStyle12.xml"/><Relationship Id="rId81" Type="http://schemas.openxmlformats.org/officeDocument/2006/relationships/image" Target="media/image12.PNG"/><Relationship Id="rId86" Type="http://schemas.openxmlformats.org/officeDocument/2006/relationships/diagramQuickStyle" Target="diagrams/quickStyle13.xml"/><Relationship Id="rId94" Type="http://schemas.openxmlformats.org/officeDocument/2006/relationships/image" Target="media/image15.PNG"/><Relationship Id="rId99" Type="http://schemas.openxmlformats.org/officeDocument/2006/relationships/diagramData" Target="diagrams/data15.xml"/><Relationship Id="rId101" Type="http://schemas.openxmlformats.org/officeDocument/2006/relationships/diagramQuickStyle" Target="diagrams/quickStyle1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diagramData" Target="diagrams/data2.xml"/><Relationship Id="rId39" Type="http://schemas.openxmlformats.org/officeDocument/2006/relationships/diagramData" Target="diagrams/data5.xml"/><Relationship Id="rId109" Type="http://schemas.openxmlformats.org/officeDocument/2006/relationships/image" Target="media/image20.PNG"/><Relationship Id="rId34" Type="http://schemas.openxmlformats.org/officeDocument/2006/relationships/image" Target="media/image6.PNG"/><Relationship Id="rId50" Type="http://schemas.openxmlformats.org/officeDocument/2006/relationships/diagramData" Target="diagrams/data7.xml"/><Relationship Id="rId55" Type="http://schemas.openxmlformats.org/officeDocument/2006/relationships/diagramData" Target="diagrams/data8.xml"/><Relationship Id="rId76" Type="http://schemas.openxmlformats.org/officeDocument/2006/relationships/diagramData" Target="diagrams/data12.xml"/><Relationship Id="rId97" Type="http://schemas.openxmlformats.org/officeDocument/2006/relationships/image" Target="media/image18.JPG"/><Relationship Id="rId104" Type="http://schemas.openxmlformats.org/officeDocument/2006/relationships/diagramData" Target="diagrams/data16.xml"/><Relationship Id="rId7" Type="http://schemas.openxmlformats.org/officeDocument/2006/relationships/settings" Target="settings.xml"/><Relationship Id="rId71" Type="http://schemas.openxmlformats.org/officeDocument/2006/relationships/diagramData" Target="diagrams/data11.xml"/><Relationship Id="rId92" Type="http://schemas.openxmlformats.org/officeDocument/2006/relationships/diagramColors" Target="diagrams/colors14.xml"/><Relationship Id="rId2" Type="http://schemas.openxmlformats.org/officeDocument/2006/relationships/customXml" Target="../customXml/item2.xml"/><Relationship Id="rId29" Type="http://schemas.openxmlformats.org/officeDocument/2006/relationships/diagramLayout" Target="diagrams/layout4.xml"/><Relationship Id="rId24" Type="http://schemas.openxmlformats.org/officeDocument/2006/relationships/diagramLayout" Target="diagrams/layout3.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Colors" Target="diagrams/colors13.xml"/><Relationship Id="rId110" Type="http://schemas.openxmlformats.org/officeDocument/2006/relationships/footer" Target="footer1.xml"/><Relationship Id="rId61" Type="http://schemas.openxmlformats.org/officeDocument/2006/relationships/diagramLayout" Target="diagrams/layout9.xml"/><Relationship Id="rId82" Type="http://schemas.openxmlformats.org/officeDocument/2006/relationships/image" Target="media/image13.PNG"/><Relationship Id="rId19" Type="http://schemas.openxmlformats.org/officeDocument/2006/relationships/diagramLayout" Target="diagrams/layout2.xml"/><Relationship Id="rId14" Type="http://schemas.openxmlformats.org/officeDocument/2006/relationships/diagramLayout" Target="diagrams/layout1.xml"/><Relationship Id="rId30" Type="http://schemas.openxmlformats.org/officeDocument/2006/relationships/diagramQuickStyle" Target="diagrams/quickStyle4.xml"/><Relationship Id="rId35" Type="http://schemas.openxmlformats.org/officeDocument/2006/relationships/image" Target="media/image7.PNG"/><Relationship Id="rId56" Type="http://schemas.openxmlformats.org/officeDocument/2006/relationships/diagramLayout" Target="diagrams/layout8.xml"/><Relationship Id="rId77" Type="http://schemas.openxmlformats.org/officeDocument/2006/relationships/diagramLayout" Target="diagrams/layout12.xml"/><Relationship Id="rId100" Type="http://schemas.openxmlformats.org/officeDocument/2006/relationships/diagramLayout" Target="diagrams/layout15.xml"/><Relationship Id="rId105" Type="http://schemas.openxmlformats.org/officeDocument/2006/relationships/diagramLayout" Target="diagrams/layout16.xml"/><Relationship Id="rId8" Type="http://schemas.openxmlformats.org/officeDocument/2006/relationships/webSettings" Target="webSettings.xml"/><Relationship Id="rId51" Type="http://schemas.openxmlformats.org/officeDocument/2006/relationships/diagramLayout" Target="diagrams/layout7.xml"/><Relationship Id="rId72" Type="http://schemas.openxmlformats.org/officeDocument/2006/relationships/diagramLayout" Target="diagrams/layout11.xml"/><Relationship Id="rId93" Type="http://schemas.microsoft.com/office/2007/relationships/diagramDrawing" Target="diagrams/drawing14.xml"/><Relationship Id="rId98" Type="http://schemas.openxmlformats.org/officeDocument/2006/relationships/image" Target="media/image19.PNG"/><Relationship Id="rId3" Type="http://schemas.openxmlformats.org/officeDocument/2006/relationships/customXml" Target="../customXml/item3.xml"/><Relationship Id="rId25" Type="http://schemas.openxmlformats.org/officeDocument/2006/relationships/diagramQuickStyle" Target="diagrams/quickStyle3.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QuickStyle" Target="diagrams/quickStyle2.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image" Target="media/image14.PNG"/><Relationship Id="rId88" Type="http://schemas.microsoft.com/office/2007/relationships/diagramDrawing" Target="diagrams/drawing13.xml"/><Relationship Id="rId111"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1" destOrd="0" parTransId="{0CF136A9-27CE-4080-B03F-A6EB6F058984}" sibTransId="{F8C280CA-1FB1-4A58-9DCA-0DB59AED1B98}"/>
    <dgm:cxn modelId="{FE0E057C-1188-4D04-9E32-78BE0E31D55E}" type="presOf" srcId="{8E051415-6E8C-41C3-8FB0-E2E60E155655}" destId="{C1F9B15D-F7F0-4EA4-94C4-1586760CBB54}"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2B9A72A0-DE1D-4C32-A367-5849BE487779}" type="presOf" srcId="{70DDF67B-CD2A-40F8-90CD-BDC3ED514CF8}" destId="{B3D56C96-35E5-4B97-8FA7-3A5F7B33C044}" srcOrd="0" destOrd="0" presId="urn:microsoft.com/office/officeart/2005/8/layout/chevron1"/>
    <dgm:cxn modelId="{9C2268EB-D4ED-406E-97E6-2657786AD519}" type="presOf" srcId="{D0569520-1B32-4C85-B390-EBF026326097}" destId="{F690EF15-7248-4B9D-89A0-5888CF5C3FBF}" srcOrd="0" destOrd="0" presId="urn:microsoft.com/office/officeart/2005/8/layout/chevron1"/>
    <dgm:cxn modelId="{CF954DFA-B706-43E6-81D6-BE1965EBDDCF}" type="presOf" srcId="{274A39B8-3A5F-415E-9C6B-57B4617BAE58}" destId="{4988C1CD-54B2-4DB3-9B97-EF513A7E5A08}" srcOrd="0" destOrd="0" presId="urn:microsoft.com/office/officeart/2005/8/layout/chevron1"/>
    <dgm:cxn modelId="{83B6604A-4D7C-4201-86EA-74836C5B3CB5}" type="presParOf" srcId="{4988C1CD-54B2-4DB3-9B97-EF513A7E5A08}" destId="{B3D56C96-35E5-4B97-8FA7-3A5F7B33C044}" srcOrd="0" destOrd="0" presId="urn:microsoft.com/office/officeart/2005/8/layout/chevron1"/>
    <dgm:cxn modelId="{CB51F09A-2558-4662-86C3-ECF0FCC69870}" type="presParOf" srcId="{4988C1CD-54B2-4DB3-9B97-EF513A7E5A08}" destId="{A5370893-BF2A-4D8B-BAED-69E6710B44D2}" srcOrd="1" destOrd="0" presId="urn:microsoft.com/office/officeart/2005/8/layout/chevron1"/>
    <dgm:cxn modelId="{501BBA1D-9EAD-47A4-A5B1-B603D591C992}" type="presParOf" srcId="{4988C1CD-54B2-4DB3-9B97-EF513A7E5A08}" destId="{F690EF15-7248-4B9D-89A0-5888CF5C3FBF}" srcOrd="2" destOrd="0" presId="urn:microsoft.com/office/officeart/2005/8/layout/chevron1"/>
    <dgm:cxn modelId="{953ABA0C-173E-4FC8-8E22-D66E565EFDB0}" type="presParOf" srcId="{4988C1CD-54B2-4DB3-9B97-EF513A7E5A08}" destId="{80F1BD2B-A0DB-4F12-9086-700013DA5575}" srcOrd="3" destOrd="0" presId="urn:microsoft.com/office/officeart/2005/8/layout/chevron1"/>
    <dgm:cxn modelId="{B6F1A166-1915-44BB-B0F7-CA9F9BB68D4A}"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2">
            <a:schemeClr val="accent1"/>
          </a:lnRef>
          <a:fillRef idx="1">
            <a:schemeClr val="lt1"/>
          </a:fillRef>
          <a:effectRef idx="0">
            <a:schemeClr val="accent1"/>
          </a:effectRef>
          <a:fontRef idx="minor">
            <a:schemeClr val="dk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BC76FB32-BF57-44BE-AB20-CBA35DC9C0F9}" type="presOf" srcId="{0C970C8F-9933-45E9-B844-28931DAFDA9E}" destId="{D15F2C84-83C3-4952-AF21-A3857EE9E4C3}" srcOrd="0" destOrd="0" presId="urn:microsoft.com/office/officeart/2005/8/layout/chevron1"/>
    <dgm:cxn modelId="{D131BD3D-D197-4AC1-9563-CC39A97F509C}" type="presOf" srcId="{022FB661-1C07-4332-8A7E-734D14E9A039}" destId="{50CDEC6C-DCA1-4F89-92DF-997494DD1309}" srcOrd="0" destOrd="0" presId="urn:microsoft.com/office/officeart/2005/8/layout/chevron1"/>
    <dgm:cxn modelId="{0A2E2A5E-EFB4-45FA-8BC4-AF8003397677}" type="presOf" srcId="{0B8803C1-C8FF-48B4-BE1C-8B045B2FBFD8}" destId="{816EFA6D-A4E3-4F00-B48F-850B6F9F99EA}" srcOrd="0" destOrd="0" presId="urn:microsoft.com/office/officeart/2005/8/layout/chevron1"/>
    <dgm:cxn modelId="{BDE5EF64-8EFA-480D-9F19-D699DE27880F}" type="presOf" srcId="{274A39B8-3A5F-415E-9C6B-57B4617BAE58}" destId="{4988C1CD-54B2-4DB3-9B97-EF513A7E5A08}"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223475A8-BEDE-423C-A70E-8A2F9DB5F218}" type="presOf" srcId="{893F5E94-1190-49D4-87E6-BA06CDFBB59D}" destId="{574DD6B7-8EBE-4DD3-BBEC-B3FBC57ADCC2}"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559DEF99-E93B-4557-8525-2F7C53BA0BAA}" type="presParOf" srcId="{4988C1CD-54B2-4DB3-9B97-EF513A7E5A08}" destId="{574DD6B7-8EBE-4DD3-BBEC-B3FBC57ADCC2}" srcOrd="0" destOrd="0" presId="urn:microsoft.com/office/officeart/2005/8/layout/chevron1"/>
    <dgm:cxn modelId="{AA85ACF0-69AB-4D4C-A846-B6A577903B7A}" type="presParOf" srcId="{4988C1CD-54B2-4DB3-9B97-EF513A7E5A08}" destId="{6B58E877-C691-43BC-85D8-F2F73C7AEA41}" srcOrd="1" destOrd="0" presId="urn:microsoft.com/office/officeart/2005/8/layout/chevron1"/>
    <dgm:cxn modelId="{C694CA01-80F0-45A6-B21A-F32E73AEF44E}" type="presParOf" srcId="{4988C1CD-54B2-4DB3-9B97-EF513A7E5A08}" destId="{816EFA6D-A4E3-4F00-B48F-850B6F9F99EA}" srcOrd="2" destOrd="0" presId="urn:microsoft.com/office/officeart/2005/8/layout/chevron1"/>
    <dgm:cxn modelId="{4CB572E2-376B-4692-8825-83F057CF8666}" type="presParOf" srcId="{4988C1CD-54B2-4DB3-9B97-EF513A7E5A08}" destId="{F5D937CE-D0AC-4FC9-A592-0A92B2F4568F}" srcOrd="3" destOrd="0" presId="urn:microsoft.com/office/officeart/2005/8/layout/chevron1"/>
    <dgm:cxn modelId="{155DCA0C-5A4E-4CBC-9B5D-B653BEF55254}" type="presParOf" srcId="{4988C1CD-54B2-4DB3-9B97-EF513A7E5A08}" destId="{50CDEC6C-DCA1-4F89-92DF-997494DD1309}" srcOrd="4" destOrd="0" presId="urn:microsoft.com/office/officeart/2005/8/layout/chevron1"/>
    <dgm:cxn modelId="{1D32A579-870E-46ED-91AE-1242A0BE1022}" type="presParOf" srcId="{4988C1CD-54B2-4DB3-9B97-EF513A7E5A08}" destId="{21141548-77D6-4FAD-88A0-6DA105DB7741}" srcOrd="5" destOrd="0" presId="urn:microsoft.com/office/officeart/2005/8/layout/chevron1"/>
    <dgm:cxn modelId="{2842A9F5-18FB-4B1D-BB97-86C3469B3351}"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1" destOrd="0" parTransId="{0CF136A9-27CE-4080-B03F-A6EB6F058984}" sibTransId="{F8C280CA-1FB1-4A58-9DCA-0DB59AED1B98}"/>
    <dgm:cxn modelId="{3EB59B6A-F5EB-4805-9C69-830DF407B564}" type="presOf" srcId="{274A39B8-3A5F-415E-9C6B-57B4617BAE58}" destId="{4988C1CD-54B2-4DB3-9B97-EF513A7E5A08}"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1EF2D58F-829E-491B-82A7-2F3BEC59E951}" type="presOf" srcId="{8E051415-6E8C-41C3-8FB0-E2E60E155655}" destId="{C1F9B15D-F7F0-4EA4-94C4-1586760CBB5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071F2B9B-42FC-4129-A6E3-FAA900518354}" type="presOf" srcId="{70DDF67B-CD2A-40F8-90CD-BDC3ED514CF8}" destId="{B3D56C96-35E5-4B97-8FA7-3A5F7B33C044}" srcOrd="0" destOrd="0" presId="urn:microsoft.com/office/officeart/2005/8/layout/chevron1"/>
    <dgm:cxn modelId="{722E34D7-CAB7-44CE-A49F-0AA94BED9F28}" type="presOf" srcId="{D0569520-1B32-4C85-B390-EBF026326097}" destId="{F690EF15-7248-4B9D-89A0-5888CF5C3FBF}" srcOrd="0" destOrd="0" presId="urn:microsoft.com/office/officeart/2005/8/layout/chevron1"/>
    <dgm:cxn modelId="{A85390BC-FE1D-44BB-8CB9-C3E1B81F1928}" type="presParOf" srcId="{4988C1CD-54B2-4DB3-9B97-EF513A7E5A08}" destId="{B3D56C96-35E5-4B97-8FA7-3A5F7B33C044}" srcOrd="0" destOrd="0" presId="urn:microsoft.com/office/officeart/2005/8/layout/chevron1"/>
    <dgm:cxn modelId="{BBBADBEA-CEC5-404B-8600-7B0CB87CDF0D}" type="presParOf" srcId="{4988C1CD-54B2-4DB3-9B97-EF513A7E5A08}" destId="{A5370893-BF2A-4D8B-BAED-69E6710B44D2}" srcOrd="1" destOrd="0" presId="urn:microsoft.com/office/officeart/2005/8/layout/chevron1"/>
    <dgm:cxn modelId="{EA8D7568-E010-41DE-86FA-8E08DF6654CC}" type="presParOf" srcId="{4988C1CD-54B2-4DB3-9B97-EF513A7E5A08}" destId="{F690EF15-7248-4B9D-89A0-5888CF5C3FBF}" srcOrd="2" destOrd="0" presId="urn:microsoft.com/office/officeart/2005/8/layout/chevron1"/>
    <dgm:cxn modelId="{9043E344-1F9B-4D17-AA86-32CB99BFCE36}" type="presParOf" srcId="{4988C1CD-54B2-4DB3-9B97-EF513A7E5A08}" destId="{80F1BD2B-A0DB-4F12-9086-700013DA5575}" srcOrd="3" destOrd="0" presId="urn:microsoft.com/office/officeart/2005/8/layout/chevron1"/>
    <dgm:cxn modelId="{95F8C359-23A6-460D-B562-E8391C86C07B}"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2">
            <a:schemeClr val="accent1"/>
          </a:lnRef>
          <a:fillRef idx="1">
            <a:schemeClr val="lt1"/>
          </a:fillRef>
          <a:effectRef idx="0">
            <a:schemeClr val="accent1"/>
          </a:effectRef>
          <a:fontRef idx="minor">
            <a:schemeClr val="dk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98D17F20-A004-45C8-B0E7-AA2A5E13F7B2}" type="presOf" srcId="{022FB661-1C07-4332-8A7E-734D14E9A039}" destId="{50CDEC6C-DCA1-4F89-92DF-997494DD1309}" srcOrd="0" destOrd="0" presId="urn:microsoft.com/office/officeart/2005/8/layout/chevron1"/>
    <dgm:cxn modelId="{F775202E-1536-4AD5-BE04-CA2D23F03706}" type="presOf" srcId="{0C970C8F-9933-45E9-B844-28931DAFDA9E}" destId="{D15F2C84-83C3-4952-AF21-A3857EE9E4C3}"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6CD38CA3-0EAF-4D10-9838-23B071F3A640}" type="presOf" srcId="{893F5E94-1190-49D4-87E6-BA06CDFBB59D}" destId="{574DD6B7-8EBE-4DD3-BBEC-B3FBC57ADCC2}"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883E45C2-25A8-452E-B037-0C93417D1A67}" type="presOf" srcId="{274A39B8-3A5F-415E-9C6B-57B4617BAE58}" destId="{4988C1CD-54B2-4DB3-9B97-EF513A7E5A08}"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073183E5-681F-4592-BD91-F76929DBFC03}" type="presOf" srcId="{0B8803C1-C8FF-48B4-BE1C-8B045B2FBFD8}" destId="{816EFA6D-A4E3-4F00-B48F-850B6F9F99EA}" srcOrd="0" destOrd="0" presId="urn:microsoft.com/office/officeart/2005/8/layout/chevron1"/>
    <dgm:cxn modelId="{03BE206E-C440-4052-8BE3-7F419AB11BA5}" type="presParOf" srcId="{4988C1CD-54B2-4DB3-9B97-EF513A7E5A08}" destId="{574DD6B7-8EBE-4DD3-BBEC-B3FBC57ADCC2}" srcOrd="0" destOrd="0" presId="urn:microsoft.com/office/officeart/2005/8/layout/chevron1"/>
    <dgm:cxn modelId="{AE3DCB6C-08CD-4E13-A6E1-7C60EE2D27FD}" type="presParOf" srcId="{4988C1CD-54B2-4DB3-9B97-EF513A7E5A08}" destId="{6B58E877-C691-43BC-85D8-F2F73C7AEA41}" srcOrd="1" destOrd="0" presId="urn:microsoft.com/office/officeart/2005/8/layout/chevron1"/>
    <dgm:cxn modelId="{37F01FBA-5B75-47F4-BCF9-C8271B6D3F09}" type="presParOf" srcId="{4988C1CD-54B2-4DB3-9B97-EF513A7E5A08}" destId="{816EFA6D-A4E3-4F00-B48F-850B6F9F99EA}" srcOrd="2" destOrd="0" presId="urn:microsoft.com/office/officeart/2005/8/layout/chevron1"/>
    <dgm:cxn modelId="{42A333FE-34DA-4F7A-B08D-073F299A40AF}" type="presParOf" srcId="{4988C1CD-54B2-4DB3-9B97-EF513A7E5A08}" destId="{F5D937CE-D0AC-4FC9-A592-0A92B2F4568F}" srcOrd="3" destOrd="0" presId="urn:microsoft.com/office/officeart/2005/8/layout/chevron1"/>
    <dgm:cxn modelId="{DB58C0D1-52FA-410A-A0FC-761E5BC5655D}" type="presParOf" srcId="{4988C1CD-54B2-4DB3-9B97-EF513A7E5A08}" destId="{50CDEC6C-DCA1-4F89-92DF-997494DD1309}" srcOrd="4" destOrd="0" presId="urn:microsoft.com/office/officeart/2005/8/layout/chevron1"/>
    <dgm:cxn modelId="{5272814A-5408-4C7C-A932-6A4DF3C7C339}" type="presParOf" srcId="{4988C1CD-54B2-4DB3-9B97-EF513A7E5A08}" destId="{21141548-77D6-4FAD-88A0-6DA105DB7741}" srcOrd="5" destOrd="0" presId="urn:microsoft.com/office/officeart/2005/8/layout/chevron1"/>
    <dgm:cxn modelId="{FBC13F1D-3896-4174-82FF-866FD8B78643}"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6ECFDC17-7B70-42A5-9388-3C2C0B52DE77}"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63479E98-0CF0-4F20-91F9-8B202886ADAF}" type="presOf" srcId="{D0569520-1B32-4C85-B390-EBF026326097}" destId="{F690EF15-7248-4B9D-89A0-5888CF5C3FBF}" srcOrd="0" destOrd="0" presId="urn:microsoft.com/office/officeart/2005/8/layout/chevron1"/>
    <dgm:cxn modelId="{7F2FCAC2-C8DA-43C0-92C1-735D9D3FAE74}" type="presOf" srcId="{8E051415-6E8C-41C3-8FB0-E2E60E155655}" destId="{C1F9B15D-F7F0-4EA4-94C4-1586760CBB54}" srcOrd="0" destOrd="0" presId="urn:microsoft.com/office/officeart/2005/8/layout/chevron1"/>
    <dgm:cxn modelId="{8FD1E3FC-1E5A-43FB-B5DD-2490D30604CD}" type="presOf" srcId="{274A39B8-3A5F-415E-9C6B-57B4617BAE58}" destId="{4988C1CD-54B2-4DB3-9B97-EF513A7E5A08}" srcOrd="0" destOrd="0" presId="urn:microsoft.com/office/officeart/2005/8/layout/chevron1"/>
    <dgm:cxn modelId="{04E0BBB1-45E4-4454-8E20-932E9C2173E8}" type="presParOf" srcId="{4988C1CD-54B2-4DB3-9B97-EF513A7E5A08}" destId="{B3D56C96-35E5-4B97-8FA7-3A5F7B33C044}" srcOrd="0" destOrd="0" presId="urn:microsoft.com/office/officeart/2005/8/layout/chevron1"/>
    <dgm:cxn modelId="{376B9F93-569E-408A-AD19-C7D2D6A93419}" type="presParOf" srcId="{4988C1CD-54B2-4DB3-9B97-EF513A7E5A08}" destId="{A5370893-BF2A-4D8B-BAED-69E6710B44D2}" srcOrd="1" destOrd="0" presId="urn:microsoft.com/office/officeart/2005/8/layout/chevron1"/>
    <dgm:cxn modelId="{45F25755-6FC1-4432-8A83-05ED383907FB}" type="presParOf" srcId="{4988C1CD-54B2-4DB3-9B97-EF513A7E5A08}" destId="{F690EF15-7248-4B9D-89A0-5888CF5C3FBF}" srcOrd="2" destOrd="0" presId="urn:microsoft.com/office/officeart/2005/8/layout/chevron1"/>
    <dgm:cxn modelId="{2A778E7F-3057-4714-A5A3-8F6E834F7108}" type="presParOf" srcId="{4988C1CD-54B2-4DB3-9B97-EF513A7E5A08}" destId="{80F1BD2B-A0DB-4F12-9086-700013DA5575}" srcOrd="3" destOrd="0" presId="urn:microsoft.com/office/officeart/2005/8/layout/chevron1"/>
    <dgm:cxn modelId="{37CF4A14-C955-4D76-A990-6D09E3F68A71}"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E5683D27-D01C-4A12-9442-C610BE311522}" type="presOf" srcId="{022FB661-1C07-4332-8A7E-734D14E9A039}" destId="{50CDEC6C-DCA1-4F89-92DF-997494DD1309}" srcOrd="0" destOrd="0" presId="urn:microsoft.com/office/officeart/2005/8/layout/chevron1"/>
    <dgm:cxn modelId="{C4ACE477-2154-4981-8C3F-F7A1ABB529EE}" type="presOf" srcId="{893F5E94-1190-49D4-87E6-BA06CDFBB59D}" destId="{574DD6B7-8EBE-4DD3-BBEC-B3FBC57ADCC2}"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89C6F9AD-8289-4C74-8423-B94D2E4E964B}" type="presOf" srcId="{0C970C8F-9933-45E9-B844-28931DAFDA9E}" destId="{D15F2C84-83C3-4952-AF21-A3857EE9E4C3}"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3045FDA-3E7E-4FEE-92BC-3BCED10B8578}" type="presOf" srcId="{0B8803C1-C8FF-48B4-BE1C-8B045B2FBFD8}" destId="{816EFA6D-A4E3-4F00-B48F-850B6F9F99EA}"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A3506DF8-4812-4B96-8239-E8B075377261}" type="presOf" srcId="{274A39B8-3A5F-415E-9C6B-57B4617BAE58}" destId="{4988C1CD-54B2-4DB3-9B97-EF513A7E5A08}" srcOrd="0" destOrd="0" presId="urn:microsoft.com/office/officeart/2005/8/layout/chevron1"/>
    <dgm:cxn modelId="{E075AF6E-4E22-4F47-A625-C040F0F7CBC7}" type="presParOf" srcId="{4988C1CD-54B2-4DB3-9B97-EF513A7E5A08}" destId="{574DD6B7-8EBE-4DD3-BBEC-B3FBC57ADCC2}" srcOrd="0" destOrd="0" presId="urn:microsoft.com/office/officeart/2005/8/layout/chevron1"/>
    <dgm:cxn modelId="{9481B8CA-2EFF-4011-9561-1E24803CCF89}" type="presParOf" srcId="{4988C1CD-54B2-4DB3-9B97-EF513A7E5A08}" destId="{6B58E877-C691-43BC-85D8-F2F73C7AEA41}" srcOrd="1" destOrd="0" presId="urn:microsoft.com/office/officeart/2005/8/layout/chevron1"/>
    <dgm:cxn modelId="{D52731C0-C6DD-4B51-9195-B838933165BE}" type="presParOf" srcId="{4988C1CD-54B2-4DB3-9B97-EF513A7E5A08}" destId="{816EFA6D-A4E3-4F00-B48F-850B6F9F99EA}" srcOrd="2" destOrd="0" presId="urn:microsoft.com/office/officeart/2005/8/layout/chevron1"/>
    <dgm:cxn modelId="{081CF618-5E4F-4DE1-ABB1-053F15FAACE1}" type="presParOf" srcId="{4988C1CD-54B2-4DB3-9B97-EF513A7E5A08}" destId="{F5D937CE-D0AC-4FC9-A592-0A92B2F4568F}" srcOrd="3" destOrd="0" presId="urn:microsoft.com/office/officeart/2005/8/layout/chevron1"/>
    <dgm:cxn modelId="{5AF47516-3776-4A4E-B133-6626E694A053}" type="presParOf" srcId="{4988C1CD-54B2-4DB3-9B97-EF513A7E5A08}" destId="{50CDEC6C-DCA1-4F89-92DF-997494DD1309}" srcOrd="4" destOrd="0" presId="urn:microsoft.com/office/officeart/2005/8/layout/chevron1"/>
    <dgm:cxn modelId="{01937C92-11E1-4914-94B2-2518DB22706C}" type="presParOf" srcId="{4988C1CD-54B2-4DB3-9B97-EF513A7E5A08}" destId="{21141548-77D6-4FAD-88A0-6DA105DB7741}" srcOrd="5" destOrd="0" presId="urn:microsoft.com/office/officeart/2005/8/layout/chevron1"/>
    <dgm:cxn modelId="{C0AC7600-7F16-4654-BFD5-796580E4C303}"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7E2F460A-BF27-4AC4-BDEF-86C0F7A7D919}" type="presOf" srcId="{D0569520-1B32-4C85-B390-EBF026326097}" destId="{F690EF15-7248-4B9D-89A0-5888CF5C3FBF}" srcOrd="0" destOrd="0" presId="urn:microsoft.com/office/officeart/2005/8/layout/chevron1"/>
    <dgm:cxn modelId="{C72D9B0C-C606-4C9C-8849-06B7D2C61C3E}" type="presOf" srcId="{274A39B8-3A5F-415E-9C6B-57B4617BAE58}" destId="{4988C1CD-54B2-4DB3-9B97-EF513A7E5A08}" srcOrd="0" destOrd="0" presId="urn:microsoft.com/office/officeart/2005/8/layout/chevron1"/>
    <dgm:cxn modelId="{41DF871B-D4B0-4F64-9370-D7B08A340A67}" type="presOf" srcId="{8E051415-6E8C-41C3-8FB0-E2E60E155655}" destId="{C1F9B15D-F7F0-4EA4-94C4-1586760CBB5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4CFCD9FF-88D8-46CB-9E9E-2426A144DCAD}" type="presOf" srcId="{70DDF67B-CD2A-40F8-90CD-BDC3ED514CF8}" destId="{B3D56C96-35E5-4B97-8FA7-3A5F7B33C044}" srcOrd="0" destOrd="0" presId="urn:microsoft.com/office/officeart/2005/8/layout/chevron1"/>
    <dgm:cxn modelId="{2D3EDFE7-FACB-47DA-85A6-B9E750DFC1D1}" type="presParOf" srcId="{4988C1CD-54B2-4DB3-9B97-EF513A7E5A08}" destId="{B3D56C96-35E5-4B97-8FA7-3A5F7B33C044}" srcOrd="0" destOrd="0" presId="urn:microsoft.com/office/officeart/2005/8/layout/chevron1"/>
    <dgm:cxn modelId="{CC885FD6-C1A2-49F0-AFAC-A4D74266C66E}" type="presParOf" srcId="{4988C1CD-54B2-4DB3-9B97-EF513A7E5A08}" destId="{A5370893-BF2A-4D8B-BAED-69E6710B44D2}" srcOrd="1" destOrd="0" presId="urn:microsoft.com/office/officeart/2005/8/layout/chevron1"/>
    <dgm:cxn modelId="{8FE06A05-B71B-47E5-8531-1311919831B0}" type="presParOf" srcId="{4988C1CD-54B2-4DB3-9B97-EF513A7E5A08}" destId="{F690EF15-7248-4B9D-89A0-5888CF5C3FBF}" srcOrd="2" destOrd="0" presId="urn:microsoft.com/office/officeart/2005/8/layout/chevron1"/>
    <dgm:cxn modelId="{C58BCF14-0B8F-4D31-A801-B982586CD21A}" type="presParOf" srcId="{4988C1CD-54B2-4DB3-9B97-EF513A7E5A08}" destId="{80F1BD2B-A0DB-4F12-9086-700013DA5575}" srcOrd="3" destOrd="0" presId="urn:microsoft.com/office/officeart/2005/8/layout/chevron1"/>
    <dgm:cxn modelId="{793399D0-D531-4BC3-8AAF-E4917841A630}"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Product Routings</a:t>
          </a:r>
        </a:p>
        <a:p>
          <a:r>
            <a:rPr lang="en-US" sz="1050">
              <a:latin typeface="Times New Roman" panose="02020603050405020304" pitchFamily="18" charset="0"/>
              <a:cs typeface="Times New Roman" panose="02020603050405020304" pitchFamily="18" charset="0"/>
            </a:rPr>
            <a:t>(VI)</a:t>
          </a:r>
          <a:endParaRPr lang="en-US" sz="105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F5A00E00-D5E7-47FF-9476-412A9FE1FAB4}"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3" destOrd="0" parTransId="{F57EB3F5-3408-4A2F-8173-96B73C0508D9}" sibTransId="{0B9A4105-62D7-430F-808D-055EF86BA610}"/>
    <dgm:cxn modelId="{08F94C37-6794-48CC-8093-21A219363483}" type="presOf" srcId="{274A39B8-3A5F-415E-9C6B-57B4617BAE58}" destId="{4988C1CD-54B2-4DB3-9B97-EF513A7E5A08}" srcOrd="0" destOrd="0" presId="urn:microsoft.com/office/officeart/2005/8/layout/chevron1"/>
    <dgm:cxn modelId="{7C4A8780-A399-4CF6-9367-8AAE15E89422}" type="presOf" srcId="{893F5E94-1190-49D4-87E6-BA06CDFBB59D}" destId="{574DD6B7-8EBE-4DD3-BBEC-B3FBC57ADCC2}"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FCAE8CA2-FB1C-4572-8F8D-922932AE7506}" type="presOf" srcId="{0B8803C1-C8FF-48B4-BE1C-8B045B2FBFD8}" destId="{816EFA6D-A4E3-4F00-B48F-850B6F9F99EA}" srcOrd="0" destOrd="0" presId="urn:microsoft.com/office/officeart/2005/8/layout/chevron1"/>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E038B1F4-F8DB-4A94-A26D-5474870316A9}" type="presOf" srcId="{022FB661-1C07-4332-8A7E-734D14E9A039}" destId="{50CDEC6C-DCA1-4F89-92DF-997494DD1309}" srcOrd="0" destOrd="0" presId="urn:microsoft.com/office/officeart/2005/8/layout/chevron1"/>
    <dgm:cxn modelId="{831F4059-9509-4A16-856B-1D8840197EE8}" type="presParOf" srcId="{4988C1CD-54B2-4DB3-9B97-EF513A7E5A08}" destId="{574DD6B7-8EBE-4DD3-BBEC-B3FBC57ADCC2}" srcOrd="0" destOrd="0" presId="urn:microsoft.com/office/officeart/2005/8/layout/chevron1"/>
    <dgm:cxn modelId="{2BFB92F3-31B4-4E0D-80C5-355A7B81E7A4}" type="presParOf" srcId="{4988C1CD-54B2-4DB3-9B97-EF513A7E5A08}" destId="{6B58E877-C691-43BC-85D8-F2F73C7AEA41}" srcOrd="1" destOrd="0" presId="urn:microsoft.com/office/officeart/2005/8/layout/chevron1"/>
    <dgm:cxn modelId="{CED08148-923D-4E35-B37D-013620701A87}" type="presParOf" srcId="{4988C1CD-54B2-4DB3-9B97-EF513A7E5A08}" destId="{816EFA6D-A4E3-4F00-B48F-850B6F9F99EA}" srcOrd="2" destOrd="0" presId="urn:microsoft.com/office/officeart/2005/8/layout/chevron1"/>
    <dgm:cxn modelId="{D79D7FA8-F5F9-4EC3-9A37-0B9D321B2ABC}" type="presParOf" srcId="{4988C1CD-54B2-4DB3-9B97-EF513A7E5A08}" destId="{F5D937CE-D0AC-4FC9-A592-0A92B2F4568F}" srcOrd="3" destOrd="0" presId="urn:microsoft.com/office/officeart/2005/8/layout/chevron1"/>
    <dgm:cxn modelId="{55845E33-425F-4959-B633-F2FD499D6381}" type="presParOf" srcId="{4988C1CD-54B2-4DB3-9B97-EF513A7E5A08}" destId="{50CDEC6C-DCA1-4F89-92DF-997494DD1309}" srcOrd="4" destOrd="0" presId="urn:microsoft.com/office/officeart/2005/8/layout/chevron1"/>
    <dgm:cxn modelId="{5BA76146-4BF3-448B-9BDC-1BDDDB38CDF8}" type="presParOf" srcId="{4988C1CD-54B2-4DB3-9B97-EF513A7E5A08}" destId="{21141548-77D6-4FAD-88A0-6DA105DB7741}" srcOrd="5" destOrd="0" presId="urn:microsoft.com/office/officeart/2005/8/layout/chevron1"/>
    <dgm:cxn modelId="{391A6B1D-32CF-4C69-81C7-1DF7849C837B}"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45D68908-DE92-4C92-A552-E189A7F474D2}" type="presOf" srcId="{0B8803C1-C8FF-48B4-BE1C-8B045B2FBFD8}" destId="{816EFA6D-A4E3-4F00-B48F-850B6F9F99EA}" srcOrd="0" destOrd="0" presId="urn:microsoft.com/office/officeart/2005/8/layout/chevron1"/>
    <dgm:cxn modelId="{24EB760A-0891-4602-8CC5-27E5F5B34C99}" srcId="{274A39B8-3A5F-415E-9C6B-57B4617BAE58}" destId="{0C970C8F-9933-45E9-B844-28931DAFDA9E}" srcOrd="3" destOrd="0" parTransId="{F57EB3F5-3408-4A2F-8173-96B73C0508D9}" sibTransId="{0B9A4105-62D7-430F-808D-055EF86BA610}"/>
    <dgm:cxn modelId="{5208F714-26BC-4EDC-8F8C-0CA24F60D3A2}" type="presOf" srcId="{0C970C8F-9933-45E9-B844-28931DAFDA9E}" destId="{D15F2C84-83C3-4952-AF21-A3857EE9E4C3}" srcOrd="0" destOrd="0" presId="urn:microsoft.com/office/officeart/2005/8/layout/chevron1"/>
    <dgm:cxn modelId="{1A6B612E-31C9-4284-8BF0-9202C058CEEE}" type="presOf" srcId="{893F5E94-1190-49D4-87E6-BA06CDFBB59D}" destId="{574DD6B7-8EBE-4DD3-BBEC-B3FBC57ADCC2}" srcOrd="0" destOrd="0" presId="urn:microsoft.com/office/officeart/2005/8/layout/chevron1"/>
    <dgm:cxn modelId="{561FF834-2654-454C-AB27-9F698EDCF802}" type="presOf" srcId="{274A39B8-3A5F-415E-9C6B-57B4617BAE58}" destId="{4988C1CD-54B2-4DB3-9B97-EF513A7E5A08}"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A4C52DB3-521B-4F4F-901B-4BA811F09367}" srcId="{274A39B8-3A5F-415E-9C6B-57B4617BAE58}" destId="{0B8803C1-C8FF-48B4-BE1C-8B045B2FBFD8}" srcOrd="1" destOrd="0" parTransId="{1CE8FCA8-7574-471F-B3D5-0A1593DE9D88}" sibTransId="{B657F83D-7BA1-4BF1-83EF-572A114286D9}"/>
    <dgm:cxn modelId="{928B26D4-463C-45B4-98DC-C6534944D436}" type="presOf" srcId="{022FB661-1C07-4332-8A7E-734D14E9A039}" destId="{50CDEC6C-DCA1-4F89-92DF-997494DD1309}"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13BF6C98-21E1-4D55-87A1-58A82E146852}" type="presParOf" srcId="{4988C1CD-54B2-4DB3-9B97-EF513A7E5A08}" destId="{574DD6B7-8EBE-4DD3-BBEC-B3FBC57ADCC2}" srcOrd="0" destOrd="0" presId="urn:microsoft.com/office/officeart/2005/8/layout/chevron1"/>
    <dgm:cxn modelId="{99470760-AEDF-4A85-AF1D-E3D86A85E10C}" type="presParOf" srcId="{4988C1CD-54B2-4DB3-9B97-EF513A7E5A08}" destId="{6B58E877-C691-43BC-85D8-F2F73C7AEA41}" srcOrd="1" destOrd="0" presId="urn:microsoft.com/office/officeart/2005/8/layout/chevron1"/>
    <dgm:cxn modelId="{821FFFF5-3E32-4488-89E3-1926DE7D27FA}" type="presParOf" srcId="{4988C1CD-54B2-4DB3-9B97-EF513A7E5A08}" destId="{816EFA6D-A4E3-4F00-B48F-850B6F9F99EA}" srcOrd="2" destOrd="0" presId="urn:microsoft.com/office/officeart/2005/8/layout/chevron1"/>
    <dgm:cxn modelId="{CEBD906B-ECDF-4BD7-AB28-1C45ED2706CE}" type="presParOf" srcId="{4988C1CD-54B2-4DB3-9B97-EF513A7E5A08}" destId="{F5D937CE-D0AC-4FC9-A592-0A92B2F4568F}" srcOrd="3" destOrd="0" presId="urn:microsoft.com/office/officeart/2005/8/layout/chevron1"/>
    <dgm:cxn modelId="{8FF3811D-9132-4C57-B58E-05CE357083AE}" type="presParOf" srcId="{4988C1CD-54B2-4DB3-9B97-EF513A7E5A08}" destId="{50CDEC6C-DCA1-4F89-92DF-997494DD1309}" srcOrd="4" destOrd="0" presId="urn:microsoft.com/office/officeart/2005/8/layout/chevron1"/>
    <dgm:cxn modelId="{A81AD26C-578C-410E-A215-BCACBB93C3BD}" type="presParOf" srcId="{4988C1CD-54B2-4DB3-9B97-EF513A7E5A08}" destId="{21141548-77D6-4FAD-88A0-6DA105DB7741}" srcOrd="5" destOrd="0" presId="urn:microsoft.com/office/officeart/2005/8/layout/chevron1"/>
    <dgm:cxn modelId="{63F99ACB-1635-44B1-8161-B71EBF42A821}"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C791AE2F-5E74-4F39-8678-C928A93CCAC1}"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089FF743-0B17-407B-BFE8-358CFAEC59E1}" type="presOf" srcId="{274A39B8-3A5F-415E-9C6B-57B4617BAE58}" destId="{4988C1CD-54B2-4DB3-9B97-EF513A7E5A08}" srcOrd="0" destOrd="0" presId="urn:microsoft.com/office/officeart/2005/8/layout/chevron1"/>
    <dgm:cxn modelId="{43F5EE76-20C9-4D8D-8134-25E79683ADDB}" type="presOf" srcId="{D0569520-1B32-4C85-B390-EBF026326097}" destId="{F690EF15-7248-4B9D-89A0-5888CF5C3FBF}"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42FBEDED-7301-4D87-B0B7-60CC7BF94C57}" type="presOf" srcId="{8E051415-6E8C-41C3-8FB0-E2E60E155655}" destId="{C1F9B15D-F7F0-4EA4-94C4-1586760CBB54}" srcOrd="0" destOrd="0" presId="urn:microsoft.com/office/officeart/2005/8/layout/chevron1"/>
    <dgm:cxn modelId="{0DD5AB84-1585-4DEF-9A56-120AB0AC293A}" type="presParOf" srcId="{4988C1CD-54B2-4DB3-9B97-EF513A7E5A08}" destId="{B3D56C96-35E5-4B97-8FA7-3A5F7B33C044}" srcOrd="0" destOrd="0" presId="urn:microsoft.com/office/officeart/2005/8/layout/chevron1"/>
    <dgm:cxn modelId="{2262E29C-C410-4EA4-89A3-515744EEDC6A}" type="presParOf" srcId="{4988C1CD-54B2-4DB3-9B97-EF513A7E5A08}" destId="{A5370893-BF2A-4D8B-BAED-69E6710B44D2}" srcOrd="1" destOrd="0" presId="urn:microsoft.com/office/officeart/2005/8/layout/chevron1"/>
    <dgm:cxn modelId="{024828C9-3ADF-4D13-8009-375F40978BE3}" type="presParOf" srcId="{4988C1CD-54B2-4DB3-9B97-EF513A7E5A08}" destId="{F690EF15-7248-4B9D-89A0-5888CF5C3FBF}" srcOrd="2" destOrd="0" presId="urn:microsoft.com/office/officeart/2005/8/layout/chevron1"/>
    <dgm:cxn modelId="{6D1FCF30-F484-4103-98CE-B8D90BEEBBE5}" type="presParOf" srcId="{4988C1CD-54B2-4DB3-9B97-EF513A7E5A08}" destId="{80F1BD2B-A0DB-4F12-9086-700013DA5575}" srcOrd="3" destOrd="0" presId="urn:microsoft.com/office/officeart/2005/8/layout/chevron1"/>
    <dgm:cxn modelId="{A07DF152-AFF2-43B1-B399-45868E79D06D}"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3F97B703-4A0B-430A-9F5D-3EA173EF2E60}"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3" destOrd="0" parTransId="{F57EB3F5-3408-4A2F-8173-96B73C0508D9}" sibTransId="{0B9A4105-62D7-430F-808D-055EF86BA610}"/>
    <dgm:cxn modelId="{A9678364-B075-46BF-B719-A7F25C6D61B6}" type="presOf" srcId="{0B8803C1-C8FF-48B4-BE1C-8B045B2FBFD8}" destId="{816EFA6D-A4E3-4F00-B48F-850B6F9F99EA}" srcOrd="0" destOrd="0" presId="urn:microsoft.com/office/officeart/2005/8/layout/chevron1"/>
    <dgm:cxn modelId="{81BBB870-1196-49D3-B737-79167E93E031}" type="presOf" srcId="{274A39B8-3A5F-415E-9C6B-57B4617BAE58}" destId="{4988C1CD-54B2-4DB3-9B97-EF513A7E5A08}"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A4C52DB3-521B-4F4F-901B-4BA811F09367}" srcId="{274A39B8-3A5F-415E-9C6B-57B4617BAE58}" destId="{0B8803C1-C8FF-48B4-BE1C-8B045B2FBFD8}" srcOrd="1" destOrd="0" parTransId="{1CE8FCA8-7574-471F-B3D5-0A1593DE9D88}" sibTransId="{B657F83D-7BA1-4BF1-83EF-572A114286D9}"/>
    <dgm:cxn modelId="{F0A3ABB9-48A9-45A9-8B09-247C650F473E}" type="presOf" srcId="{022FB661-1C07-4332-8A7E-734D14E9A039}" destId="{50CDEC6C-DCA1-4F89-92DF-997494DD1309}" srcOrd="0" destOrd="0" presId="urn:microsoft.com/office/officeart/2005/8/layout/chevron1"/>
    <dgm:cxn modelId="{4A581BCC-AE33-4896-B7DA-70E44DD74814}" type="presOf" srcId="{893F5E94-1190-49D4-87E6-BA06CDFBB59D}" destId="{574DD6B7-8EBE-4DD3-BBEC-B3FBC57ADCC2}"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04CD1DCE-20E9-4522-8F62-E179EC4D1168}" type="presParOf" srcId="{4988C1CD-54B2-4DB3-9B97-EF513A7E5A08}" destId="{574DD6B7-8EBE-4DD3-BBEC-B3FBC57ADCC2}" srcOrd="0" destOrd="0" presId="urn:microsoft.com/office/officeart/2005/8/layout/chevron1"/>
    <dgm:cxn modelId="{501E82F2-CD16-4B9B-9247-7E7973B1E4BE}" type="presParOf" srcId="{4988C1CD-54B2-4DB3-9B97-EF513A7E5A08}" destId="{6B58E877-C691-43BC-85D8-F2F73C7AEA41}" srcOrd="1" destOrd="0" presId="urn:microsoft.com/office/officeart/2005/8/layout/chevron1"/>
    <dgm:cxn modelId="{490878B6-6683-4904-AB78-E382CB23D4D3}" type="presParOf" srcId="{4988C1CD-54B2-4DB3-9B97-EF513A7E5A08}" destId="{816EFA6D-A4E3-4F00-B48F-850B6F9F99EA}" srcOrd="2" destOrd="0" presId="urn:microsoft.com/office/officeart/2005/8/layout/chevron1"/>
    <dgm:cxn modelId="{C220D6E2-1FB0-47E2-A8C5-2546CB7660E4}" type="presParOf" srcId="{4988C1CD-54B2-4DB3-9B97-EF513A7E5A08}" destId="{F5D937CE-D0AC-4FC9-A592-0A92B2F4568F}" srcOrd="3" destOrd="0" presId="urn:microsoft.com/office/officeart/2005/8/layout/chevron1"/>
    <dgm:cxn modelId="{B1E7C552-DAA5-4673-9577-4C8B442A0059}" type="presParOf" srcId="{4988C1CD-54B2-4DB3-9B97-EF513A7E5A08}" destId="{50CDEC6C-DCA1-4F89-92DF-997494DD1309}" srcOrd="4" destOrd="0" presId="urn:microsoft.com/office/officeart/2005/8/layout/chevron1"/>
    <dgm:cxn modelId="{695B95ED-604D-4279-9F44-9B75CDA05DC1}" type="presParOf" srcId="{4988C1CD-54B2-4DB3-9B97-EF513A7E5A08}" destId="{21141548-77D6-4FAD-88A0-6DA105DB7741}" srcOrd="5" destOrd="0" presId="urn:microsoft.com/office/officeart/2005/8/layout/chevron1"/>
    <dgm:cxn modelId="{AE9CC1CB-5F08-4AF2-9DFD-C2DBDACA80C3}"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1" destOrd="0" parTransId="{0CF136A9-27CE-4080-B03F-A6EB6F058984}" sibTransId="{F8C280CA-1FB1-4A58-9DCA-0DB59AED1B98}"/>
    <dgm:cxn modelId="{656D8175-79D7-4D8E-83D9-33DE1CF97A74}" type="presOf" srcId="{70DDF67B-CD2A-40F8-90CD-BDC3ED514CF8}" destId="{B3D56C96-35E5-4B97-8FA7-3A5F7B33C044}" srcOrd="0" destOrd="0" presId="urn:microsoft.com/office/officeart/2005/8/layout/chevron1"/>
    <dgm:cxn modelId="{4CAA9379-8514-4330-B799-C2EC54CE87E4}" type="presOf" srcId="{274A39B8-3A5F-415E-9C6B-57B4617BAE58}" destId="{4988C1CD-54B2-4DB3-9B97-EF513A7E5A08}"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534CCD86-DFF6-4E80-9B70-EE3CEA1639A3}" type="presOf" srcId="{8E051415-6E8C-41C3-8FB0-E2E60E155655}" destId="{C1F9B15D-F7F0-4EA4-94C4-1586760CBB5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BDD526C6-4ED7-4C58-9875-99B23411C147}" type="presOf" srcId="{D0569520-1B32-4C85-B390-EBF026326097}" destId="{F690EF15-7248-4B9D-89A0-5888CF5C3FBF}" srcOrd="0" destOrd="0" presId="urn:microsoft.com/office/officeart/2005/8/layout/chevron1"/>
    <dgm:cxn modelId="{BE6F443C-213C-42F1-8EA6-C16EA8F83934}" type="presParOf" srcId="{4988C1CD-54B2-4DB3-9B97-EF513A7E5A08}" destId="{B3D56C96-35E5-4B97-8FA7-3A5F7B33C044}" srcOrd="0" destOrd="0" presId="urn:microsoft.com/office/officeart/2005/8/layout/chevron1"/>
    <dgm:cxn modelId="{85C2F602-2161-451F-839D-EAE12AB2DF9A}" type="presParOf" srcId="{4988C1CD-54B2-4DB3-9B97-EF513A7E5A08}" destId="{A5370893-BF2A-4D8B-BAED-69E6710B44D2}" srcOrd="1" destOrd="0" presId="urn:microsoft.com/office/officeart/2005/8/layout/chevron1"/>
    <dgm:cxn modelId="{61D1A39C-E079-441C-B95D-6C75F9DB5166}" type="presParOf" srcId="{4988C1CD-54B2-4DB3-9B97-EF513A7E5A08}" destId="{F690EF15-7248-4B9D-89A0-5888CF5C3FBF}" srcOrd="2" destOrd="0" presId="urn:microsoft.com/office/officeart/2005/8/layout/chevron1"/>
    <dgm:cxn modelId="{8A76CA3D-8810-4A46-B098-C0FE91BACFC2}" type="presParOf" srcId="{4988C1CD-54B2-4DB3-9B97-EF513A7E5A08}" destId="{80F1BD2B-A0DB-4F12-9086-700013DA5575}" srcOrd="3" destOrd="0" presId="urn:microsoft.com/office/officeart/2005/8/layout/chevron1"/>
    <dgm:cxn modelId="{517B0B30-4670-43FB-A0C8-D13AE1B918E6}"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88888221-5B93-4341-8DBD-BC8B92E1EFB0}" type="presOf" srcId="{0B8803C1-C8FF-48B4-BE1C-8B045B2FBFD8}" destId="{816EFA6D-A4E3-4F00-B48F-850B6F9F99EA}" srcOrd="0" destOrd="0" presId="urn:microsoft.com/office/officeart/2005/8/layout/chevron1"/>
    <dgm:cxn modelId="{F8353236-55F3-44CF-9CC0-227DA1A365C1}" type="presOf" srcId="{0C970C8F-9933-45E9-B844-28931DAFDA9E}" destId="{D15F2C84-83C3-4952-AF21-A3857EE9E4C3}"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A4C52DB3-521B-4F4F-901B-4BA811F09367}" srcId="{274A39B8-3A5F-415E-9C6B-57B4617BAE58}" destId="{0B8803C1-C8FF-48B4-BE1C-8B045B2FBFD8}" srcOrd="1" destOrd="0" parTransId="{1CE8FCA8-7574-471F-B3D5-0A1593DE9D88}" sibTransId="{B657F83D-7BA1-4BF1-83EF-572A114286D9}"/>
    <dgm:cxn modelId="{240C3ABA-BF36-434F-949F-B25B3EE6443D}" type="presOf" srcId="{022FB661-1C07-4332-8A7E-734D14E9A039}" destId="{50CDEC6C-DCA1-4F89-92DF-997494DD1309}" srcOrd="0" destOrd="0" presId="urn:microsoft.com/office/officeart/2005/8/layout/chevron1"/>
    <dgm:cxn modelId="{0E8919BB-5299-4044-A95D-720DA1C4F031}" type="presOf" srcId="{274A39B8-3A5F-415E-9C6B-57B4617BAE58}" destId="{4988C1CD-54B2-4DB3-9B97-EF513A7E5A08}" srcOrd="0" destOrd="0" presId="urn:microsoft.com/office/officeart/2005/8/layout/chevron1"/>
    <dgm:cxn modelId="{5A35B9CF-6AA9-4C71-86F1-3C95AF9BD384}" type="presOf" srcId="{893F5E94-1190-49D4-87E6-BA06CDFBB59D}" destId="{574DD6B7-8EBE-4DD3-BBEC-B3FBC57ADCC2}" srcOrd="0" destOrd="0" presId="urn:microsoft.com/office/officeart/2005/8/layout/chevron1"/>
    <dgm:cxn modelId="{6B3252DD-22F1-4D2D-9000-897F55FFF7C2}" srcId="{274A39B8-3A5F-415E-9C6B-57B4617BAE58}" destId="{893F5E94-1190-49D4-87E6-BA06CDFBB59D}" srcOrd="0" destOrd="0" parTransId="{9DCFCA40-A487-4353-81D3-A1786A68B4B6}" sibTransId="{D7A07679-1A21-4B35-ADEE-4E67BF0751F5}"/>
    <dgm:cxn modelId="{E5AE226E-306A-4404-939C-4C337625530E}" type="presParOf" srcId="{4988C1CD-54B2-4DB3-9B97-EF513A7E5A08}" destId="{574DD6B7-8EBE-4DD3-BBEC-B3FBC57ADCC2}" srcOrd="0" destOrd="0" presId="urn:microsoft.com/office/officeart/2005/8/layout/chevron1"/>
    <dgm:cxn modelId="{F1AE66D4-A427-4DA2-A322-86AD52A0A530}" type="presParOf" srcId="{4988C1CD-54B2-4DB3-9B97-EF513A7E5A08}" destId="{6B58E877-C691-43BC-85D8-F2F73C7AEA41}" srcOrd="1" destOrd="0" presId="urn:microsoft.com/office/officeart/2005/8/layout/chevron1"/>
    <dgm:cxn modelId="{EE407343-A9A5-4896-8252-0A0E8E948784}" type="presParOf" srcId="{4988C1CD-54B2-4DB3-9B97-EF513A7E5A08}" destId="{816EFA6D-A4E3-4F00-B48F-850B6F9F99EA}" srcOrd="2" destOrd="0" presId="urn:microsoft.com/office/officeart/2005/8/layout/chevron1"/>
    <dgm:cxn modelId="{8A22893D-C2DF-4E07-8CA9-296D6992694C}" type="presParOf" srcId="{4988C1CD-54B2-4DB3-9B97-EF513A7E5A08}" destId="{F5D937CE-D0AC-4FC9-A592-0A92B2F4568F}" srcOrd="3" destOrd="0" presId="urn:microsoft.com/office/officeart/2005/8/layout/chevron1"/>
    <dgm:cxn modelId="{DD0C5353-DB0F-4761-980E-5F2C31D94F64}" type="presParOf" srcId="{4988C1CD-54B2-4DB3-9B97-EF513A7E5A08}" destId="{50CDEC6C-DCA1-4F89-92DF-997494DD1309}" srcOrd="4" destOrd="0" presId="urn:microsoft.com/office/officeart/2005/8/layout/chevron1"/>
    <dgm:cxn modelId="{9E5738BC-7008-4531-B7F7-B8D795EE84C6}" type="presParOf" srcId="{4988C1CD-54B2-4DB3-9B97-EF513A7E5A08}" destId="{21141548-77D6-4FAD-88A0-6DA105DB7741}" srcOrd="5" destOrd="0" presId="urn:microsoft.com/office/officeart/2005/8/layout/chevron1"/>
    <dgm:cxn modelId="{9247FD35-5A95-419B-9459-652974AA77C3}"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2">
            <a:schemeClr val="accent1"/>
          </a:lnRef>
          <a:fillRef idx="1">
            <a:schemeClr val="lt1"/>
          </a:fillRef>
          <a:effectRef idx="0">
            <a:schemeClr val="accent1"/>
          </a:effectRef>
          <a:fontRef idx="minor">
            <a:schemeClr val="dk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F0A5AF1A-0DD5-4791-8A36-62F640CF92D0}" type="presOf" srcId="{70DDF67B-CD2A-40F8-90CD-BDC3ED514CF8}" destId="{B3D56C96-35E5-4B97-8FA7-3A5F7B33C044}" srcOrd="0" destOrd="0" presId="urn:microsoft.com/office/officeart/2005/8/layout/chevron1"/>
    <dgm:cxn modelId="{5DE76A2D-C1D8-4D20-AAAE-2B7D22BD2930}"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12BB1E7D-31E1-4DE7-ADA3-4BBF00C5917C}" srcId="{274A39B8-3A5F-415E-9C6B-57B4617BAE58}" destId="{8E051415-6E8C-41C3-8FB0-E2E60E155655}" srcOrd="2" destOrd="0" parTransId="{18DA769F-C583-423D-A55D-75521D0EA91D}" sibTransId="{A0579388-6940-4D29-8A3F-4C6386D2D3C1}"/>
    <dgm:cxn modelId="{99178096-71D1-489A-8205-AE8788520CA6}" srcId="{274A39B8-3A5F-415E-9C6B-57B4617BAE58}" destId="{70DDF67B-CD2A-40F8-90CD-BDC3ED514CF8}" srcOrd="0" destOrd="0" parTransId="{F5F4644D-A815-492E-A1AF-22F8D651B855}" sibTransId="{D18E4069-A6A5-4C5D-AD73-D4EDC8C7CE3F}"/>
    <dgm:cxn modelId="{635BB5DF-B501-46CE-AA62-CF7A3945F780}" type="presOf" srcId="{8E051415-6E8C-41C3-8FB0-E2E60E155655}" destId="{C1F9B15D-F7F0-4EA4-94C4-1586760CBB54}" srcOrd="0" destOrd="0" presId="urn:microsoft.com/office/officeart/2005/8/layout/chevron1"/>
    <dgm:cxn modelId="{FBAAD0F5-F351-4476-84BD-8167E85A98DE}" type="presOf" srcId="{274A39B8-3A5F-415E-9C6B-57B4617BAE58}" destId="{4988C1CD-54B2-4DB3-9B97-EF513A7E5A08}" srcOrd="0" destOrd="0" presId="urn:microsoft.com/office/officeart/2005/8/layout/chevron1"/>
    <dgm:cxn modelId="{D08629F1-3C81-4917-A537-31F8612B9772}" type="presParOf" srcId="{4988C1CD-54B2-4DB3-9B97-EF513A7E5A08}" destId="{B3D56C96-35E5-4B97-8FA7-3A5F7B33C044}" srcOrd="0" destOrd="0" presId="urn:microsoft.com/office/officeart/2005/8/layout/chevron1"/>
    <dgm:cxn modelId="{0C43A3A9-2165-4198-A404-8659D1FCD07D}" type="presParOf" srcId="{4988C1CD-54B2-4DB3-9B97-EF513A7E5A08}" destId="{A5370893-BF2A-4D8B-BAED-69E6710B44D2}" srcOrd="1" destOrd="0" presId="urn:microsoft.com/office/officeart/2005/8/layout/chevron1"/>
    <dgm:cxn modelId="{66831601-6BE4-4E21-9457-0C87532FF4F9}" type="presParOf" srcId="{4988C1CD-54B2-4DB3-9B97-EF513A7E5A08}" destId="{F690EF15-7248-4B9D-89A0-5888CF5C3FBF}" srcOrd="2" destOrd="0" presId="urn:microsoft.com/office/officeart/2005/8/layout/chevron1"/>
    <dgm:cxn modelId="{F782CD93-5637-4F03-B39D-D677CA44E503}" type="presParOf" srcId="{4988C1CD-54B2-4DB3-9B97-EF513A7E5A08}" destId="{80F1BD2B-A0DB-4F12-9086-700013DA5575}" srcOrd="3" destOrd="0" presId="urn:microsoft.com/office/officeart/2005/8/layout/chevron1"/>
    <dgm:cxn modelId="{37CD5706-D9C3-4E89-94BD-85A29954DC5E}"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Initial Inventory Balances</a:t>
          </a:r>
        </a:p>
        <a:p>
          <a:r>
            <a:rPr lang="en-US" sz="1000">
              <a:latin typeface="Times New Roman" panose="02020603050405020304" pitchFamily="18" charset="0"/>
              <a:cs typeface="Times New Roman" panose="02020603050405020304" pitchFamily="18" charset="0"/>
            </a:rPr>
            <a:t>(VII)</a:t>
          </a:r>
          <a:endParaRPr lang="en-US" sz="1000"/>
        </a:p>
      </dgm:t>
    </dgm:pt>
    <dgm:pt modelId="{0B9A4105-62D7-430F-808D-055EF86BA610}" type="sibTrans" cxnId="{24EB760A-0891-4602-8CC5-27E5F5B34C99}">
      <dgm:prSet/>
      <dgm:spPr/>
      <dgm:t>
        <a:bodyPr/>
        <a:lstStyle/>
        <a:p>
          <a:endParaRPr lang="en-US"/>
        </a:p>
      </dgm:t>
    </dgm:pt>
    <dgm:pt modelId="{F57EB3F5-3408-4A2F-8173-96B73C0508D9}" type="parTrans" cxnId="{24EB760A-0891-4602-8CC5-27E5F5B34C99}">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 Product Routings</a:t>
          </a:r>
        </a:p>
        <a:p>
          <a:r>
            <a:rPr lang="en-US" sz="1000">
              <a:latin typeface="Times New Roman" panose="02020603050405020304" pitchFamily="18" charset="0"/>
              <a:cs typeface="Times New Roman" panose="02020603050405020304" pitchFamily="18" charset="0"/>
            </a:rPr>
            <a:t>(VI)</a:t>
          </a:r>
          <a:endParaRPr lang="en-US" sz="1000"/>
        </a:p>
      </dgm:t>
    </dgm:pt>
    <dgm:pt modelId="{089DC01A-D36F-4D87-BD30-0F568CDE4CD4}" type="sibTrans" cxnId="{D262A98E-423D-4C12-AACC-967B65C47FBF}">
      <dgm:prSet/>
      <dgm:spPr/>
      <dgm:t>
        <a:bodyPr/>
        <a:lstStyle/>
        <a:p>
          <a:endParaRPr lang="en-US"/>
        </a:p>
      </dgm:t>
    </dgm:pt>
    <dgm:pt modelId="{169145BA-6B9D-4A84-BEE0-245BC8658994}" type="parTrans" cxnId="{D262A98E-423D-4C12-AACC-967B65C47FBF}">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1050"/>
            <a:t>Create Bills  of Materials</a:t>
          </a:r>
        </a:p>
        <a:p>
          <a:r>
            <a:rPr lang="en-US" sz="1050">
              <a:latin typeface="Times New Roman" panose="02020603050405020304" pitchFamily="18" charset="0"/>
              <a:cs typeface="Times New Roman" panose="02020603050405020304" pitchFamily="18" charset="0"/>
            </a:rPr>
            <a:t>(V)</a:t>
          </a:r>
          <a:endParaRPr lang="en-US" sz="1050"/>
        </a:p>
      </dgm:t>
    </dgm:pt>
    <dgm:pt modelId="{B657F83D-7BA1-4BF1-83EF-572A114286D9}" type="sibTrans" cxnId="{A4C52DB3-521B-4F4F-901B-4BA811F09367}">
      <dgm:prSet/>
      <dgm:spPr/>
      <dgm:t>
        <a:bodyPr/>
        <a:lstStyle/>
        <a:p>
          <a:endParaRPr lang="en-US"/>
        </a:p>
      </dgm:t>
    </dgm:pt>
    <dgm:pt modelId="{1CE8FCA8-7574-471F-B3D5-0A1593DE9D88}" type="parTrans" cxnId="{A4C52DB3-521B-4F4F-901B-4BA811F09367}">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Display Requirements List</a:t>
          </a:r>
        </a:p>
        <a:p>
          <a:r>
            <a:rPr lang="en-US" sz="1000">
              <a:latin typeface="Times New Roman" panose="02020603050405020304" pitchFamily="18" charset="0"/>
              <a:cs typeface="Times New Roman" panose="02020603050405020304" pitchFamily="18" charset="0"/>
            </a:rPr>
            <a:t>(IV)</a:t>
          </a:r>
          <a:endParaRPr lang="en-US" sz="1000"/>
        </a:p>
      </dgm:t>
    </dgm:pt>
    <dgm:pt modelId="{D7A07679-1A21-4B35-ADEE-4E67BF0751F5}" type="sibTrans" cxnId="{6B3252DD-22F1-4D2D-9000-897F55FFF7C2}">
      <dgm:prSet/>
      <dgm:spPr/>
      <dgm:t>
        <a:bodyPr/>
        <a:lstStyle/>
        <a:p>
          <a:endParaRPr lang="en-US"/>
        </a:p>
      </dgm:t>
    </dgm:pt>
    <dgm:pt modelId="{9DCFCA40-A487-4353-81D3-A1786A68B4B6}" type="parTrans" cxnId="{6B3252DD-22F1-4D2D-9000-897F55FFF7C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574DD6B7-8EBE-4DD3-BBEC-B3FBC57ADCC2}" type="pres">
      <dgm:prSet presAssocID="{893F5E94-1190-49D4-87E6-BA06CDFBB59D}" presName="parTxOnly" presStyleLbl="node1" presStyleIdx="0" presStyleCnt="4">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1" presStyleCnt="4">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2" presStyleCnt="4">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3" presStyleCnt="4">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D21A9B21-EE12-4BB5-8470-64189BC58BCF}" type="presOf" srcId="{0B8803C1-C8FF-48B4-BE1C-8B045B2FBFD8}" destId="{816EFA6D-A4E3-4F00-B48F-850B6F9F99EA}" srcOrd="0" destOrd="0" presId="urn:microsoft.com/office/officeart/2005/8/layout/chevron1"/>
    <dgm:cxn modelId="{9D011F6D-158B-4398-B5C9-8CACF6F054D3}" type="presOf" srcId="{274A39B8-3A5F-415E-9C6B-57B4617BAE58}" destId="{4988C1CD-54B2-4DB3-9B97-EF513A7E5A08}" srcOrd="0" destOrd="0" presId="urn:microsoft.com/office/officeart/2005/8/layout/chevron1"/>
    <dgm:cxn modelId="{18B6046E-401E-4E0C-ADDF-B378804A2B3B}" type="presOf" srcId="{893F5E94-1190-49D4-87E6-BA06CDFBB59D}" destId="{574DD6B7-8EBE-4DD3-BBEC-B3FBC57ADCC2}" srcOrd="0" destOrd="0" presId="urn:microsoft.com/office/officeart/2005/8/layout/chevron1"/>
    <dgm:cxn modelId="{2AE42470-2008-4C5D-B15C-A6C6F1247554}" type="presOf" srcId="{022FB661-1C07-4332-8A7E-734D14E9A039}" destId="{50CDEC6C-DCA1-4F89-92DF-997494DD1309}" srcOrd="0" destOrd="0" presId="urn:microsoft.com/office/officeart/2005/8/layout/chevron1"/>
    <dgm:cxn modelId="{CB1CA35A-1699-4112-A2A9-EE7907AE4464}" type="presOf" srcId="{0C970C8F-9933-45E9-B844-28931DAFDA9E}" destId="{D15F2C84-83C3-4952-AF21-A3857EE9E4C3}" srcOrd="0" destOrd="0" presId="urn:microsoft.com/office/officeart/2005/8/layout/chevron1"/>
    <dgm:cxn modelId="{D262A98E-423D-4C12-AACC-967B65C47FBF}" srcId="{274A39B8-3A5F-415E-9C6B-57B4617BAE58}" destId="{022FB661-1C07-4332-8A7E-734D14E9A039}" srcOrd="2" destOrd="0" parTransId="{169145BA-6B9D-4A84-BEE0-245BC8658994}" sibTransId="{089DC01A-D36F-4D87-BD30-0F568CDE4CD4}"/>
    <dgm:cxn modelId="{A4C52DB3-521B-4F4F-901B-4BA811F09367}" srcId="{274A39B8-3A5F-415E-9C6B-57B4617BAE58}" destId="{0B8803C1-C8FF-48B4-BE1C-8B045B2FBFD8}" srcOrd="1" destOrd="0" parTransId="{1CE8FCA8-7574-471F-B3D5-0A1593DE9D88}" sibTransId="{B657F83D-7BA1-4BF1-83EF-572A114286D9}"/>
    <dgm:cxn modelId="{6B3252DD-22F1-4D2D-9000-897F55FFF7C2}" srcId="{274A39B8-3A5F-415E-9C6B-57B4617BAE58}" destId="{893F5E94-1190-49D4-87E6-BA06CDFBB59D}" srcOrd="0" destOrd="0" parTransId="{9DCFCA40-A487-4353-81D3-A1786A68B4B6}" sibTransId="{D7A07679-1A21-4B35-ADEE-4E67BF0751F5}"/>
    <dgm:cxn modelId="{CC4BEBA9-4E7B-4237-A74C-8F7633F86AB4}" type="presParOf" srcId="{4988C1CD-54B2-4DB3-9B97-EF513A7E5A08}" destId="{574DD6B7-8EBE-4DD3-BBEC-B3FBC57ADCC2}" srcOrd="0" destOrd="0" presId="urn:microsoft.com/office/officeart/2005/8/layout/chevron1"/>
    <dgm:cxn modelId="{049E9CF9-BDD2-44DA-8685-6E76EBE0B8CD}" type="presParOf" srcId="{4988C1CD-54B2-4DB3-9B97-EF513A7E5A08}" destId="{6B58E877-C691-43BC-85D8-F2F73C7AEA41}" srcOrd="1" destOrd="0" presId="urn:microsoft.com/office/officeart/2005/8/layout/chevron1"/>
    <dgm:cxn modelId="{3F377620-3D5A-4C18-A7D9-6F98E6F0F4DC}" type="presParOf" srcId="{4988C1CD-54B2-4DB3-9B97-EF513A7E5A08}" destId="{816EFA6D-A4E3-4F00-B48F-850B6F9F99EA}" srcOrd="2" destOrd="0" presId="urn:microsoft.com/office/officeart/2005/8/layout/chevron1"/>
    <dgm:cxn modelId="{0BDDDFA3-2260-4F35-BC44-F90607382A44}" type="presParOf" srcId="{4988C1CD-54B2-4DB3-9B97-EF513A7E5A08}" destId="{F5D937CE-D0AC-4FC9-A592-0A92B2F4568F}" srcOrd="3" destOrd="0" presId="urn:microsoft.com/office/officeart/2005/8/layout/chevron1"/>
    <dgm:cxn modelId="{5310E369-8D8E-4293-9E99-6B3A27C13651}" type="presParOf" srcId="{4988C1CD-54B2-4DB3-9B97-EF513A7E5A08}" destId="{50CDEC6C-DCA1-4F89-92DF-997494DD1309}" srcOrd="4" destOrd="0" presId="urn:microsoft.com/office/officeart/2005/8/layout/chevron1"/>
    <dgm:cxn modelId="{46E7940E-4AEC-405E-BB30-CA38E810422E}" type="presParOf" srcId="{4988C1CD-54B2-4DB3-9B97-EF513A7E5A08}" destId="{21141548-77D6-4FAD-88A0-6DA105DB7741}" srcOrd="5" destOrd="0" presId="urn:microsoft.com/office/officeart/2005/8/layout/chevron1"/>
    <dgm:cxn modelId="{008CEEC4-A2F4-46FB-B2C2-79A6BA9E0C1D}" type="presParOf" srcId="{4988C1CD-54B2-4DB3-9B97-EF513A7E5A08}" destId="{D15F2C84-83C3-4952-AF21-A3857EE9E4C3}" srcOrd="6"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Create Materials</a:t>
          </a:r>
        </a:p>
        <a:p>
          <a:r>
            <a:rPr lang="en-US" sz="14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Inventory Balance</a:t>
          </a:r>
        </a:p>
        <a:p>
          <a:r>
            <a:rPr lang="en-US" sz="1400">
              <a:latin typeface="Times New Roman" panose="02020603050405020304" pitchFamily="18" charset="0"/>
              <a:cs typeface="Times New Roman" panose="02020603050405020304" pitchFamily="18" charset="0"/>
            </a:rPr>
            <a:t>(II)</a:t>
          </a:r>
          <a:endParaRPr lang="en-US" sz="14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1400"/>
            <a:t>View Material Inventory</a:t>
          </a:r>
        </a:p>
        <a:p>
          <a:r>
            <a:rPr lang="en-US" sz="1400">
              <a:latin typeface="Times New Roman" panose="02020603050405020304" pitchFamily="18" charset="0"/>
              <a:cs typeface="Times New Roman" panose="02020603050405020304" pitchFamily="18" charset="0"/>
            </a:rPr>
            <a:t>(III)</a:t>
          </a:r>
          <a:endParaRPr lang="en-US" sz="1400"/>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3">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3">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3">
        <dgm:presLayoutVars>
          <dgm:chMax val="0"/>
          <dgm:chPref val="0"/>
          <dgm:bulletEnabled val="1"/>
        </dgm:presLayoutVars>
      </dgm:prSet>
      <dgm:spPr/>
    </dgm:pt>
  </dgm:ptLst>
  <dgm:cxnLst>
    <dgm:cxn modelId="{83CEFA38-872A-4563-B067-DC6E930A4DF9}" srcId="{274A39B8-3A5F-415E-9C6B-57B4617BAE58}" destId="{D0569520-1B32-4C85-B390-EBF026326097}" srcOrd="1" destOrd="0" parTransId="{0CF136A9-27CE-4080-B03F-A6EB6F058984}" sibTransId="{F8C280CA-1FB1-4A58-9DCA-0DB59AED1B98}"/>
    <dgm:cxn modelId="{19F9113A-5B3C-4A2D-B672-9F7496FE0BE5}" type="presOf" srcId="{274A39B8-3A5F-415E-9C6B-57B4617BAE58}" destId="{4988C1CD-54B2-4DB3-9B97-EF513A7E5A08}" srcOrd="0" destOrd="0" presId="urn:microsoft.com/office/officeart/2005/8/layout/chevron1"/>
    <dgm:cxn modelId="{12BB1E7D-31E1-4DE7-ADA3-4BBF00C5917C}" srcId="{274A39B8-3A5F-415E-9C6B-57B4617BAE58}" destId="{8E051415-6E8C-41C3-8FB0-E2E60E155655}" srcOrd="2" destOrd="0" parTransId="{18DA769F-C583-423D-A55D-75521D0EA91D}" sibTransId="{A0579388-6940-4D29-8A3F-4C6386D2D3C1}"/>
    <dgm:cxn modelId="{0EC8DB92-B891-4A72-977B-82F5D2431077}" type="presOf" srcId="{70DDF67B-CD2A-40F8-90CD-BDC3ED514CF8}" destId="{B3D56C96-35E5-4B97-8FA7-3A5F7B33C044}"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2CC923A6-9E7C-4344-9C61-A5824127BA66}" type="presOf" srcId="{D0569520-1B32-4C85-B390-EBF026326097}" destId="{F690EF15-7248-4B9D-89A0-5888CF5C3FBF}" srcOrd="0" destOrd="0" presId="urn:microsoft.com/office/officeart/2005/8/layout/chevron1"/>
    <dgm:cxn modelId="{DD5E5EB1-8908-46D2-842F-6DDFED81C821}" type="presOf" srcId="{8E051415-6E8C-41C3-8FB0-E2E60E155655}" destId="{C1F9B15D-F7F0-4EA4-94C4-1586760CBB54}" srcOrd="0" destOrd="0" presId="urn:microsoft.com/office/officeart/2005/8/layout/chevron1"/>
    <dgm:cxn modelId="{F78C9262-2A80-429C-94A0-5AF86849EFBA}" type="presParOf" srcId="{4988C1CD-54B2-4DB3-9B97-EF513A7E5A08}" destId="{B3D56C96-35E5-4B97-8FA7-3A5F7B33C044}" srcOrd="0" destOrd="0" presId="urn:microsoft.com/office/officeart/2005/8/layout/chevron1"/>
    <dgm:cxn modelId="{7FD4C881-8245-43AA-BF7A-DBCC5D280B12}" type="presParOf" srcId="{4988C1CD-54B2-4DB3-9B97-EF513A7E5A08}" destId="{A5370893-BF2A-4D8B-BAED-69E6710B44D2}" srcOrd="1" destOrd="0" presId="urn:microsoft.com/office/officeart/2005/8/layout/chevron1"/>
    <dgm:cxn modelId="{108C5282-1939-4D91-92BB-608B9767BC3C}" type="presParOf" srcId="{4988C1CD-54B2-4DB3-9B97-EF513A7E5A08}" destId="{F690EF15-7248-4B9D-89A0-5888CF5C3FBF}" srcOrd="2" destOrd="0" presId="urn:microsoft.com/office/officeart/2005/8/layout/chevron1"/>
    <dgm:cxn modelId="{C89C9D14-B882-406A-9E79-A4B256ED113F}" type="presParOf" srcId="{4988C1CD-54B2-4DB3-9B97-EF513A7E5A08}" destId="{80F1BD2B-A0DB-4F12-9086-700013DA5575}" srcOrd="3" destOrd="0" presId="urn:microsoft.com/office/officeart/2005/8/layout/chevron1"/>
    <dgm:cxn modelId="{E4708A61-DBC7-408C-BB59-0E2300C6E594}" type="presParOf" srcId="{4988C1CD-54B2-4DB3-9B97-EF513A7E5A08}" destId="{C1F9B15D-F7F0-4EA4-94C4-1586760CBB54}" srcOrd="4" destOrd="0" presId="urn:microsoft.com/office/officeart/2005/8/layout/chevron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Materials</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Inventory Balance</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Material Inventory</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Display Requirements List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Bills  of Materials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Product Routings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Initial Inventory Balances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Materials</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Inventory Balance</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Material Inventory</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Display Requirements List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Bills  of Materials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Product Routings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Initial Inventory Balances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Materials</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Inventory Balance</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Material Inventory</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Display Requirements List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Bills  of Materials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Product Routings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Initial Inventory Balances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Materials</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Inventory Balance</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Material Inventory</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Display Requirements List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Bills  of Materials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Product Routings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(VI)</a:t>
          </a:r>
          <a:endParaRPr lang="en-US" sz="105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Initial Inventory Balances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Display Requirements List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Bills  of Materials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Product Routings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Initial Inventory Balances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Materials</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Inventory Balance</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Material Inventory</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Display Requirements List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Bills  of Materials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Product Routings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Initial Inventory Balances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Materials</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a:t>
          </a:r>
        </a:p>
      </dsp:txBody>
      <dsp:txXfrm>
        <a:off x="426035" y="32905"/>
        <a:ext cx="1272882" cy="848588"/>
      </dsp:txXfrm>
    </dsp:sp>
    <dsp:sp modelId="{F690EF15-7248-4B9D-89A0-5888CF5C3FBF}">
      <dsp:nvSpPr>
        <dsp:cNvPr id="0" name=""/>
        <dsp:cNvSpPr/>
      </dsp:nvSpPr>
      <dsp:spPr>
        <a:xfrm>
          <a:off x="1911064" y="3290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Inventory Balance</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32905"/>
        <a:ext cx="1272882" cy="848588"/>
      </dsp:txXfrm>
    </dsp:sp>
    <dsp:sp modelId="{C1F9B15D-F7F0-4EA4-94C4-1586760CBB54}">
      <dsp:nvSpPr>
        <dsp:cNvPr id="0" name=""/>
        <dsp:cNvSpPr/>
      </dsp:nvSpPr>
      <dsp:spPr>
        <a:xfrm>
          <a:off x="3820388" y="3290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Material Inventory</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32905"/>
        <a:ext cx="1272882" cy="84858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Display Requirements List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72722"/>
        <a:ext cx="962933" cy="641955"/>
      </dsp:txXfrm>
    </dsp:sp>
    <dsp:sp modelId="{816EFA6D-A4E3-4F00-B48F-850B6F9F99EA}">
      <dsp:nvSpPr>
        <dsp:cNvPr id="0" name=""/>
        <dsp:cNvSpPr/>
      </dsp:nvSpPr>
      <dsp:spPr>
        <a:xfrm>
          <a:off x="1447156"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Bills  of Materials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72722"/>
        <a:ext cx="962933" cy="641955"/>
      </dsp:txXfrm>
    </dsp:sp>
    <dsp:sp modelId="{50CDEC6C-DCA1-4F89-92DF-997494DD1309}">
      <dsp:nvSpPr>
        <dsp:cNvPr id="0" name=""/>
        <dsp:cNvSpPr/>
      </dsp:nvSpPr>
      <dsp:spPr>
        <a:xfrm>
          <a:off x="2891555"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Product Routings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72722"/>
        <a:ext cx="962933" cy="641955"/>
      </dsp:txXfrm>
    </dsp:sp>
    <dsp:sp modelId="{D15F2C84-83C3-4952-AF21-A3857EE9E4C3}">
      <dsp:nvSpPr>
        <dsp:cNvPr id="0" name=""/>
        <dsp:cNvSpPr/>
      </dsp:nvSpPr>
      <dsp:spPr>
        <a:xfrm>
          <a:off x="4335954" y="727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Initial Inventory Balances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72722"/>
        <a:ext cx="962933" cy="64195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24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Materials</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a:t>
          </a:r>
        </a:p>
      </dsp:txBody>
      <dsp:txXfrm>
        <a:off x="426035" y="2425"/>
        <a:ext cx="1272882" cy="848588"/>
      </dsp:txXfrm>
    </dsp:sp>
    <dsp:sp modelId="{F690EF15-7248-4B9D-89A0-5888CF5C3FBF}">
      <dsp:nvSpPr>
        <dsp:cNvPr id="0" name=""/>
        <dsp:cNvSpPr/>
      </dsp:nvSpPr>
      <dsp:spPr>
        <a:xfrm>
          <a:off x="1911064" y="24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Inventory Balance</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2425"/>
        <a:ext cx="1272882" cy="848588"/>
      </dsp:txXfrm>
    </dsp:sp>
    <dsp:sp modelId="{C1F9B15D-F7F0-4EA4-94C4-1586760CBB54}">
      <dsp:nvSpPr>
        <dsp:cNvPr id="0" name=""/>
        <dsp:cNvSpPr/>
      </dsp:nvSpPr>
      <dsp:spPr>
        <a:xfrm>
          <a:off x="3820388" y="2425"/>
          <a:ext cx="2121470" cy="84858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Material Inventory</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2425"/>
        <a:ext cx="1272882" cy="84858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4DD6B7-8EBE-4DD3-BBEC-B3FBC57ADCC2}">
      <dsp:nvSpPr>
        <dsp:cNvPr id="0" name=""/>
        <dsp:cNvSpPr/>
      </dsp:nvSpPr>
      <dsp:spPr>
        <a:xfrm>
          <a:off x="2757" y="219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Display Requirements List</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(IV)</a:t>
          </a:r>
          <a:endParaRPr lang="en-US" sz="1000" kern="1200"/>
        </a:p>
      </dsp:txBody>
      <dsp:txXfrm>
        <a:off x="323735" y="21922"/>
        <a:ext cx="962933" cy="641955"/>
      </dsp:txXfrm>
    </dsp:sp>
    <dsp:sp modelId="{816EFA6D-A4E3-4F00-B48F-850B6F9F99EA}">
      <dsp:nvSpPr>
        <dsp:cNvPr id="0" name=""/>
        <dsp:cNvSpPr/>
      </dsp:nvSpPr>
      <dsp:spPr>
        <a:xfrm>
          <a:off x="1447156" y="219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Create Bills  of Materials</a:t>
          </a:r>
        </a:p>
        <a:p>
          <a:pPr marL="0" lvl="0" indent="0" algn="ctr" defTabSz="466725">
            <a:lnSpc>
              <a:spcPct val="90000"/>
            </a:lnSpc>
            <a:spcBef>
              <a:spcPct val="0"/>
            </a:spcBef>
            <a:spcAft>
              <a:spcPct val="35000"/>
            </a:spcAft>
            <a:buNone/>
          </a:pPr>
          <a:r>
            <a:rPr lang="en-US" sz="1050" kern="1200">
              <a:latin typeface="Times New Roman" panose="02020603050405020304" pitchFamily="18" charset="0"/>
              <a:cs typeface="Times New Roman" panose="02020603050405020304" pitchFamily="18" charset="0"/>
            </a:rPr>
            <a:t>(V)</a:t>
          </a:r>
          <a:endParaRPr lang="en-US" sz="1050" kern="1200"/>
        </a:p>
      </dsp:txBody>
      <dsp:txXfrm>
        <a:off x="1768134" y="21922"/>
        <a:ext cx="962933" cy="641955"/>
      </dsp:txXfrm>
    </dsp:sp>
    <dsp:sp modelId="{50CDEC6C-DCA1-4F89-92DF-997494DD1309}">
      <dsp:nvSpPr>
        <dsp:cNvPr id="0" name=""/>
        <dsp:cNvSpPr/>
      </dsp:nvSpPr>
      <dsp:spPr>
        <a:xfrm>
          <a:off x="2891555" y="219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Product Routings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a:t>
          </a:r>
          <a:endParaRPr lang="en-US" sz="1000" kern="1200"/>
        </a:p>
      </dsp:txBody>
      <dsp:txXfrm>
        <a:off x="3212533" y="21922"/>
        <a:ext cx="962933" cy="641955"/>
      </dsp:txXfrm>
    </dsp:sp>
    <dsp:sp modelId="{D15F2C84-83C3-4952-AF21-A3857EE9E4C3}">
      <dsp:nvSpPr>
        <dsp:cNvPr id="0" name=""/>
        <dsp:cNvSpPr/>
      </dsp:nvSpPr>
      <dsp:spPr>
        <a:xfrm>
          <a:off x="4335954" y="219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 Initial Inventory Balances</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(VII)</a:t>
          </a:r>
          <a:endParaRPr lang="en-US" sz="1000" kern="1200"/>
        </a:p>
      </dsp:txBody>
      <dsp:txXfrm>
        <a:off x="4656932" y="21922"/>
        <a:ext cx="962933" cy="64195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741"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Create Materials</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a:t>
          </a:r>
        </a:p>
      </dsp:txBody>
      <dsp:txXfrm>
        <a:off x="426035" y="40525"/>
        <a:ext cx="1272882" cy="848588"/>
      </dsp:txXfrm>
    </dsp:sp>
    <dsp:sp modelId="{F690EF15-7248-4B9D-89A0-5888CF5C3FBF}">
      <dsp:nvSpPr>
        <dsp:cNvPr id="0" name=""/>
        <dsp:cNvSpPr/>
      </dsp:nvSpPr>
      <dsp:spPr>
        <a:xfrm>
          <a:off x="1911064"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Inventory Balance</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a:t>
          </a:r>
          <a:endParaRPr lang="en-US" sz="1400" kern="1200"/>
        </a:p>
      </dsp:txBody>
      <dsp:txXfrm>
        <a:off x="2335358" y="40525"/>
        <a:ext cx="1272882" cy="848588"/>
      </dsp:txXfrm>
    </dsp:sp>
    <dsp:sp modelId="{C1F9B15D-F7F0-4EA4-94C4-1586760CBB54}">
      <dsp:nvSpPr>
        <dsp:cNvPr id="0" name=""/>
        <dsp:cNvSpPr/>
      </dsp:nvSpPr>
      <dsp:spPr>
        <a:xfrm>
          <a:off x="3820388" y="40525"/>
          <a:ext cx="2121470" cy="848588"/>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View Material Inventory</a:t>
          </a:r>
        </a:p>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(III)</a:t>
          </a:r>
          <a:endParaRPr lang="en-US" sz="1400" kern="1200"/>
        </a:p>
      </dsp:txBody>
      <dsp:txXfrm>
        <a:off x="4244682" y="4052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70904A-A3E1-411C-A0A3-8EC108A5AF8A}">
  <ds:schemaRefs>
    <ds:schemaRef ds:uri="http://schemas.openxmlformats.org/officeDocument/2006/bibliography"/>
  </ds:schemaRefs>
</ds:datastoreItem>
</file>

<file path=customXml/itemProps2.xml><?xml version="1.0" encoding="utf-8"?>
<ds:datastoreItem xmlns:ds="http://schemas.openxmlformats.org/officeDocument/2006/customXml" ds:itemID="{FA51A824-E826-47AE-9DF4-EFAB7879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09922-1502-41b1-b655-92e6fff8f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4EDE2E-6E74-47D2-A093-9E6C766D3DC5}">
  <ds:schemaRefs>
    <ds:schemaRef ds:uri="http://schemas.microsoft.com/sharepoint/v3/contenttype/forms"/>
  </ds:schemaRefs>
</ds:datastoreItem>
</file>

<file path=customXml/itemProps4.xml><?xml version="1.0" encoding="utf-8"?>
<ds:datastoreItem xmlns:ds="http://schemas.openxmlformats.org/officeDocument/2006/customXml" ds:itemID="{0035DBBD-C20C-4F8B-8BE5-A2329EC9D1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489</TotalTime>
  <Pages>29</Pages>
  <Words>5184</Words>
  <Characters>29555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Centers</dc:creator>
  <cp:lastModifiedBy>Srikanth Reddy Narra</cp:lastModifiedBy>
  <cp:revision>28</cp:revision>
  <dcterms:created xsi:type="dcterms:W3CDTF">2021-12-08T20:21:00Z</dcterms:created>
  <dcterms:modified xsi:type="dcterms:W3CDTF">2022-11-12T15:17:00Z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y fmtid="{D5CDD505-2E9C-101B-9397-08002B2CF9AE}" pid="3" name="Order">
    <vt:r8>10400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